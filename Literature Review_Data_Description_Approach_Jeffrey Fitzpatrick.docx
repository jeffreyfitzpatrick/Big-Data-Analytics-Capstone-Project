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4EF3FBCE" w14:textId="27C120FF" w:rsidR="00D31D62" w:rsidRDefault="00D31D62" w:rsidP="00D31D62">
          <w:pPr>
            <w:pStyle w:val="Subtitle"/>
          </w:pPr>
          <w:r>
            <w:t xml:space="preserve">Literature Review, Data Description </w:t>
          </w:r>
        </w:p>
        <w:p w14:paraId="3D7D7E4F" w14:textId="3F906DED" w:rsidR="00D31D62" w:rsidRPr="00D31D62" w:rsidRDefault="00D31D62" w:rsidP="00D31D62">
          <w:pPr>
            <w:pStyle w:val="Subtitle"/>
          </w:pPr>
          <w:r>
            <w:t xml:space="preserve">and </w:t>
          </w:r>
          <w:r w:rsidR="000C7C87">
            <w:t xml:space="preserve">Project </w:t>
          </w:r>
          <w:r>
            <w:t>Approach</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 xml:space="preserve">Supervisor: </w:t>
          </w:r>
          <w:proofErr w:type="spellStart"/>
          <w:r w:rsidR="00D31D62">
            <w:t>Ceni</w:t>
          </w:r>
          <w:proofErr w:type="spellEnd"/>
          <w:r w:rsidR="00D31D62">
            <w:t xml:space="preserve"> </w:t>
          </w:r>
          <w:proofErr w:type="spellStart"/>
          <w:r w:rsidR="00D31D62">
            <w:t>Babaoglu</w:t>
          </w:r>
          <w:proofErr w:type="spellEnd"/>
        </w:p>
        <w:p w14:paraId="39D3ABDE" w14:textId="137848DA" w:rsidR="00D87420" w:rsidRDefault="001A6F03" w:rsidP="00D87420">
          <w:r>
            <w:t>500728133</w:t>
          </w:r>
          <w:r w:rsidR="00D31D62">
            <w:tab/>
          </w:r>
          <w:r w:rsidR="00D31D62">
            <w:tab/>
          </w:r>
          <w:r w:rsidR="00D31D62">
            <w:tab/>
          </w:r>
          <w:r w:rsidR="00D31D62">
            <w:tab/>
          </w:r>
          <w:r w:rsidR="00D31D62">
            <w:tab/>
            <w:t>October 21,2024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16230A58" w14:textId="0D80FE8C" w:rsidR="00E20395"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0133643" w:history="1">
        <w:r w:rsidR="00E20395" w:rsidRPr="00E61BA4">
          <w:rPr>
            <w:rStyle w:val="Hyperlink"/>
            <w:noProof/>
          </w:rPr>
          <w:t>Abstract</w:t>
        </w:r>
        <w:r w:rsidR="00E20395">
          <w:rPr>
            <w:noProof/>
            <w:webHidden/>
          </w:rPr>
          <w:tab/>
        </w:r>
        <w:r w:rsidR="00E20395">
          <w:rPr>
            <w:noProof/>
            <w:webHidden/>
          </w:rPr>
          <w:fldChar w:fldCharType="begin"/>
        </w:r>
        <w:r w:rsidR="00E20395">
          <w:rPr>
            <w:noProof/>
            <w:webHidden/>
          </w:rPr>
          <w:instrText xml:space="preserve"> PAGEREF _Toc180133643 \h </w:instrText>
        </w:r>
        <w:r w:rsidR="00E20395">
          <w:rPr>
            <w:noProof/>
            <w:webHidden/>
          </w:rPr>
        </w:r>
        <w:r w:rsidR="00E20395">
          <w:rPr>
            <w:noProof/>
            <w:webHidden/>
          </w:rPr>
          <w:fldChar w:fldCharType="separate"/>
        </w:r>
        <w:r w:rsidR="00E20395">
          <w:rPr>
            <w:noProof/>
            <w:webHidden/>
          </w:rPr>
          <w:t>3</w:t>
        </w:r>
        <w:r w:rsidR="00E20395">
          <w:rPr>
            <w:noProof/>
            <w:webHidden/>
          </w:rPr>
          <w:fldChar w:fldCharType="end"/>
        </w:r>
      </w:hyperlink>
    </w:p>
    <w:p w14:paraId="59507FD3" w14:textId="522FA00B"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44" w:history="1">
        <w:r w:rsidRPr="00E61BA4">
          <w:rPr>
            <w:rStyle w:val="Hyperlink"/>
            <w:noProof/>
          </w:rPr>
          <w:t>Problem</w:t>
        </w:r>
        <w:r>
          <w:rPr>
            <w:noProof/>
            <w:webHidden/>
          </w:rPr>
          <w:tab/>
        </w:r>
        <w:r>
          <w:rPr>
            <w:noProof/>
            <w:webHidden/>
          </w:rPr>
          <w:fldChar w:fldCharType="begin"/>
        </w:r>
        <w:r>
          <w:rPr>
            <w:noProof/>
            <w:webHidden/>
          </w:rPr>
          <w:instrText xml:space="preserve"> PAGEREF _Toc180133644 \h </w:instrText>
        </w:r>
        <w:r>
          <w:rPr>
            <w:noProof/>
            <w:webHidden/>
          </w:rPr>
        </w:r>
        <w:r>
          <w:rPr>
            <w:noProof/>
            <w:webHidden/>
          </w:rPr>
          <w:fldChar w:fldCharType="separate"/>
        </w:r>
        <w:r>
          <w:rPr>
            <w:noProof/>
            <w:webHidden/>
          </w:rPr>
          <w:t>3</w:t>
        </w:r>
        <w:r>
          <w:rPr>
            <w:noProof/>
            <w:webHidden/>
          </w:rPr>
          <w:fldChar w:fldCharType="end"/>
        </w:r>
      </w:hyperlink>
    </w:p>
    <w:p w14:paraId="0044A1CA" w14:textId="1721D90D"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45" w:history="1">
        <w:r w:rsidRPr="00E61BA4">
          <w:rPr>
            <w:rStyle w:val="Hyperlink"/>
            <w:noProof/>
          </w:rPr>
          <w:t>Themes and Research Questions</w:t>
        </w:r>
        <w:r>
          <w:rPr>
            <w:noProof/>
            <w:webHidden/>
          </w:rPr>
          <w:tab/>
        </w:r>
        <w:r>
          <w:rPr>
            <w:noProof/>
            <w:webHidden/>
          </w:rPr>
          <w:fldChar w:fldCharType="begin"/>
        </w:r>
        <w:r>
          <w:rPr>
            <w:noProof/>
            <w:webHidden/>
          </w:rPr>
          <w:instrText xml:space="preserve"> PAGEREF _Toc180133645 \h </w:instrText>
        </w:r>
        <w:r>
          <w:rPr>
            <w:noProof/>
            <w:webHidden/>
          </w:rPr>
        </w:r>
        <w:r>
          <w:rPr>
            <w:noProof/>
            <w:webHidden/>
          </w:rPr>
          <w:fldChar w:fldCharType="separate"/>
        </w:r>
        <w:r>
          <w:rPr>
            <w:noProof/>
            <w:webHidden/>
          </w:rPr>
          <w:t>3</w:t>
        </w:r>
        <w:r>
          <w:rPr>
            <w:noProof/>
            <w:webHidden/>
          </w:rPr>
          <w:fldChar w:fldCharType="end"/>
        </w:r>
      </w:hyperlink>
    </w:p>
    <w:p w14:paraId="63FF7794" w14:textId="49056DAA"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46" w:history="1">
        <w:r w:rsidRPr="00E61BA4">
          <w:rPr>
            <w:rStyle w:val="Hyperlink"/>
            <w:noProof/>
          </w:rPr>
          <w:t>Data</w:t>
        </w:r>
        <w:r>
          <w:rPr>
            <w:noProof/>
            <w:webHidden/>
          </w:rPr>
          <w:tab/>
        </w:r>
        <w:r>
          <w:rPr>
            <w:noProof/>
            <w:webHidden/>
          </w:rPr>
          <w:fldChar w:fldCharType="begin"/>
        </w:r>
        <w:r>
          <w:rPr>
            <w:noProof/>
            <w:webHidden/>
          </w:rPr>
          <w:instrText xml:space="preserve"> PAGEREF _Toc180133646 \h </w:instrText>
        </w:r>
        <w:r>
          <w:rPr>
            <w:noProof/>
            <w:webHidden/>
          </w:rPr>
        </w:r>
        <w:r>
          <w:rPr>
            <w:noProof/>
            <w:webHidden/>
          </w:rPr>
          <w:fldChar w:fldCharType="separate"/>
        </w:r>
        <w:r>
          <w:rPr>
            <w:noProof/>
            <w:webHidden/>
          </w:rPr>
          <w:t>3</w:t>
        </w:r>
        <w:r>
          <w:rPr>
            <w:noProof/>
            <w:webHidden/>
          </w:rPr>
          <w:fldChar w:fldCharType="end"/>
        </w:r>
      </w:hyperlink>
    </w:p>
    <w:p w14:paraId="5A9B679F" w14:textId="1CA94AC9"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47" w:history="1">
        <w:r w:rsidRPr="00E61BA4">
          <w:rPr>
            <w:rStyle w:val="Hyperlink"/>
            <w:noProof/>
          </w:rPr>
          <w:t>Techniques and Tools</w:t>
        </w:r>
        <w:r>
          <w:rPr>
            <w:noProof/>
            <w:webHidden/>
          </w:rPr>
          <w:tab/>
        </w:r>
        <w:r>
          <w:rPr>
            <w:noProof/>
            <w:webHidden/>
          </w:rPr>
          <w:fldChar w:fldCharType="begin"/>
        </w:r>
        <w:r>
          <w:rPr>
            <w:noProof/>
            <w:webHidden/>
          </w:rPr>
          <w:instrText xml:space="preserve"> PAGEREF _Toc180133647 \h </w:instrText>
        </w:r>
        <w:r>
          <w:rPr>
            <w:noProof/>
            <w:webHidden/>
          </w:rPr>
        </w:r>
        <w:r>
          <w:rPr>
            <w:noProof/>
            <w:webHidden/>
          </w:rPr>
          <w:fldChar w:fldCharType="separate"/>
        </w:r>
        <w:r>
          <w:rPr>
            <w:noProof/>
            <w:webHidden/>
          </w:rPr>
          <w:t>4</w:t>
        </w:r>
        <w:r>
          <w:rPr>
            <w:noProof/>
            <w:webHidden/>
          </w:rPr>
          <w:fldChar w:fldCharType="end"/>
        </w:r>
      </w:hyperlink>
    </w:p>
    <w:p w14:paraId="16E3147C" w14:textId="6B752952" w:rsidR="00E20395" w:rsidRDefault="00E20395">
      <w:pPr>
        <w:pStyle w:val="TOC1"/>
        <w:rPr>
          <w:rFonts w:asciiTheme="minorHAnsi" w:eastAsiaTheme="minorEastAsia" w:hAnsiTheme="minorHAnsi" w:cstheme="minorBidi"/>
          <w:b w:val="0"/>
          <w:noProof/>
          <w:color w:val="auto"/>
          <w:kern w:val="2"/>
          <w:szCs w:val="24"/>
          <w:lang w:eastAsia="en-CA"/>
          <w14:ligatures w14:val="standardContextual"/>
        </w:rPr>
      </w:pPr>
      <w:hyperlink w:anchor="_Toc180133648" w:history="1">
        <w:r w:rsidRPr="00E61BA4">
          <w:rPr>
            <w:rStyle w:val="Hyperlink"/>
            <w:noProof/>
          </w:rPr>
          <w:t>Literature Review</w:t>
        </w:r>
        <w:r>
          <w:rPr>
            <w:noProof/>
            <w:webHidden/>
          </w:rPr>
          <w:tab/>
        </w:r>
        <w:r>
          <w:rPr>
            <w:noProof/>
            <w:webHidden/>
          </w:rPr>
          <w:fldChar w:fldCharType="begin"/>
        </w:r>
        <w:r>
          <w:rPr>
            <w:noProof/>
            <w:webHidden/>
          </w:rPr>
          <w:instrText xml:space="preserve"> PAGEREF _Toc180133648 \h </w:instrText>
        </w:r>
        <w:r>
          <w:rPr>
            <w:noProof/>
            <w:webHidden/>
          </w:rPr>
        </w:r>
        <w:r>
          <w:rPr>
            <w:noProof/>
            <w:webHidden/>
          </w:rPr>
          <w:fldChar w:fldCharType="separate"/>
        </w:r>
        <w:r>
          <w:rPr>
            <w:noProof/>
            <w:webHidden/>
          </w:rPr>
          <w:t>4</w:t>
        </w:r>
        <w:r>
          <w:rPr>
            <w:noProof/>
            <w:webHidden/>
          </w:rPr>
          <w:fldChar w:fldCharType="end"/>
        </w:r>
      </w:hyperlink>
    </w:p>
    <w:p w14:paraId="209584BB" w14:textId="1A2763CE"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49" w:history="1">
        <w:r w:rsidRPr="00E61BA4">
          <w:rPr>
            <w:rStyle w:val="Hyperlink"/>
            <w:noProof/>
          </w:rPr>
          <w:t>Introduction</w:t>
        </w:r>
        <w:r>
          <w:rPr>
            <w:noProof/>
            <w:webHidden/>
          </w:rPr>
          <w:tab/>
        </w:r>
        <w:r>
          <w:rPr>
            <w:noProof/>
            <w:webHidden/>
          </w:rPr>
          <w:fldChar w:fldCharType="begin"/>
        </w:r>
        <w:r>
          <w:rPr>
            <w:noProof/>
            <w:webHidden/>
          </w:rPr>
          <w:instrText xml:space="preserve"> PAGEREF _Toc180133649 \h </w:instrText>
        </w:r>
        <w:r>
          <w:rPr>
            <w:noProof/>
            <w:webHidden/>
          </w:rPr>
        </w:r>
        <w:r>
          <w:rPr>
            <w:noProof/>
            <w:webHidden/>
          </w:rPr>
          <w:fldChar w:fldCharType="separate"/>
        </w:r>
        <w:r>
          <w:rPr>
            <w:noProof/>
            <w:webHidden/>
          </w:rPr>
          <w:t>5</w:t>
        </w:r>
        <w:r>
          <w:rPr>
            <w:noProof/>
            <w:webHidden/>
          </w:rPr>
          <w:fldChar w:fldCharType="end"/>
        </w:r>
      </w:hyperlink>
    </w:p>
    <w:p w14:paraId="2311CFCE" w14:textId="221C49C8"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50" w:history="1">
        <w:r w:rsidRPr="00E61BA4">
          <w:rPr>
            <w:rStyle w:val="Hyperlink"/>
            <w:noProof/>
          </w:rPr>
          <w:t>Previous Studies on Occupancy Detection</w:t>
        </w:r>
        <w:r>
          <w:rPr>
            <w:noProof/>
            <w:webHidden/>
          </w:rPr>
          <w:tab/>
        </w:r>
        <w:r>
          <w:rPr>
            <w:noProof/>
            <w:webHidden/>
          </w:rPr>
          <w:fldChar w:fldCharType="begin"/>
        </w:r>
        <w:r>
          <w:rPr>
            <w:noProof/>
            <w:webHidden/>
          </w:rPr>
          <w:instrText xml:space="preserve"> PAGEREF _Toc180133650 \h </w:instrText>
        </w:r>
        <w:r>
          <w:rPr>
            <w:noProof/>
            <w:webHidden/>
          </w:rPr>
        </w:r>
        <w:r>
          <w:rPr>
            <w:noProof/>
            <w:webHidden/>
          </w:rPr>
          <w:fldChar w:fldCharType="separate"/>
        </w:r>
        <w:r>
          <w:rPr>
            <w:noProof/>
            <w:webHidden/>
          </w:rPr>
          <w:t>5</w:t>
        </w:r>
        <w:r>
          <w:rPr>
            <w:noProof/>
            <w:webHidden/>
          </w:rPr>
          <w:fldChar w:fldCharType="end"/>
        </w:r>
      </w:hyperlink>
    </w:p>
    <w:p w14:paraId="7D5DCB74" w14:textId="5E15A0E4"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51" w:history="1">
        <w:r w:rsidRPr="00E61BA4">
          <w:rPr>
            <w:rStyle w:val="Hyperlink"/>
            <w:noProof/>
          </w:rPr>
          <w:t>Previous Studies on Occupancy Estimation</w:t>
        </w:r>
        <w:r>
          <w:rPr>
            <w:noProof/>
            <w:webHidden/>
          </w:rPr>
          <w:tab/>
        </w:r>
        <w:r>
          <w:rPr>
            <w:noProof/>
            <w:webHidden/>
          </w:rPr>
          <w:fldChar w:fldCharType="begin"/>
        </w:r>
        <w:r>
          <w:rPr>
            <w:noProof/>
            <w:webHidden/>
          </w:rPr>
          <w:instrText xml:space="preserve"> PAGEREF _Toc180133651 \h </w:instrText>
        </w:r>
        <w:r>
          <w:rPr>
            <w:noProof/>
            <w:webHidden/>
          </w:rPr>
        </w:r>
        <w:r>
          <w:rPr>
            <w:noProof/>
            <w:webHidden/>
          </w:rPr>
          <w:fldChar w:fldCharType="separate"/>
        </w:r>
        <w:r>
          <w:rPr>
            <w:noProof/>
            <w:webHidden/>
          </w:rPr>
          <w:t>5</w:t>
        </w:r>
        <w:r>
          <w:rPr>
            <w:noProof/>
            <w:webHidden/>
          </w:rPr>
          <w:fldChar w:fldCharType="end"/>
        </w:r>
      </w:hyperlink>
    </w:p>
    <w:p w14:paraId="12531522" w14:textId="41C4528E"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52" w:history="1">
        <w:r w:rsidRPr="00E61BA4">
          <w:rPr>
            <w:rStyle w:val="Hyperlink"/>
            <w:noProof/>
          </w:rPr>
          <w:t>Recent Studies on Occupancy Estimation</w:t>
        </w:r>
        <w:r>
          <w:rPr>
            <w:noProof/>
            <w:webHidden/>
          </w:rPr>
          <w:tab/>
        </w:r>
        <w:r>
          <w:rPr>
            <w:noProof/>
            <w:webHidden/>
          </w:rPr>
          <w:fldChar w:fldCharType="begin"/>
        </w:r>
        <w:r>
          <w:rPr>
            <w:noProof/>
            <w:webHidden/>
          </w:rPr>
          <w:instrText xml:space="preserve"> PAGEREF _Toc180133652 \h </w:instrText>
        </w:r>
        <w:r>
          <w:rPr>
            <w:noProof/>
            <w:webHidden/>
          </w:rPr>
        </w:r>
        <w:r>
          <w:rPr>
            <w:noProof/>
            <w:webHidden/>
          </w:rPr>
          <w:fldChar w:fldCharType="separate"/>
        </w:r>
        <w:r>
          <w:rPr>
            <w:noProof/>
            <w:webHidden/>
          </w:rPr>
          <w:t>6</w:t>
        </w:r>
        <w:r>
          <w:rPr>
            <w:noProof/>
            <w:webHidden/>
          </w:rPr>
          <w:fldChar w:fldCharType="end"/>
        </w:r>
      </w:hyperlink>
    </w:p>
    <w:p w14:paraId="185E73B9" w14:textId="69421771"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53" w:history="1">
        <w:r w:rsidRPr="00E61BA4">
          <w:rPr>
            <w:rStyle w:val="Hyperlink"/>
            <w:noProof/>
          </w:rPr>
          <w:t>Conclusion</w:t>
        </w:r>
        <w:r>
          <w:rPr>
            <w:noProof/>
            <w:webHidden/>
          </w:rPr>
          <w:tab/>
        </w:r>
        <w:r>
          <w:rPr>
            <w:noProof/>
            <w:webHidden/>
          </w:rPr>
          <w:fldChar w:fldCharType="begin"/>
        </w:r>
        <w:r>
          <w:rPr>
            <w:noProof/>
            <w:webHidden/>
          </w:rPr>
          <w:instrText xml:space="preserve"> PAGEREF _Toc180133653 \h </w:instrText>
        </w:r>
        <w:r>
          <w:rPr>
            <w:noProof/>
            <w:webHidden/>
          </w:rPr>
        </w:r>
        <w:r>
          <w:rPr>
            <w:noProof/>
            <w:webHidden/>
          </w:rPr>
          <w:fldChar w:fldCharType="separate"/>
        </w:r>
        <w:r>
          <w:rPr>
            <w:noProof/>
            <w:webHidden/>
          </w:rPr>
          <w:t>6</w:t>
        </w:r>
        <w:r>
          <w:rPr>
            <w:noProof/>
            <w:webHidden/>
          </w:rPr>
          <w:fldChar w:fldCharType="end"/>
        </w:r>
      </w:hyperlink>
    </w:p>
    <w:p w14:paraId="7A8A46C9" w14:textId="21EC0EC9" w:rsidR="00E20395" w:rsidRDefault="00E20395">
      <w:pPr>
        <w:pStyle w:val="TOC1"/>
        <w:rPr>
          <w:rFonts w:asciiTheme="minorHAnsi" w:eastAsiaTheme="minorEastAsia" w:hAnsiTheme="minorHAnsi" w:cstheme="minorBidi"/>
          <w:b w:val="0"/>
          <w:noProof/>
          <w:color w:val="auto"/>
          <w:kern w:val="2"/>
          <w:szCs w:val="24"/>
          <w:lang w:eastAsia="en-CA"/>
          <w14:ligatures w14:val="standardContextual"/>
        </w:rPr>
      </w:pPr>
      <w:hyperlink w:anchor="_Toc180133654" w:history="1">
        <w:r w:rsidRPr="00E61BA4">
          <w:rPr>
            <w:rStyle w:val="Hyperlink"/>
            <w:noProof/>
          </w:rPr>
          <w:t>Descriptive Statistics of the Selected Dataset</w:t>
        </w:r>
        <w:r>
          <w:rPr>
            <w:noProof/>
            <w:webHidden/>
          </w:rPr>
          <w:tab/>
        </w:r>
        <w:r>
          <w:rPr>
            <w:noProof/>
            <w:webHidden/>
          </w:rPr>
          <w:fldChar w:fldCharType="begin"/>
        </w:r>
        <w:r>
          <w:rPr>
            <w:noProof/>
            <w:webHidden/>
          </w:rPr>
          <w:instrText xml:space="preserve"> PAGEREF _Toc180133654 \h </w:instrText>
        </w:r>
        <w:r>
          <w:rPr>
            <w:noProof/>
            <w:webHidden/>
          </w:rPr>
        </w:r>
        <w:r>
          <w:rPr>
            <w:noProof/>
            <w:webHidden/>
          </w:rPr>
          <w:fldChar w:fldCharType="separate"/>
        </w:r>
        <w:r>
          <w:rPr>
            <w:noProof/>
            <w:webHidden/>
          </w:rPr>
          <w:t>7</w:t>
        </w:r>
        <w:r>
          <w:rPr>
            <w:noProof/>
            <w:webHidden/>
          </w:rPr>
          <w:fldChar w:fldCharType="end"/>
        </w:r>
      </w:hyperlink>
    </w:p>
    <w:p w14:paraId="25CA9145" w14:textId="119C07CF"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55" w:history="1">
        <w:r w:rsidRPr="00E61BA4">
          <w:rPr>
            <w:rStyle w:val="Hyperlink"/>
            <w:noProof/>
          </w:rPr>
          <w:t>Univariate Analysis</w:t>
        </w:r>
        <w:r>
          <w:rPr>
            <w:noProof/>
            <w:webHidden/>
          </w:rPr>
          <w:tab/>
        </w:r>
        <w:r>
          <w:rPr>
            <w:noProof/>
            <w:webHidden/>
          </w:rPr>
          <w:fldChar w:fldCharType="begin"/>
        </w:r>
        <w:r>
          <w:rPr>
            <w:noProof/>
            <w:webHidden/>
          </w:rPr>
          <w:instrText xml:space="preserve"> PAGEREF _Toc180133655 \h </w:instrText>
        </w:r>
        <w:r>
          <w:rPr>
            <w:noProof/>
            <w:webHidden/>
          </w:rPr>
        </w:r>
        <w:r>
          <w:rPr>
            <w:noProof/>
            <w:webHidden/>
          </w:rPr>
          <w:fldChar w:fldCharType="separate"/>
        </w:r>
        <w:r>
          <w:rPr>
            <w:noProof/>
            <w:webHidden/>
          </w:rPr>
          <w:t>7</w:t>
        </w:r>
        <w:r>
          <w:rPr>
            <w:noProof/>
            <w:webHidden/>
          </w:rPr>
          <w:fldChar w:fldCharType="end"/>
        </w:r>
      </w:hyperlink>
    </w:p>
    <w:p w14:paraId="6733CE78" w14:textId="1888F0C5" w:rsidR="00E20395" w:rsidRDefault="00E20395">
      <w:pPr>
        <w:pStyle w:val="TOC3"/>
        <w:tabs>
          <w:tab w:val="right" w:leader="dot" w:pos="9350"/>
        </w:tabs>
        <w:rPr>
          <w:rFonts w:asciiTheme="minorHAnsi" w:hAnsiTheme="minorHAnsi"/>
          <w:noProof/>
          <w:kern w:val="2"/>
          <w:sz w:val="24"/>
          <w:lang w:eastAsia="en-CA"/>
          <w14:ligatures w14:val="standardContextual"/>
        </w:rPr>
      </w:pPr>
      <w:hyperlink w:anchor="_Toc180133656" w:history="1">
        <w:r w:rsidRPr="00E61BA4">
          <w:rPr>
            <w:rStyle w:val="Hyperlink"/>
            <w:noProof/>
          </w:rPr>
          <w:t>Data Dictionary</w:t>
        </w:r>
        <w:r>
          <w:rPr>
            <w:noProof/>
            <w:webHidden/>
          </w:rPr>
          <w:tab/>
        </w:r>
        <w:r>
          <w:rPr>
            <w:noProof/>
            <w:webHidden/>
          </w:rPr>
          <w:fldChar w:fldCharType="begin"/>
        </w:r>
        <w:r>
          <w:rPr>
            <w:noProof/>
            <w:webHidden/>
          </w:rPr>
          <w:instrText xml:space="preserve"> PAGEREF _Toc180133656 \h </w:instrText>
        </w:r>
        <w:r>
          <w:rPr>
            <w:noProof/>
            <w:webHidden/>
          </w:rPr>
        </w:r>
        <w:r>
          <w:rPr>
            <w:noProof/>
            <w:webHidden/>
          </w:rPr>
          <w:fldChar w:fldCharType="separate"/>
        </w:r>
        <w:r>
          <w:rPr>
            <w:noProof/>
            <w:webHidden/>
          </w:rPr>
          <w:t>7</w:t>
        </w:r>
        <w:r>
          <w:rPr>
            <w:noProof/>
            <w:webHidden/>
          </w:rPr>
          <w:fldChar w:fldCharType="end"/>
        </w:r>
      </w:hyperlink>
    </w:p>
    <w:p w14:paraId="4984B998" w14:textId="569458B3" w:rsidR="00E20395" w:rsidRDefault="00E20395">
      <w:pPr>
        <w:pStyle w:val="TOC3"/>
        <w:tabs>
          <w:tab w:val="right" w:leader="dot" w:pos="9350"/>
        </w:tabs>
        <w:rPr>
          <w:rFonts w:asciiTheme="minorHAnsi" w:hAnsiTheme="minorHAnsi"/>
          <w:noProof/>
          <w:kern w:val="2"/>
          <w:sz w:val="24"/>
          <w:lang w:eastAsia="en-CA"/>
          <w14:ligatures w14:val="standardContextual"/>
        </w:rPr>
      </w:pPr>
      <w:hyperlink w:anchor="_Toc180133657" w:history="1">
        <w:r w:rsidRPr="00E61BA4">
          <w:rPr>
            <w:rStyle w:val="Hyperlink"/>
            <w:noProof/>
          </w:rPr>
          <w:t>Dependent (target) Variable</w:t>
        </w:r>
        <w:r>
          <w:rPr>
            <w:noProof/>
            <w:webHidden/>
          </w:rPr>
          <w:tab/>
        </w:r>
        <w:r>
          <w:rPr>
            <w:noProof/>
            <w:webHidden/>
          </w:rPr>
          <w:fldChar w:fldCharType="begin"/>
        </w:r>
        <w:r>
          <w:rPr>
            <w:noProof/>
            <w:webHidden/>
          </w:rPr>
          <w:instrText xml:space="preserve"> PAGEREF _Toc180133657 \h </w:instrText>
        </w:r>
        <w:r>
          <w:rPr>
            <w:noProof/>
            <w:webHidden/>
          </w:rPr>
        </w:r>
        <w:r>
          <w:rPr>
            <w:noProof/>
            <w:webHidden/>
          </w:rPr>
          <w:fldChar w:fldCharType="separate"/>
        </w:r>
        <w:r>
          <w:rPr>
            <w:noProof/>
            <w:webHidden/>
          </w:rPr>
          <w:t>8</w:t>
        </w:r>
        <w:r>
          <w:rPr>
            <w:noProof/>
            <w:webHidden/>
          </w:rPr>
          <w:fldChar w:fldCharType="end"/>
        </w:r>
      </w:hyperlink>
    </w:p>
    <w:p w14:paraId="03D0DA8F" w14:textId="5FC3C812" w:rsidR="00E20395" w:rsidRDefault="00E20395">
      <w:pPr>
        <w:pStyle w:val="TOC3"/>
        <w:tabs>
          <w:tab w:val="right" w:leader="dot" w:pos="9350"/>
        </w:tabs>
        <w:rPr>
          <w:rFonts w:asciiTheme="minorHAnsi" w:hAnsiTheme="minorHAnsi"/>
          <w:noProof/>
          <w:kern w:val="2"/>
          <w:sz w:val="24"/>
          <w:lang w:eastAsia="en-CA"/>
          <w14:ligatures w14:val="standardContextual"/>
        </w:rPr>
      </w:pPr>
      <w:hyperlink w:anchor="_Toc180133658" w:history="1">
        <w:r w:rsidRPr="00E61BA4">
          <w:rPr>
            <w:rStyle w:val="Hyperlink"/>
            <w:noProof/>
          </w:rPr>
          <w:t>5 Number Summary</w:t>
        </w:r>
        <w:r>
          <w:rPr>
            <w:noProof/>
            <w:webHidden/>
          </w:rPr>
          <w:tab/>
        </w:r>
        <w:r>
          <w:rPr>
            <w:noProof/>
            <w:webHidden/>
          </w:rPr>
          <w:fldChar w:fldCharType="begin"/>
        </w:r>
        <w:r>
          <w:rPr>
            <w:noProof/>
            <w:webHidden/>
          </w:rPr>
          <w:instrText xml:space="preserve"> PAGEREF _Toc180133658 \h </w:instrText>
        </w:r>
        <w:r>
          <w:rPr>
            <w:noProof/>
            <w:webHidden/>
          </w:rPr>
        </w:r>
        <w:r>
          <w:rPr>
            <w:noProof/>
            <w:webHidden/>
          </w:rPr>
          <w:fldChar w:fldCharType="separate"/>
        </w:r>
        <w:r>
          <w:rPr>
            <w:noProof/>
            <w:webHidden/>
          </w:rPr>
          <w:t>8</w:t>
        </w:r>
        <w:r>
          <w:rPr>
            <w:noProof/>
            <w:webHidden/>
          </w:rPr>
          <w:fldChar w:fldCharType="end"/>
        </w:r>
      </w:hyperlink>
    </w:p>
    <w:p w14:paraId="7E5D475C" w14:textId="16E19B73" w:rsidR="00E20395" w:rsidRDefault="00E20395">
      <w:pPr>
        <w:pStyle w:val="TOC3"/>
        <w:tabs>
          <w:tab w:val="right" w:leader="dot" w:pos="9350"/>
        </w:tabs>
        <w:rPr>
          <w:rFonts w:asciiTheme="minorHAnsi" w:hAnsiTheme="minorHAnsi"/>
          <w:noProof/>
          <w:kern w:val="2"/>
          <w:sz w:val="24"/>
          <w:lang w:eastAsia="en-CA"/>
          <w14:ligatures w14:val="standardContextual"/>
        </w:rPr>
      </w:pPr>
      <w:hyperlink w:anchor="_Toc180133659" w:history="1">
        <w:r w:rsidRPr="00E61BA4">
          <w:rPr>
            <w:rStyle w:val="Hyperlink"/>
            <w:noProof/>
          </w:rPr>
          <w:t>Frequency of Categorical Variables</w:t>
        </w:r>
        <w:r>
          <w:rPr>
            <w:noProof/>
            <w:webHidden/>
          </w:rPr>
          <w:tab/>
        </w:r>
        <w:r>
          <w:rPr>
            <w:noProof/>
            <w:webHidden/>
          </w:rPr>
          <w:fldChar w:fldCharType="begin"/>
        </w:r>
        <w:r>
          <w:rPr>
            <w:noProof/>
            <w:webHidden/>
          </w:rPr>
          <w:instrText xml:space="preserve"> PAGEREF _Toc180133659 \h </w:instrText>
        </w:r>
        <w:r>
          <w:rPr>
            <w:noProof/>
            <w:webHidden/>
          </w:rPr>
        </w:r>
        <w:r>
          <w:rPr>
            <w:noProof/>
            <w:webHidden/>
          </w:rPr>
          <w:fldChar w:fldCharType="separate"/>
        </w:r>
        <w:r>
          <w:rPr>
            <w:noProof/>
            <w:webHidden/>
          </w:rPr>
          <w:t>11</w:t>
        </w:r>
        <w:r>
          <w:rPr>
            <w:noProof/>
            <w:webHidden/>
          </w:rPr>
          <w:fldChar w:fldCharType="end"/>
        </w:r>
      </w:hyperlink>
    </w:p>
    <w:p w14:paraId="5B878317" w14:textId="494D1CE6" w:rsidR="00E20395" w:rsidRDefault="00E20395">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0133660" w:history="1">
        <w:r w:rsidRPr="00E61BA4">
          <w:rPr>
            <w:rStyle w:val="Hyperlink"/>
            <w:noProof/>
          </w:rPr>
          <w:t>Bivariate Analysis</w:t>
        </w:r>
        <w:r>
          <w:rPr>
            <w:noProof/>
            <w:webHidden/>
          </w:rPr>
          <w:tab/>
        </w:r>
        <w:r>
          <w:rPr>
            <w:noProof/>
            <w:webHidden/>
          </w:rPr>
          <w:fldChar w:fldCharType="begin"/>
        </w:r>
        <w:r>
          <w:rPr>
            <w:noProof/>
            <w:webHidden/>
          </w:rPr>
          <w:instrText xml:space="preserve"> PAGEREF _Toc180133660 \h </w:instrText>
        </w:r>
        <w:r>
          <w:rPr>
            <w:noProof/>
            <w:webHidden/>
          </w:rPr>
        </w:r>
        <w:r>
          <w:rPr>
            <w:noProof/>
            <w:webHidden/>
          </w:rPr>
          <w:fldChar w:fldCharType="separate"/>
        </w:r>
        <w:r>
          <w:rPr>
            <w:noProof/>
            <w:webHidden/>
          </w:rPr>
          <w:t>13</w:t>
        </w:r>
        <w:r>
          <w:rPr>
            <w:noProof/>
            <w:webHidden/>
          </w:rPr>
          <w:fldChar w:fldCharType="end"/>
        </w:r>
      </w:hyperlink>
    </w:p>
    <w:p w14:paraId="78BCEE22" w14:textId="6506270F" w:rsidR="00E20395" w:rsidRDefault="00E20395">
      <w:pPr>
        <w:pStyle w:val="TOC3"/>
        <w:tabs>
          <w:tab w:val="right" w:leader="dot" w:pos="9350"/>
        </w:tabs>
        <w:rPr>
          <w:rFonts w:asciiTheme="minorHAnsi" w:hAnsiTheme="minorHAnsi"/>
          <w:noProof/>
          <w:kern w:val="2"/>
          <w:sz w:val="24"/>
          <w:lang w:eastAsia="en-CA"/>
          <w14:ligatures w14:val="standardContextual"/>
        </w:rPr>
      </w:pPr>
      <w:hyperlink w:anchor="_Toc180133661" w:history="1">
        <w:r w:rsidRPr="00E61BA4">
          <w:rPr>
            <w:rStyle w:val="Hyperlink"/>
            <w:noProof/>
          </w:rPr>
          <w:t>Pairwise Visualizations</w:t>
        </w:r>
        <w:r>
          <w:rPr>
            <w:noProof/>
            <w:webHidden/>
          </w:rPr>
          <w:tab/>
        </w:r>
        <w:r>
          <w:rPr>
            <w:noProof/>
            <w:webHidden/>
          </w:rPr>
          <w:fldChar w:fldCharType="begin"/>
        </w:r>
        <w:r>
          <w:rPr>
            <w:noProof/>
            <w:webHidden/>
          </w:rPr>
          <w:instrText xml:space="preserve"> PAGEREF _Toc180133661 \h </w:instrText>
        </w:r>
        <w:r>
          <w:rPr>
            <w:noProof/>
            <w:webHidden/>
          </w:rPr>
        </w:r>
        <w:r>
          <w:rPr>
            <w:noProof/>
            <w:webHidden/>
          </w:rPr>
          <w:fldChar w:fldCharType="separate"/>
        </w:r>
        <w:r>
          <w:rPr>
            <w:noProof/>
            <w:webHidden/>
          </w:rPr>
          <w:t>13</w:t>
        </w:r>
        <w:r>
          <w:rPr>
            <w:noProof/>
            <w:webHidden/>
          </w:rPr>
          <w:fldChar w:fldCharType="end"/>
        </w:r>
      </w:hyperlink>
    </w:p>
    <w:p w14:paraId="030873F5" w14:textId="3DEF084E" w:rsidR="00E20395" w:rsidRDefault="00E20395">
      <w:pPr>
        <w:pStyle w:val="TOC3"/>
        <w:tabs>
          <w:tab w:val="right" w:leader="dot" w:pos="9350"/>
        </w:tabs>
        <w:rPr>
          <w:rFonts w:asciiTheme="minorHAnsi" w:hAnsiTheme="minorHAnsi"/>
          <w:noProof/>
          <w:kern w:val="2"/>
          <w:sz w:val="24"/>
          <w:lang w:eastAsia="en-CA"/>
          <w14:ligatures w14:val="standardContextual"/>
        </w:rPr>
      </w:pPr>
      <w:hyperlink w:anchor="_Toc180133662" w:history="1">
        <w:r w:rsidRPr="00E61BA4">
          <w:rPr>
            <w:rStyle w:val="Hyperlink"/>
            <w:noProof/>
          </w:rPr>
          <w:t>Correlation Analysis</w:t>
        </w:r>
        <w:r>
          <w:rPr>
            <w:noProof/>
            <w:webHidden/>
          </w:rPr>
          <w:tab/>
        </w:r>
        <w:r>
          <w:rPr>
            <w:noProof/>
            <w:webHidden/>
          </w:rPr>
          <w:fldChar w:fldCharType="begin"/>
        </w:r>
        <w:r>
          <w:rPr>
            <w:noProof/>
            <w:webHidden/>
          </w:rPr>
          <w:instrText xml:space="preserve"> PAGEREF _Toc180133662 \h </w:instrText>
        </w:r>
        <w:r>
          <w:rPr>
            <w:noProof/>
            <w:webHidden/>
          </w:rPr>
        </w:r>
        <w:r>
          <w:rPr>
            <w:noProof/>
            <w:webHidden/>
          </w:rPr>
          <w:fldChar w:fldCharType="separate"/>
        </w:r>
        <w:r>
          <w:rPr>
            <w:noProof/>
            <w:webHidden/>
          </w:rPr>
          <w:t>16</w:t>
        </w:r>
        <w:r>
          <w:rPr>
            <w:noProof/>
            <w:webHidden/>
          </w:rPr>
          <w:fldChar w:fldCharType="end"/>
        </w:r>
      </w:hyperlink>
    </w:p>
    <w:p w14:paraId="76553D2A" w14:textId="5BDC76CE" w:rsidR="00E20395" w:rsidRDefault="00E20395">
      <w:pPr>
        <w:pStyle w:val="TOC1"/>
        <w:rPr>
          <w:rFonts w:asciiTheme="minorHAnsi" w:eastAsiaTheme="minorEastAsia" w:hAnsiTheme="minorHAnsi" w:cstheme="minorBidi"/>
          <w:b w:val="0"/>
          <w:noProof/>
          <w:color w:val="auto"/>
          <w:kern w:val="2"/>
          <w:szCs w:val="24"/>
          <w:lang w:eastAsia="en-CA"/>
          <w14:ligatures w14:val="standardContextual"/>
        </w:rPr>
      </w:pPr>
      <w:hyperlink w:anchor="_Toc180133663" w:history="1">
        <w:r w:rsidRPr="00E61BA4">
          <w:rPr>
            <w:rStyle w:val="Hyperlink"/>
            <w:noProof/>
          </w:rPr>
          <w:t>GitHub Repository</w:t>
        </w:r>
        <w:r>
          <w:rPr>
            <w:noProof/>
            <w:webHidden/>
          </w:rPr>
          <w:tab/>
        </w:r>
        <w:r>
          <w:rPr>
            <w:noProof/>
            <w:webHidden/>
          </w:rPr>
          <w:fldChar w:fldCharType="begin"/>
        </w:r>
        <w:r>
          <w:rPr>
            <w:noProof/>
            <w:webHidden/>
          </w:rPr>
          <w:instrText xml:space="preserve"> PAGEREF _Toc180133663 \h </w:instrText>
        </w:r>
        <w:r>
          <w:rPr>
            <w:noProof/>
            <w:webHidden/>
          </w:rPr>
        </w:r>
        <w:r>
          <w:rPr>
            <w:noProof/>
            <w:webHidden/>
          </w:rPr>
          <w:fldChar w:fldCharType="separate"/>
        </w:r>
        <w:r>
          <w:rPr>
            <w:noProof/>
            <w:webHidden/>
          </w:rPr>
          <w:t>18</w:t>
        </w:r>
        <w:r>
          <w:rPr>
            <w:noProof/>
            <w:webHidden/>
          </w:rPr>
          <w:fldChar w:fldCharType="end"/>
        </w:r>
      </w:hyperlink>
    </w:p>
    <w:p w14:paraId="3F18792F" w14:textId="26E5E8A2" w:rsidR="00E20395" w:rsidRDefault="00E20395">
      <w:pPr>
        <w:pStyle w:val="TOC1"/>
        <w:rPr>
          <w:rFonts w:asciiTheme="minorHAnsi" w:eastAsiaTheme="minorEastAsia" w:hAnsiTheme="minorHAnsi" w:cstheme="minorBidi"/>
          <w:b w:val="0"/>
          <w:noProof/>
          <w:color w:val="auto"/>
          <w:kern w:val="2"/>
          <w:szCs w:val="24"/>
          <w:lang w:eastAsia="en-CA"/>
          <w14:ligatures w14:val="standardContextual"/>
        </w:rPr>
      </w:pPr>
      <w:hyperlink w:anchor="_Toc180133664" w:history="1">
        <w:r w:rsidRPr="00E61BA4">
          <w:rPr>
            <w:rStyle w:val="Hyperlink"/>
            <w:noProof/>
          </w:rPr>
          <w:t>Overall Methodology</w:t>
        </w:r>
        <w:r>
          <w:rPr>
            <w:noProof/>
            <w:webHidden/>
          </w:rPr>
          <w:tab/>
        </w:r>
        <w:r>
          <w:rPr>
            <w:noProof/>
            <w:webHidden/>
          </w:rPr>
          <w:fldChar w:fldCharType="begin"/>
        </w:r>
        <w:r>
          <w:rPr>
            <w:noProof/>
            <w:webHidden/>
          </w:rPr>
          <w:instrText xml:space="preserve"> PAGEREF _Toc180133664 \h </w:instrText>
        </w:r>
        <w:r>
          <w:rPr>
            <w:noProof/>
            <w:webHidden/>
          </w:rPr>
        </w:r>
        <w:r>
          <w:rPr>
            <w:noProof/>
            <w:webHidden/>
          </w:rPr>
          <w:fldChar w:fldCharType="separate"/>
        </w:r>
        <w:r>
          <w:rPr>
            <w:noProof/>
            <w:webHidden/>
          </w:rPr>
          <w:t>19</w:t>
        </w:r>
        <w:r>
          <w:rPr>
            <w:noProof/>
            <w:webHidden/>
          </w:rPr>
          <w:fldChar w:fldCharType="end"/>
        </w:r>
      </w:hyperlink>
    </w:p>
    <w:p w14:paraId="28EDD379" w14:textId="729A3066" w:rsidR="00E20395" w:rsidRDefault="00E20395">
      <w:pPr>
        <w:pStyle w:val="TOC1"/>
        <w:rPr>
          <w:rFonts w:asciiTheme="minorHAnsi" w:eastAsiaTheme="minorEastAsia" w:hAnsiTheme="minorHAnsi" w:cstheme="minorBidi"/>
          <w:b w:val="0"/>
          <w:noProof/>
          <w:color w:val="auto"/>
          <w:kern w:val="2"/>
          <w:szCs w:val="24"/>
          <w:lang w:eastAsia="en-CA"/>
          <w14:ligatures w14:val="standardContextual"/>
        </w:rPr>
      </w:pPr>
      <w:hyperlink w:anchor="_Toc180133665" w:history="1">
        <w:r w:rsidRPr="00E61BA4">
          <w:rPr>
            <w:rStyle w:val="Hyperlink"/>
            <w:noProof/>
          </w:rPr>
          <w:t>References</w:t>
        </w:r>
        <w:r>
          <w:rPr>
            <w:noProof/>
            <w:webHidden/>
          </w:rPr>
          <w:tab/>
        </w:r>
        <w:r>
          <w:rPr>
            <w:noProof/>
            <w:webHidden/>
          </w:rPr>
          <w:fldChar w:fldCharType="begin"/>
        </w:r>
        <w:r>
          <w:rPr>
            <w:noProof/>
            <w:webHidden/>
          </w:rPr>
          <w:instrText xml:space="preserve"> PAGEREF _Toc180133665 \h </w:instrText>
        </w:r>
        <w:r>
          <w:rPr>
            <w:noProof/>
            <w:webHidden/>
          </w:rPr>
        </w:r>
        <w:r>
          <w:rPr>
            <w:noProof/>
            <w:webHidden/>
          </w:rPr>
          <w:fldChar w:fldCharType="separate"/>
        </w:r>
        <w:r>
          <w:rPr>
            <w:noProof/>
            <w:webHidden/>
          </w:rPr>
          <w:t>19</w:t>
        </w:r>
        <w:r>
          <w:rPr>
            <w:noProof/>
            <w:webHidden/>
          </w:rPr>
          <w:fldChar w:fldCharType="end"/>
        </w:r>
      </w:hyperlink>
    </w:p>
    <w:p w14:paraId="386CA9AA" w14:textId="46D682CD"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E4CE545" w14:textId="08609F75" w:rsidR="00486AA0" w:rsidRDefault="00506EBA" w:rsidP="00D32C88">
      <w:pPr>
        <w:pStyle w:val="Heading1"/>
      </w:pPr>
      <w:bookmarkStart w:id="0" w:name="_Toc180133643"/>
      <w:r>
        <w:lastRenderedPageBreak/>
        <w:t>Abstract</w:t>
      </w:r>
      <w:bookmarkEnd w:id="0"/>
    </w:p>
    <w:p w14:paraId="37A99DF7" w14:textId="19EA754C" w:rsidR="00486AA0" w:rsidRDefault="00486AA0" w:rsidP="00D31D62">
      <w:pPr>
        <w:pStyle w:val="Heading2"/>
      </w:pPr>
      <w:bookmarkStart w:id="1" w:name="_Toc180133644"/>
      <w:r>
        <w:t>Problem</w:t>
      </w:r>
      <w:bookmarkEnd w:id="1"/>
    </w:p>
    <w:p w14:paraId="36648F48" w14:textId="77777777" w:rsidR="007B59D6" w:rsidRDefault="007B59D6" w:rsidP="007B59D6">
      <w:r>
        <w:t>To provide comfort for occupants, commercial buildings rely on heating, ventilation, and air conditioning (HVAC) systems and lighting systems. Large amounts of energy are wasted, especially during non-working hours (</w:t>
      </w:r>
      <w:proofErr w:type="spellStart"/>
      <w:r>
        <w:t>Masoso</w:t>
      </w:r>
      <w:proofErr w:type="spellEnd"/>
      <w:r>
        <w:t xml:space="preserve"> and Grobler, 2010). </w:t>
      </w:r>
    </w:p>
    <w:p w14:paraId="3EE29F9A" w14:textId="79C5F3A7" w:rsidR="007B59D6" w:rsidRDefault="007B59D6" w:rsidP="007B59D6">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w:t>
      </w:r>
      <w:r w:rsidR="00AF5732">
        <w:t>carbon dioxide (</w:t>
      </w:r>
      <w:r>
        <w:t>CO</w:t>
      </w:r>
      <w:r w:rsidRPr="00BD57C7">
        <w:rPr>
          <w:vertAlign w:val="subscript"/>
        </w:rPr>
        <w:t>2</w:t>
      </w:r>
      <w:r w:rsidR="00AF5732" w:rsidRPr="005D05C0">
        <w:t>)</w:t>
      </w:r>
      <w:r>
        <w:t xml:space="preserve"> sensor was deployed in the middle of the room to provide the most accurate reading. Additional motion detection sensors were deployed on the ceiling, above the door and large window. Because of privacy concerns, video-based systems are not considered appropriate for detecting occupancy.</w:t>
      </w:r>
    </w:p>
    <w:p w14:paraId="049623CC" w14:textId="77777777" w:rsidR="00D26D28" w:rsidRDefault="00D26D28" w:rsidP="00D26D28">
      <w:r>
        <w:t xml:space="preserve">Previous research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66D3B84B" w14:textId="19BB8DA7" w:rsidR="00486AA0" w:rsidRDefault="007F4C8E" w:rsidP="007F4C8E">
      <w:pPr>
        <w:pStyle w:val="Heading2"/>
      </w:pPr>
      <w:bookmarkStart w:id="2" w:name="_Toc180133645"/>
      <w:r>
        <w:t>Themes and Research Questions</w:t>
      </w:r>
      <w:bookmarkEnd w:id="2"/>
    </w:p>
    <w:p w14:paraId="11C25EF5" w14:textId="77777777" w:rsidR="00B94C96" w:rsidRDefault="00B94C96" w:rsidP="00B94C96">
      <w:r>
        <w:t xml:space="preserve">For my project, I have chosen the theme of Classification for building predictive models. </w:t>
      </w:r>
    </w:p>
    <w:p w14:paraId="68C19C8A" w14:textId="77777777" w:rsidR="00B94C96" w:rsidRDefault="00B94C96" w:rsidP="00B94C96">
      <w:r>
        <w:t>To reduce energy consumption in buildings, I will investigate research questions such as:</w:t>
      </w:r>
    </w:p>
    <w:p w14:paraId="2B592953" w14:textId="61FD6B1A" w:rsidR="006E12DD" w:rsidRDefault="006E12DD" w:rsidP="006E12DD">
      <w:pPr>
        <w:pStyle w:val="ListParagraph"/>
        <w:numPr>
          <w:ilvl w:val="0"/>
          <w:numId w:val="13"/>
        </w:numPr>
        <w:spacing w:after="160" w:line="240" w:lineRule="auto"/>
        <w:ind w:left="907" w:hanging="357"/>
      </w:pPr>
      <w:r>
        <w:t>Which of the implemented supervised learning techniques perform the best in predicting occupancy?</w:t>
      </w:r>
    </w:p>
    <w:p w14:paraId="15E694F1" w14:textId="77777777" w:rsidR="002B7C20" w:rsidRDefault="002B7C20" w:rsidP="002B7C20">
      <w:pPr>
        <w:pStyle w:val="ListParagraph"/>
        <w:numPr>
          <w:ilvl w:val="0"/>
          <w:numId w:val="13"/>
        </w:numPr>
        <w:spacing w:after="160" w:line="240" w:lineRule="auto"/>
        <w:ind w:left="907" w:hanging="357"/>
      </w:pPr>
      <w:r>
        <w:t xml:space="preserve">Which types of sensor data show the most promising results? Are there limitations in using certain types of sensor data such as light? </w:t>
      </w:r>
    </w:p>
    <w:p w14:paraId="545345C6" w14:textId="2CB780B2" w:rsidR="006E12DD" w:rsidRDefault="00137034" w:rsidP="006E12DD">
      <w:pPr>
        <w:pStyle w:val="ListParagraph"/>
        <w:numPr>
          <w:ilvl w:val="0"/>
          <w:numId w:val="13"/>
        </w:numPr>
        <w:spacing w:after="160" w:line="240" w:lineRule="auto"/>
        <w:ind w:left="907" w:hanging="357"/>
      </w:pPr>
      <w:r>
        <w:t>Based on the research, what alternative techniques could be used for ML-based occupancy estimation?</w:t>
      </w:r>
    </w:p>
    <w:p w14:paraId="74C79F0A" w14:textId="1D68527B" w:rsidR="00137034" w:rsidRDefault="00137034" w:rsidP="00137034">
      <w:pPr>
        <w:pStyle w:val="Heading2"/>
      </w:pPr>
      <w:bookmarkStart w:id="3" w:name="_Toc180133646"/>
      <w:r>
        <w:t>Data</w:t>
      </w:r>
      <w:bookmarkEnd w:id="3"/>
    </w:p>
    <w:p w14:paraId="6BFE78BA" w14:textId="77777777" w:rsidR="008F1610" w:rsidRDefault="008F1610" w:rsidP="008F1610">
      <w:r>
        <w:t>For my project, I will be using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1C6A6891" w14:textId="68EBDF53" w:rsidR="008F1610" w:rsidRPr="00AF551D" w:rsidRDefault="008F1610" w:rsidP="008F1610">
      <w:r>
        <w:t>The dataset contains over 10000 data points and 1</w:t>
      </w:r>
      <w:r w:rsidR="0087787B">
        <w:t>6</w:t>
      </w:r>
      <w:r>
        <w:t xml:space="preserve"> features. Each feature represents data (temperature, light, sound, motion, or CO</w:t>
      </w:r>
      <w:r w:rsidRPr="00B244B7">
        <w:rPr>
          <w:vertAlign w:val="subscript"/>
        </w:rPr>
        <w:t>2</w:t>
      </w:r>
      <w:r w:rsidRPr="00A55B48">
        <w:t>)</w:t>
      </w:r>
      <w:r>
        <w:t xml:space="preserve"> from a particular sensor. Measurements were recorded over </w:t>
      </w:r>
      <w:r w:rsidR="00ED58C3">
        <w:t>several</w:t>
      </w:r>
      <w:r>
        <w:t xml:space="preserve"> days</w:t>
      </w:r>
      <w:r w:rsidR="00162A82">
        <w:t xml:space="preserve"> in 30 second intervals</w:t>
      </w:r>
      <w:r>
        <w:t xml:space="preserve">. The actual occupancy was established by having participants register and record the exact time each time they entered or left the room. At </w:t>
      </w:r>
      <w:r>
        <w:lastRenderedPageBreak/>
        <w:t>any given time, up to three participants were in the room at the same time. In about 80% of the data points, the room was unoccupied.</w:t>
      </w:r>
    </w:p>
    <w:p w14:paraId="7158B19E" w14:textId="6529A827" w:rsidR="007F4C8E" w:rsidRDefault="00DC6D8D" w:rsidP="00DC6D8D">
      <w:pPr>
        <w:pStyle w:val="Heading2"/>
      </w:pPr>
      <w:bookmarkStart w:id="4" w:name="_Toc180133647"/>
      <w:r>
        <w:t>Techniques and Tools</w:t>
      </w:r>
      <w:bookmarkEnd w:id="4"/>
    </w:p>
    <w:p w14:paraId="5D93AAE4" w14:textId="77777777" w:rsidR="00C11A33" w:rsidRDefault="00C11A33" w:rsidP="00C11A33">
      <w:r>
        <w:t>To solve the stated problem, I propose to implement supervised learning algorithms such as random forests and support-vector machines (SVM). In addition, I plan to investigate how an unsupervised learning algorithm such as Principal Component Analysis (PCA) can be used for dimensionality reduction.</w:t>
      </w:r>
    </w:p>
    <w:p w14:paraId="050FC76C" w14:textId="15493CFE" w:rsidR="00C11A33" w:rsidRDefault="00C11A33" w:rsidP="00C11A33">
      <w:r>
        <w:t xml:space="preserve">For this project, I plan to use R for </w:t>
      </w:r>
      <w:r w:rsidR="009E226B">
        <w:t>the initial</w:t>
      </w:r>
      <w:r>
        <w:t xml:space="preserve"> data analysis and Python for implementing the machine learning algorithms. All the supervised and unsupervised learning algorithms can be implemented using the scikit-learn open-source library. To evaluate the models, I will use multiple performance metrics including accuracy and F1 score.</w:t>
      </w:r>
    </w:p>
    <w:p w14:paraId="3F3162B1" w14:textId="2E80A78B" w:rsidR="00DC6D8D" w:rsidRDefault="008A140A" w:rsidP="00C11A33">
      <w:pPr>
        <w:pStyle w:val="Heading1"/>
      </w:pPr>
      <w:bookmarkStart w:id="5" w:name="_Toc180133648"/>
      <w:r>
        <w:t>Literature Review</w:t>
      </w:r>
      <w:bookmarkEnd w:id="5"/>
    </w:p>
    <w:p w14:paraId="16CBFD2A" w14:textId="4FB1D7EF" w:rsidR="008A140A" w:rsidRPr="00802E2E" w:rsidRDefault="008A140A" w:rsidP="008A140A">
      <w:pPr>
        <w:rPr>
          <w:highlight w:val="yellow"/>
        </w:rPr>
      </w:pPr>
      <w:r w:rsidRPr="00802E2E">
        <w:rPr>
          <w:highlight w:val="yellow"/>
        </w:rPr>
        <w:t>At least six pages answering the questions listed earlier in the introduction section</w:t>
      </w:r>
      <w:r w:rsidR="00F91679" w:rsidRPr="00802E2E">
        <w:rPr>
          <w:highlight w:val="yellow"/>
        </w:rPr>
        <w:t>:</w:t>
      </w:r>
    </w:p>
    <w:p w14:paraId="2424B26E" w14:textId="77777777" w:rsidR="00F91679" w:rsidRPr="00802E2E" w:rsidRDefault="00F91679" w:rsidP="00F91679">
      <w:pPr>
        <w:numPr>
          <w:ilvl w:val="0"/>
          <w:numId w:val="15"/>
        </w:numPr>
        <w:rPr>
          <w:highlight w:val="yellow"/>
        </w:rPr>
      </w:pPr>
      <w:r w:rsidRPr="00F91679">
        <w:rPr>
          <w:highlight w:val="yellow"/>
        </w:rPr>
        <w:t>What do you already know about the topic?</w:t>
      </w:r>
    </w:p>
    <w:p w14:paraId="715432CE" w14:textId="77777777" w:rsidR="000C05CC" w:rsidRPr="000C05CC" w:rsidRDefault="000C05CC" w:rsidP="000C05CC">
      <w:pPr>
        <w:numPr>
          <w:ilvl w:val="0"/>
          <w:numId w:val="15"/>
        </w:numPr>
        <w:rPr>
          <w:highlight w:val="yellow"/>
        </w:rPr>
      </w:pPr>
      <w:r w:rsidRPr="000C05CC">
        <w:rPr>
          <w:highlight w:val="yellow"/>
        </w:rPr>
        <w:t>What do you have to say critically about what is already known?</w:t>
      </w:r>
    </w:p>
    <w:p w14:paraId="07455A56" w14:textId="31A281B7" w:rsidR="000C05CC" w:rsidRPr="00802E2E" w:rsidRDefault="00997B3D" w:rsidP="000C05CC">
      <w:pPr>
        <w:pStyle w:val="ListParagraph"/>
        <w:numPr>
          <w:ilvl w:val="0"/>
          <w:numId w:val="15"/>
        </w:numPr>
        <w:rPr>
          <w:highlight w:val="yellow"/>
        </w:rPr>
      </w:pPr>
      <w:r>
        <w:rPr>
          <w:highlight w:val="yellow"/>
        </w:rPr>
        <w:t xml:space="preserve">Has anyone else done anything that is </w:t>
      </w:r>
      <w:proofErr w:type="gramStart"/>
      <w:r>
        <w:rPr>
          <w:highlight w:val="yellow"/>
        </w:rPr>
        <w:t>exactly the same</w:t>
      </w:r>
      <w:proofErr w:type="gramEnd"/>
      <w:r w:rsidR="000C05CC" w:rsidRPr="00802E2E">
        <w:rPr>
          <w:highlight w:val="yellow"/>
        </w:rPr>
        <w:t>?</w:t>
      </w:r>
    </w:p>
    <w:p w14:paraId="44FCE132" w14:textId="74ABA575" w:rsidR="000C05CC" w:rsidRPr="00802E2E" w:rsidRDefault="000C05CC" w:rsidP="000C05CC">
      <w:pPr>
        <w:numPr>
          <w:ilvl w:val="0"/>
          <w:numId w:val="15"/>
        </w:numPr>
        <w:rPr>
          <w:highlight w:val="yellow"/>
        </w:rPr>
      </w:pPr>
      <w:r w:rsidRPr="00802E2E">
        <w:rPr>
          <w:highlight w:val="yellow"/>
        </w:rPr>
        <w:t>Has anyone else done anything that is related?</w:t>
      </w:r>
    </w:p>
    <w:p w14:paraId="68DD216A" w14:textId="3027CF31" w:rsidR="00802E2E" w:rsidRPr="00802E2E" w:rsidRDefault="00802E2E" w:rsidP="00802E2E">
      <w:pPr>
        <w:pStyle w:val="ListParagraph"/>
        <w:numPr>
          <w:ilvl w:val="0"/>
          <w:numId w:val="15"/>
        </w:numPr>
        <w:rPr>
          <w:highlight w:val="yellow"/>
        </w:rPr>
      </w:pPr>
      <w:r w:rsidRPr="00802E2E">
        <w:rPr>
          <w:highlight w:val="yellow"/>
        </w:rPr>
        <w:t>H</w:t>
      </w:r>
      <w:r w:rsidR="006B1A2C">
        <w:rPr>
          <w:highlight w:val="yellow"/>
        </w:rPr>
        <w:t>ow does your work fit in with what has gone before</w:t>
      </w:r>
      <w:r w:rsidRPr="00802E2E">
        <w:rPr>
          <w:highlight w:val="yellow"/>
        </w:rPr>
        <w:t>?</w:t>
      </w:r>
    </w:p>
    <w:p w14:paraId="5C030D65" w14:textId="327C8041" w:rsidR="000C05CC" w:rsidRDefault="00802E2E" w:rsidP="00F91679">
      <w:pPr>
        <w:numPr>
          <w:ilvl w:val="0"/>
          <w:numId w:val="15"/>
        </w:numPr>
        <w:rPr>
          <w:highlight w:val="yellow"/>
        </w:rPr>
      </w:pPr>
      <w:r w:rsidRPr="00802E2E">
        <w:rPr>
          <w:highlight w:val="yellow"/>
        </w:rPr>
        <w:t>Why is your research worth doing in the light of what has already been done?</w:t>
      </w:r>
    </w:p>
    <w:p w14:paraId="19524AE1" w14:textId="537E29FF" w:rsidR="009B274E" w:rsidRDefault="009B274E" w:rsidP="009B274E">
      <w:pPr>
        <w:rPr>
          <w:highlight w:val="yellow"/>
        </w:rPr>
      </w:pPr>
      <w:r w:rsidRPr="009B274E">
        <w:rPr>
          <w:highlight w:val="yellow"/>
        </w:rPr>
        <w:t>If you choose to replicate an existing study, you may need to highlight the similarities and differences between the replicated research and your analyses. For example, suppose you decided to replicate study X. In that case, you need to stress whether you will be applying the same set of research questions, using a different time frame of the datasets, following the same approach, or conducting similar analyses. Nevertheless, you might need to compare your outcome with the actual results of the replicated research.</w:t>
      </w:r>
    </w:p>
    <w:p w14:paraId="2321A7A1" w14:textId="48DCD435" w:rsidR="00CB29B4" w:rsidRPr="00CB29B4" w:rsidRDefault="00CB29B4" w:rsidP="00CB29B4">
      <w:pPr>
        <w:rPr>
          <w:highlight w:val="yellow"/>
        </w:rPr>
      </w:pPr>
      <w:proofErr w:type="spellStart"/>
      <w:r w:rsidRPr="00CB29B4">
        <w:rPr>
          <w:highlight w:val="yellow"/>
        </w:rPr>
        <w:t>Ceni</w:t>
      </w:r>
      <w:proofErr w:type="spellEnd"/>
      <w:r w:rsidRPr="00CB29B4">
        <w:rPr>
          <w:highlight w:val="yellow"/>
        </w:rPr>
        <w:t>: While you are writing your literature reviews, write a summary of the related papers that you reviewed.  Write it in your own words and don’t use something from the paper that you don’t understand. A short paragraph about each paper you reviewed should be sufficient.</w:t>
      </w:r>
    </w:p>
    <w:p w14:paraId="5D2894C4" w14:textId="77777777" w:rsidR="00CB29B4" w:rsidRPr="00CB29B4" w:rsidRDefault="00CB29B4" w:rsidP="00CB29B4">
      <w:pPr>
        <w:rPr>
          <w:highlight w:val="yellow"/>
        </w:rPr>
      </w:pPr>
      <w:r w:rsidRPr="00CB29B4">
        <w:rPr>
          <w:highlight w:val="yellow"/>
        </w:rPr>
        <w:t>A literature review is not a review of general machine-learning techniques. You should focus on your research question and similar research questions as well as your dataset and similar datasets. You should be talking about previous approaches that relate to your current project.</w:t>
      </w:r>
    </w:p>
    <w:p w14:paraId="78E015C4" w14:textId="77777777" w:rsidR="00CB29B4" w:rsidRPr="00CB29B4" w:rsidRDefault="00CB29B4" w:rsidP="00CB29B4">
      <w:pPr>
        <w:rPr>
          <w:highlight w:val="yellow"/>
        </w:rPr>
      </w:pPr>
      <w:r w:rsidRPr="00CB29B4">
        <w:rPr>
          <w:highlight w:val="yellow"/>
        </w:rPr>
        <w:t>By literature, we mean research papers, conference papers, journal papers, books, etc. </w:t>
      </w:r>
    </w:p>
    <w:p w14:paraId="4923F77A" w14:textId="71D27F9A" w:rsidR="00572DC8" w:rsidRPr="00AE4FDD" w:rsidRDefault="00AD425E" w:rsidP="00AE4FDD">
      <w:pPr>
        <w:pStyle w:val="Heading2"/>
      </w:pPr>
      <w:bookmarkStart w:id="6" w:name="_Toc180133649"/>
      <w:r>
        <w:lastRenderedPageBreak/>
        <w:t>Introduction</w:t>
      </w:r>
      <w:bookmarkEnd w:id="6"/>
    </w:p>
    <w:p w14:paraId="06321E28" w14:textId="77777777" w:rsidR="00572DC8" w:rsidRDefault="00572DC8" w:rsidP="00572DC8"/>
    <w:p w14:paraId="22BDFE89" w14:textId="6E2BCE16" w:rsidR="00DF112C" w:rsidRDefault="00360B8F" w:rsidP="00DF112C">
      <w:pPr>
        <w:pStyle w:val="Heading2"/>
      </w:pPr>
      <w:bookmarkStart w:id="7" w:name="_Toc180133650"/>
      <w:r>
        <w:t>Previous Studies on Occupancy Detection</w:t>
      </w:r>
      <w:bookmarkEnd w:id="7"/>
    </w:p>
    <w:p w14:paraId="68512190" w14:textId="375F4396" w:rsidR="00A6023D" w:rsidRDefault="00FE7184" w:rsidP="00360B8F">
      <w:r>
        <w:t>Some p</w:t>
      </w:r>
      <w:r w:rsidR="00073348" w:rsidRPr="00073348">
        <w:t xml:space="preserve">revious </w:t>
      </w:r>
      <w:r>
        <w:t>studies</w:t>
      </w:r>
      <w:r w:rsidR="00C95E00">
        <w:t xml:space="preserve"> </w:t>
      </w:r>
      <w:r w:rsidR="00073348" w:rsidRPr="00073348">
        <w:t>focused on</w:t>
      </w:r>
      <w:r w:rsidR="001B6FF3">
        <w:t xml:space="preserve"> </w:t>
      </w:r>
      <w:r w:rsidR="00F74EA7">
        <w:t xml:space="preserve">using </w:t>
      </w:r>
      <w:r w:rsidR="00073348" w:rsidRPr="00073348">
        <w:t>occupancy detection</w:t>
      </w:r>
      <w:r w:rsidR="00F74EA7">
        <w:t xml:space="preserve"> to save energy. </w:t>
      </w:r>
      <w:r w:rsidR="00C31203">
        <w:t>The goal of oc</w:t>
      </w:r>
      <w:r w:rsidR="00BC35CF">
        <w:t>cupancy detection is</w:t>
      </w:r>
      <w:r w:rsidR="00C31203">
        <w:t xml:space="preserve"> </w:t>
      </w:r>
      <w:r w:rsidR="00BC35CF">
        <w:t>to</w:t>
      </w:r>
      <w:r w:rsidR="006B4D04">
        <w:t xml:space="preserve"> </w:t>
      </w:r>
      <w:r w:rsidR="00073348" w:rsidRPr="00073348">
        <w:t>determin</w:t>
      </w:r>
      <w:r w:rsidR="00BC35CF">
        <w:t>e</w:t>
      </w:r>
      <w:r w:rsidR="00073348" w:rsidRPr="00073348">
        <w:t xml:space="preserve"> whether a room is occupied or not</w:t>
      </w:r>
      <w:r w:rsidR="008D18E8">
        <w:t xml:space="preserve">. </w:t>
      </w:r>
      <w:r w:rsidR="00F07D56">
        <w:t>Unlike occupancy estimation, o</w:t>
      </w:r>
      <w:r w:rsidR="008D18E8">
        <w:t xml:space="preserve">ccupancy detection does not try to </w:t>
      </w:r>
      <w:r w:rsidR="00883443">
        <w:t>determine</w:t>
      </w:r>
      <w:r w:rsidR="008D18E8">
        <w:t xml:space="preserve"> the </w:t>
      </w:r>
      <w:r w:rsidR="00230CBB">
        <w:t xml:space="preserve">actual </w:t>
      </w:r>
      <w:r w:rsidR="008D18E8">
        <w:t>number of occupants in a room</w:t>
      </w:r>
      <w:r w:rsidR="006C6C53">
        <w:t xml:space="preserve"> at a</w:t>
      </w:r>
      <w:r w:rsidR="000721FB">
        <w:t>ny one</w:t>
      </w:r>
      <w:r w:rsidR="006C6C53">
        <w:t xml:space="preserve"> time</w:t>
      </w:r>
      <w:r w:rsidR="008D18E8">
        <w:t>.</w:t>
      </w:r>
      <w:r w:rsidR="00E13E25">
        <w:t xml:space="preserve"> </w:t>
      </w:r>
    </w:p>
    <w:p w14:paraId="3058C4D0" w14:textId="62F3CE89" w:rsidR="00782553" w:rsidRDefault="00D3648A" w:rsidP="00360B8F">
      <w:r>
        <w:t xml:space="preserve">In </w:t>
      </w:r>
      <w:r w:rsidR="00D7436F">
        <w:t xml:space="preserve">one study </w:t>
      </w:r>
      <w:r w:rsidR="00F9409F">
        <w:t>(Hailemariam</w:t>
      </w:r>
      <w:r w:rsidR="009832E5">
        <w:t xml:space="preserve"> et al., 2011</w:t>
      </w:r>
      <w:r w:rsidR="00F9409F">
        <w:t>)</w:t>
      </w:r>
      <w:r w:rsidR="009832E5">
        <w:t xml:space="preserve">, </w:t>
      </w:r>
      <w:r w:rsidR="00DD5DE6">
        <w:t xml:space="preserve">the authors deployed </w:t>
      </w:r>
      <w:r w:rsidR="00413EB7">
        <w:t xml:space="preserve">multiple </w:t>
      </w:r>
      <w:r w:rsidR="007759A6">
        <w:t xml:space="preserve">low-cost </w:t>
      </w:r>
      <w:r w:rsidR="00413EB7">
        <w:t xml:space="preserve">sensors within an office cubicle to measure </w:t>
      </w:r>
      <w:r w:rsidR="00DD5DE6">
        <w:t>light, sound, CO</w:t>
      </w:r>
      <w:r w:rsidR="00DD5DE6" w:rsidRPr="00D33BF6">
        <w:rPr>
          <w:vertAlign w:val="subscript"/>
        </w:rPr>
        <w:t>2</w:t>
      </w:r>
      <w:r w:rsidR="00DD5DE6">
        <w:t xml:space="preserve">, </w:t>
      </w:r>
      <w:r w:rsidR="005E5006">
        <w:t xml:space="preserve">power use, </w:t>
      </w:r>
      <w:r w:rsidR="00DD5DE6">
        <w:t>and motion</w:t>
      </w:r>
      <w:r w:rsidR="005E5006">
        <w:t>.</w:t>
      </w:r>
      <w:r w:rsidR="005D1925">
        <w:t xml:space="preserve"> </w:t>
      </w:r>
      <w:r w:rsidR="001764E4">
        <w:t xml:space="preserve">After collecting </w:t>
      </w:r>
      <w:r w:rsidR="00643061">
        <w:t>data for a week, the authors</w:t>
      </w:r>
      <w:r w:rsidR="005D1925">
        <w:t xml:space="preserve"> used</w:t>
      </w:r>
      <w:r w:rsidR="00843F9A">
        <w:t xml:space="preserve"> </w:t>
      </w:r>
      <w:r w:rsidR="000C0AF4">
        <w:t xml:space="preserve">the </w:t>
      </w:r>
      <w:r w:rsidR="004F6238">
        <w:t>D</w:t>
      </w:r>
      <w:r w:rsidR="00843F9A">
        <w:t xml:space="preserve">ecision </w:t>
      </w:r>
      <w:r w:rsidR="004F6238">
        <w:t>T</w:t>
      </w:r>
      <w:r w:rsidR="00843F9A">
        <w:t>ree</w:t>
      </w:r>
      <w:r w:rsidR="000C0AF4">
        <w:t xml:space="preserve"> classification method</w:t>
      </w:r>
      <w:r w:rsidR="00843F9A">
        <w:t xml:space="preserve"> to </w:t>
      </w:r>
      <w:r w:rsidR="002377BC">
        <w:t>predict</w:t>
      </w:r>
      <w:r w:rsidR="00843F9A">
        <w:t xml:space="preserve"> whether the cubicle was occupied at any one time.</w:t>
      </w:r>
      <w:r w:rsidR="003D4538">
        <w:t xml:space="preserve"> </w:t>
      </w:r>
      <w:r w:rsidR="003F29D3">
        <w:t>In th</w:t>
      </w:r>
      <w:r w:rsidR="008611A1">
        <w:t>eir</w:t>
      </w:r>
      <w:r w:rsidR="003F29D3">
        <w:t xml:space="preserve"> study, </w:t>
      </w:r>
      <w:r w:rsidR="00906F76">
        <w:t xml:space="preserve">features related to motion performed the best in predicting the presence of a worker. Light </w:t>
      </w:r>
      <w:r w:rsidR="004745AA">
        <w:t>features</w:t>
      </w:r>
      <w:r w:rsidR="00E5763D">
        <w:t>, on the other hand,</w:t>
      </w:r>
      <w:r w:rsidR="00906F76">
        <w:t xml:space="preserve"> performed the worst. </w:t>
      </w:r>
      <w:r w:rsidR="002B3613">
        <w:t xml:space="preserve">Combining features </w:t>
      </w:r>
      <w:r w:rsidR="00467729">
        <w:t>had mixed results</w:t>
      </w:r>
      <w:r w:rsidR="00B507C3">
        <w:t>. Notably, n</w:t>
      </w:r>
      <w:r w:rsidR="00E5763D">
        <w:t xml:space="preserve">one of the </w:t>
      </w:r>
      <w:r w:rsidR="001C53FC">
        <w:t xml:space="preserve">feature </w:t>
      </w:r>
      <w:r w:rsidR="00E5763D">
        <w:t>combination</w:t>
      </w:r>
      <w:r w:rsidR="002F1A88">
        <w:t>s</w:t>
      </w:r>
      <w:r w:rsidR="00E5763D">
        <w:t xml:space="preserve"> outperformed the </w:t>
      </w:r>
      <w:r w:rsidR="007C4F7C">
        <w:t>features</w:t>
      </w:r>
      <w:r w:rsidR="00B01348">
        <w:t xml:space="preserve"> derived from </w:t>
      </w:r>
      <w:r w:rsidR="004166E3">
        <w:t xml:space="preserve">using </w:t>
      </w:r>
      <w:r w:rsidR="00B01348">
        <w:t>motion sensors</w:t>
      </w:r>
      <w:r w:rsidR="001C53FC">
        <w:t xml:space="preserve"> alone</w:t>
      </w:r>
      <w:r w:rsidR="007C4F7C">
        <w:t>.</w:t>
      </w:r>
      <w:r w:rsidR="00C21FD5">
        <w:t xml:space="preserve"> </w:t>
      </w:r>
      <w:r w:rsidR="004C1C57">
        <w:t xml:space="preserve">The study did not explore classification </w:t>
      </w:r>
      <w:r w:rsidR="00AF3A4E">
        <w:t>methods</w:t>
      </w:r>
      <w:r w:rsidR="00016A04">
        <w:t xml:space="preserve"> other than Decision Tree</w:t>
      </w:r>
      <w:r w:rsidR="00F8323E">
        <w:t>.</w:t>
      </w:r>
      <w:r w:rsidR="002B3613">
        <w:t xml:space="preserve"> </w:t>
      </w:r>
    </w:p>
    <w:p w14:paraId="75ED1968" w14:textId="1DB76346" w:rsidR="00DF112C" w:rsidRDefault="006D26D4" w:rsidP="00572DC8">
      <w:r>
        <w:t>In (Candanedo</w:t>
      </w:r>
      <w:r w:rsidR="0025317B">
        <w:t xml:space="preserve"> </w:t>
      </w:r>
      <w:r>
        <w:t>&amp; Feldheim, 2016)</w:t>
      </w:r>
      <w:r w:rsidR="0025317B">
        <w:t xml:space="preserve">, </w:t>
      </w:r>
      <w:r w:rsidR="00AE106A">
        <w:t>the authors</w:t>
      </w:r>
      <w:r w:rsidR="00D33BF6">
        <w:t xml:space="preserve"> used data from light, temperature, humidity, and CO</w:t>
      </w:r>
      <w:r w:rsidR="00D33BF6" w:rsidRPr="00D33BF6">
        <w:rPr>
          <w:vertAlign w:val="subscript"/>
        </w:rPr>
        <w:t>2</w:t>
      </w:r>
      <w:r w:rsidR="005E455A" w:rsidRPr="000F6CE0">
        <w:t xml:space="preserve"> </w:t>
      </w:r>
      <w:r w:rsidR="000F6CE0" w:rsidRPr="000F6CE0">
        <w:t xml:space="preserve">sensors </w:t>
      </w:r>
      <w:r w:rsidR="005E455A">
        <w:t xml:space="preserve">to predict </w:t>
      </w:r>
      <w:r w:rsidR="003223AE">
        <w:t>whether</w:t>
      </w:r>
      <w:r w:rsidR="005E455A">
        <w:t xml:space="preserve"> an office room</w:t>
      </w:r>
      <w:r w:rsidR="003223AE">
        <w:t xml:space="preserve"> was occupied</w:t>
      </w:r>
      <w:r w:rsidR="005E455A">
        <w:t>.</w:t>
      </w:r>
      <w:r w:rsidR="003223AE">
        <w:t xml:space="preserve"> </w:t>
      </w:r>
      <w:r w:rsidR="00903E0C">
        <w:t xml:space="preserve">The </w:t>
      </w:r>
      <w:r w:rsidR="00085678">
        <w:t xml:space="preserve">classification </w:t>
      </w:r>
      <w:r w:rsidR="00903E0C">
        <w:t>models were teste</w:t>
      </w:r>
      <w:r w:rsidR="001278DF">
        <w:t xml:space="preserve">d under two data sets, depending on whether the office door was closed. </w:t>
      </w:r>
      <w:r w:rsidR="0063035F">
        <w:t>The author</w:t>
      </w:r>
      <w:r w:rsidR="0069781B">
        <w:t>s noted that including timestamps in the models</w:t>
      </w:r>
      <w:r w:rsidR="00F125DF">
        <w:t xml:space="preserve"> </w:t>
      </w:r>
      <w:r w:rsidR="004D0890">
        <w:t xml:space="preserve">led to better </w:t>
      </w:r>
      <w:r w:rsidR="00F125DF">
        <w:t>results in most cases.</w:t>
      </w:r>
      <w:r w:rsidR="00435160">
        <w:t xml:space="preserve"> </w:t>
      </w:r>
      <w:r w:rsidR="00083856">
        <w:t>Accuracies of</w:t>
      </w:r>
      <w:r w:rsidR="00ED7A1D">
        <w:t xml:space="preserve"> 97%</w:t>
      </w:r>
      <w:r w:rsidR="001156E4">
        <w:t xml:space="preserve"> or higher</w:t>
      </w:r>
      <w:r w:rsidR="00ED7A1D">
        <w:t xml:space="preserve"> were achieve</w:t>
      </w:r>
      <w:r w:rsidR="00C73207">
        <w:t>d</w:t>
      </w:r>
      <w:r w:rsidR="00ED7A1D">
        <w:t xml:space="preserve"> using </w:t>
      </w:r>
      <w:r w:rsidR="001156E4">
        <w:t>Linear Discriminant Analysis</w:t>
      </w:r>
      <w:r w:rsidR="00232E22">
        <w:t xml:space="preserve"> (</w:t>
      </w:r>
      <w:r w:rsidR="00BC62CE">
        <w:t>LDA</w:t>
      </w:r>
      <w:r w:rsidR="00232E22">
        <w:t xml:space="preserve">) with two predictors (e.g., </w:t>
      </w:r>
      <w:r w:rsidR="00E37C6B">
        <w:t>temperature and light) and Classification and Regression Trees (CART) with light</w:t>
      </w:r>
      <w:r w:rsidR="00083856">
        <w:t xml:space="preserve"> as the top node</w:t>
      </w:r>
      <w:r w:rsidR="00ED7A1D">
        <w:t>.</w:t>
      </w:r>
      <w:r w:rsidR="00083856">
        <w:t xml:space="preserve"> </w:t>
      </w:r>
    </w:p>
    <w:p w14:paraId="007172DD" w14:textId="06C359DC" w:rsidR="00290B92" w:rsidRDefault="00290B92" w:rsidP="00290B92">
      <w:r>
        <w:t>This table summarizes these occupancy detection studies:</w:t>
      </w:r>
    </w:p>
    <w:tbl>
      <w:tblPr>
        <w:tblStyle w:val="GridTable5Dark1"/>
        <w:tblW w:w="9347" w:type="dxa"/>
        <w:tblInd w:w="-6" w:type="dxa"/>
        <w:tblLayout w:type="fixed"/>
        <w:tblLook w:val="04A0" w:firstRow="1" w:lastRow="0" w:firstColumn="1" w:lastColumn="0" w:noHBand="0" w:noVBand="1"/>
      </w:tblPr>
      <w:tblGrid>
        <w:gridCol w:w="849"/>
        <w:gridCol w:w="1559"/>
        <w:gridCol w:w="1701"/>
        <w:gridCol w:w="851"/>
        <w:gridCol w:w="1417"/>
        <w:gridCol w:w="2970"/>
      </w:tblGrid>
      <w:tr w:rsidR="00405996" w14:paraId="0882CC3B"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B504009" w14:textId="77777777" w:rsidR="00405996" w:rsidRDefault="00405996" w:rsidP="007778BF">
            <w:pPr>
              <w:pStyle w:val="NoSpacing"/>
            </w:pPr>
            <w:r>
              <w:t>Study</w:t>
            </w:r>
          </w:p>
        </w:tc>
        <w:tc>
          <w:tcPr>
            <w:tcW w:w="1559" w:type="dxa"/>
          </w:tcPr>
          <w:p w14:paraId="771D0F3F"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30DED627"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1" w:type="dxa"/>
          </w:tcPr>
          <w:p w14:paraId="1C1C58C8" w14:textId="7E5763CF"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7" w:type="dxa"/>
          </w:tcPr>
          <w:p w14:paraId="6FCA7027" w14:textId="3990F21E" w:rsidR="00405996"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970" w:type="dxa"/>
          </w:tcPr>
          <w:p w14:paraId="443D8E24" w14:textId="77777777" w:rsidR="00405996" w:rsidRDefault="00405996"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405996" w14:paraId="01C5CE9B"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1CE19C0C" w14:textId="230CB105" w:rsidR="00405996" w:rsidRDefault="00396062" w:rsidP="007778BF">
            <w:pPr>
              <w:pStyle w:val="NoSpacing"/>
            </w:pPr>
            <w:hyperlink w:anchor="_References" w:history="1">
              <w:r w:rsidR="00405996" w:rsidRPr="00396062">
                <w:rPr>
                  <w:rStyle w:val="Hyperlink"/>
                  <w:b w:val="0"/>
                  <w:bCs w:val="0"/>
                </w:rPr>
                <w:t>[3]</w:t>
              </w:r>
            </w:hyperlink>
          </w:p>
        </w:tc>
        <w:tc>
          <w:tcPr>
            <w:tcW w:w="1559" w:type="dxa"/>
          </w:tcPr>
          <w:p w14:paraId="3A2FA4AB"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Light, sound, CO</w:t>
            </w:r>
            <w:r w:rsidRPr="00D33BF6">
              <w:rPr>
                <w:vertAlign w:val="subscript"/>
              </w:rPr>
              <w:t>2</w:t>
            </w:r>
            <w:r>
              <w:t>, power use, motion</w:t>
            </w:r>
          </w:p>
        </w:tc>
        <w:tc>
          <w:tcPr>
            <w:tcW w:w="1701" w:type="dxa"/>
          </w:tcPr>
          <w:p w14:paraId="50CD18C0"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Decision Tree</w:t>
            </w:r>
          </w:p>
        </w:tc>
        <w:tc>
          <w:tcPr>
            <w:tcW w:w="851" w:type="dxa"/>
          </w:tcPr>
          <w:p w14:paraId="371C0AD4" w14:textId="3BA95F50"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7" w:type="dxa"/>
          </w:tcPr>
          <w:p w14:paraId="673B556A" w14:textId="6A1EB53E"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970" w:type="dxa"/>
          </w:tcPr>
          <w:p w14:paraId="6A48B147" w14:textId="77777777" w:rsidR="00405996" w:rsidRDefault="00405996" w:rsidP="007778BF">
            <w:pPr>
              <w:pStyle w:val="NoSpacing"/>
              <w:cnfStyle w:val="000000100000" w:firstRow="0" w:lastRow="0" w:firstColumn="0" w:lastColumn="0" w:oddVBand="0" w:evenVBand="0" w:oddHBand="1" w:evenHBand="0" w:firstRowFirstColumn="0" w:firstRowLastColumn="0" w:lastRowFirstColumn="0" w:lastRowLastColumn="0"/>
            </w:pPr>
            <w:r>
              <w:t>Motion features (98.4%)</w:t>
            </w:r>
          </w:p>
        </w:tc>
      </w:tr>
      <w:tr w:rsidR="00405996" w14:paraId="745BAC83"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1C93D3AC" w14:textId="7F7ACFA5" w:rsidR="00405996" w:rsidRDefault="00396062" w:rsidP="007778BF">
            <w:pPr>
              <w:pStyle w:val="NoSpacing"/>
            </w:pPr>
            <w:hyperlink w:anchor="_References" w:history="1">
              <w:r w:rsidR="00405996" w:rsidRPr="00396062">
                <w:rPr>
                  <w:rStyle w:val="Hyperlink"/>
                  <w:b w:val="0"/>
                  <w:bCs w:val="0"/>
                </w:rPr>
                <w:t>[4]</w:t>
              </w:r>
            </w:hyperlink>
          </w:p>
        </w:tc>
        <w:tc>
          <w:tcPr>
            <w:tcW w:w="1559" w:type="dxa"/>
          </w:tcPr>
          <w:p w14:paraId="2FAB7284"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Light, temperature, humidity, CO</w:t>
            </w:r>
            <w:r w:rsidRPr="00D33BF6">
              <w:rPr>
                <w:vertAlign w:val="subscript"/>
              </w:rPr>
              <w:t>2</w:t>
            </w:r>
          </w:p>
        </w:tc>
        <w:tc>
          <w:tcPr>
            <w:tcW w:w="1701" w:type="dxa"/>
          </w:tcPr>
          <w:p w14:paraId="5F54F9CF"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w:t>
            </w:r>
          </w:p>
          <w:p w14:paraId="5A005B74" w14:textId="73E779E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R</w:t>
            </w:r>
            <w:r w:rsidR="002068B1">
              <w:t>andom Forest</w:t>
            </w:r>
          </w:p>
          <w:p w14:paraId="5AC16880"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GBM</w:t>
            </w:r>
          </w:p>
          <w:p w14:paraId="48D2DDE7"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w:t>
            </w:r>
          </w:p>
        </w:tc>
        <w:tc>
          <w:tcPr>
            <w:tcW w:w="851" w:type="dxa"/>
          </w:tcPr>
          <w:p w14:paraId="5BA79F1F" w14:textId="2C036FC6" w:rsidR="00405996" w:rsidRDefault="00E421AD" w:rsidP="007778BF">
            <w:pPr>
              <w:pStyle w:val="NoSpacing"/>
              <w:cnfStyle w:val="000000010000" w:firstRow="0" w:lastRow="0" w:firstColumn="0" w:lastColumn="0" w:oddVBand="0" w:evenVBand="0" w:oddHBand="0" w:evenHBand="1" w:firstRowFirstColumn="0" w:firstRowLastColumn="0" w:lastRowFirstColumn="0" w:lastRowLastColumn="0"/>
            </w:pPr>
            <w:r>
              <w:t>2 days</w:t>
            </w:r>
          </w:p>
        </w:tc>
        <w:tc>
          <w:tcPr>
            <w:tcW w:w="1417" w:type="dxa"/>
          </w:tcPr>
          <w:p w14:paraId="5C97B3DE" w14:textId="0D9D03CE"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Accuracy</w:t>
            </w:r>
          </w:p>
        </w:tc>
        <w:tc>
          <w:tcPr>
            <w:tcW w:w="2970" w:type="dxa"/>
          </w:tcPr>
          <w:p w14:paraId="42DC3A65" w14:textId="77777777"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LDA with two predictors (97%)</w:t>
            </w:r>
          </w:p>
          <w:p w14:paraId="15B8FA01" w14:textId="50734913" w:rsidR="00405996" w:rsidRDefault="00405996" w:rsidP="007778BF">
            <w:pPr>
              <w:pStyle w:val="NoSpacing"/>
              <w:cnfStyle w:val="000000010000" w:firstRow="0" w:lastRow="0" w:firstColumn="0" w:lastColumn="0" w:oddVBand="0" w:evenVBand="0" w:oddHBand="0" w:evenHBand="1" w:firstRowFirstColumn="0" w:firstRowLastColumn="0" w:lastRowFirstColumn="0" w:lastRowLastColumn="0"/>
            </w:pPr>
            <w:r>
              <w:t>CART with light a</w:t>
            </w:r>
            <w:r w:rsidR="00685729">
              <w:t>s the</w:t>
            </w:r>
            <w:r>
              <w:t xml:space="preserve"> top node (97% or higher)</w:t>
            </w:r>
          </w:p>
        </w:tc>
      </w:tr>
    </w:tbl>
    <w:p w14:paraId="4AF6FDBF" w14:textId="77777777" w:rsidR="00290B92" w:rsidRDefault="00290B92" w:rsidP="00572DC8"/>
    <w:p w14:paraId="69256C22" w14:textId="152A634A" w:rsidR="005C6F0C" w:rsidRDefault="005C6F0C" w:rsidP="005C6F0C">
      <w:pPr>
        <w:pStyle w:val="Heading2"/>
      </w:pPr>
      <w:bookmarkStart w:id="8" w:name="_Toc180133651"/>
      <w:r>
        <w:t>Previous Studies on Occupancy Estimation</w:t>
      </w:r>
      <w:bookmarkEnd w:id="8"/>
    </w:p>
    <w:p w14:paraId="43589E3B" w14:textId="6865FB37" w:rsidR="005C6F0C" w:rsidRDefault="00B9782E" w:rsidP="005C6F0C">
      <w:r>
        <w:t>The goal of o</w:t>
      </w:r>
      <w:r w:rsidR="00574496">
        <w:t>ccupancy estimation</w:t>
      </w:r>
      <w:r>
        <w:t xml:space="preserve"> </w:t>
      </w:r>
      <w:r w:rsidR="00EF5688">
        <w:t xml:space="preserve">research </w:t>
      </w:r>
      <w:r>
        <w:t xml:space="preserve">is to </w:t>
      </w:r>
      <w:r w:rsidR="007300FA">
        <w:t xml:space="preserve">design systems that can </w:t>
      </w:r>
      <w:r>
        <w:t>determine the actual number of occupants in a room at any one time</w:t>
      </w:r>
      <w:r w:rsidR="009D1C51">
        <w:t xml:space="preserve">. </w:t>
      </w:r>
      <w:r w:rsidR="0098283E">
        <w:t xml:space="preserve">As previously mentioned, </w:t>
      </w:r>
      <w:r w:rsidR="00657502">
        <w:t>demand-driven</w:t>
      </w:r>
      <w:r w:rsidR="009D1C51">
        <w:t xml:space="preserve"> </w:t>
      </w:r>
      <w:r w:rsidR="00657502">
        <w:lastRenderedPageBreak/>
        <w:t xml:space="preserve">HVAC and lighting </w:t>
      </w:r>
      <w:r w:rsidR="009D1C51">
        <w:t xml:space="preserve">systems </w:t>
      </w:r>
      <w:r w:rsidR="004F3917">
        <w:t>c</w:t>
      </w:r>
      <w:r w:rsidR="0099426F">
        <w:t>an</w:t>
      </w:r>
      <w:r w:rsidR="004F3917">
        <w:t xml:space="preserve"> </w:t>
      </w:r>
      <w:r w:rsidR="009D1C51">
        <w:t>result</w:t>
      </w:r>
      <w:r w:rsidR="005D0466">
        <w:t xml:space="preserve"> in additional energy saving</w:t>
      </w:r>
      <w:r w:rsidR="00DD5444">
        <w:t>s</w:t>
      </w:r>
      <w:r w:rsidR="00DE2D6B">
        <w:t xml:space="preserve"> and improved comfort for occupants.</w:t>
      </w:r>
    </w:p>
    <w:p w14:paraId="526A6C47" w14:textId="15D3EDB8" w:rsidR="00584DF3" w:rsidRDefault="00584DF3" w:rsidP="005C6F0C">
      <w:r>
        <w:t>In (</w:t>
      </w:r>
      <w:r w:rsidR="009C6E32">
        <w:t>Dong et al., 2010)</w:t>
      </w:r>
      <w:r w:rsidR="00E948AD">
        <w:t xml:space="preserve">, </w:t>
      </w:r>
      <w:r w:rsidR="00D629F9">
        <w:t>three sensor networks were deployed in</w:t>
      </w:r>
      <w:r w:rsidR="0062726C">
        <w:t xml:space="preserve"> an open-plan office building</w:t>
      </w:r>
      <w:r w:rsidR="00D629F9">
        <w:t>:</w:t>
      </w:r>
    </w:p>
    <w:p w14:paraId="157056BD" w14:textId="062E6E02" w:rsidR="00D629F9" w:rsidRPr="00D5060C" w:rsidRDefault="005D2B99" w:rsidP="00D629F9">
      <w:pPr>
        <w:pStyle w:val="ListParagraph"/>
        <w:numPr>
          <w:ilvl w:val="0"/>
          <w:numId w:val="23"/>
        </w:numPr>
      </w:pPr>
      <w:r>
        <w:t xml:space="preserve">Gas detection sensor network to measure pollutants </w:t>
      </w:r>
      <w:r w:rsidR="00D5060C">
        <w:t>such as CO</w:t>
      </w:r>
      <w:r w:rsidR="00D5060C" w:rsidRPr="00D5060C">
        <w:rPr>
          <w:vertAlign w:val="subscript"/>
        </w:rPr>
        <w:t>2</w:t>
      </w:r>
    </w:p>
    <w:p w14:paraId="1D3D0393" w14:textId="67FF4E55" w:rsidR="00D5060C" w:rsidRDefault="002C37E3" w:rsidP="00D629F9">
      <w:pPr>
        <w:pStyle w:val="ListParagraph"/>
        <w:numPr>
          <w:ilvl w:val="0"/>
          <w:numId w:val="23"/>
        </w:numPr>
      </w:pPr>
      <w:r>
        <w:t>Wireless ambient sensor network to mea</w:t>
      </w:r>
      <w:r w:rsidR="0026758C">
        <w:t>sure lighting, temperature, humidity, motion, and sound</w:t>
      </w:r>
    </w:p>
    <w:p w14:paraId="1729705A" w14:textId="0CD9515C" w:rsidR="0026758C" w:rsidRDefault="00985CB7" w:rsidP="00D629F9">
      <w:pPr>
        <w:pStyle w:val="ListParagraph"/>
        <w:numPr>
          <w:ilvl w:val="0"/>
          <w:numId w:val="23"/>
        </w:numPr>
      </w:pPr>
      <w:r>
        <w:t>Independent CO</w:t>
      </w:r>
      <w:r w:rsidRPr="00D5060C">
        <w:rPr>
          <w:vertAlign w:val="subscript"/>
        </w:rPr>
        <w:t>2</w:t>
      </w:r>
      <w:r w:rsidRPr="00985CB7">
        <w:t xml:space="preserve"> sensor</w:t>
      </w:r>
      <w:r>
        <w:t xml:space="preserve"> network</w:t>
      </w:r>
    </w:p>
    <w:p w14:paraId="2C2ADCA6" w14:textId="480EB5AB" w:rsidR="00D92664" w:rsidRDefault="00362B3B" w:rsidP="00D92664">
      <w:r>
        <w:t>During feature selection, t</w:t>
      </w:r>
      <w:r w:rsidR="003123DE">
        <w:t xml:space="preserve">he authors </w:t>
      </w:r>
      <w:r>
        <w:t>determined that</w:t>
      </w:r>
      <w:r w:rsidR="003123DE">
        <w:t xml:space="preserve"> the CO</w:t>
      </w:r>
      <w:r w:rsidR="003123DE" w:rsidRPr="002B6772">
        <w:rPr>
          <w:vertAlign w:val="subscript"/>
        </w:rPr>
        <w:t>2</w:t>
      </w:r>
      <w:r w:rsidR="003123DE">
        <w:t xml:space="preserve"> features</w:t>
      </w:r>
      <w:r>
        <w:t xml:space="preserve"> had the largest information gain</w:t>
      </w:r>
      <w:r w:rsidR="008446DA">
        <w:t>.</w:t>
      </w:r>
      <w:r w:rsidR="006F50F3">
        <w:t xml:space="preserve"> </w:t>
      </w:r>
      <w:r w:rsidR="005B267E">
        <w:t>As a result, t</w:t>
      </w:r>
      <w:r w:rsidR="003D2A3C">
        <w:t xml:space="preserve">hese features were used as inputs to </w:t>
      </w:r>
      <w:r w:rsidR="00FD415E">
        <w:t>the</w:t>
      </w:r>
      <w:r w:rsidR="00160181">
        <w:t xml:space="preserve"> classification models</w:t>
      </w:r>
      <w:r w:rsidR="0077673A">
        <w:t>:</w:t>
      </w:r>
      <w:r w:rsidR="000A2C58">
        <w:t xml:space="preserve"> </w:t>
      </w:r>
      <w:r w:rsidR="00FD415E">
        <w:t>Hidden Markov</w:t>
      </w:r>
      <w:r w:rsidR="00F01D91">
        <w:t xml:space="preserve"> Model (HMM), </w:t>
      </w:r>
      <w:r w:rsidR="003E2C1D">
        <w:t xml:space="preserve">Artificial Neural Network (ANN), and </w:t>
      </w:r>
      <w:r w:rsidR="003124B9">
        <w:t>Support Vector Machine (SVN).</w:t>
      </w:r>
      <w:r w:rsidR="00160181">
        <w:t xml:space="preserve"> </w:t>
      </w:r>
      <w:r w:rsidR="00CE23D3">
        <w:t>The authors conclud</w:t>
      </w:r>
      <w:r w:rsidR="00BB0F0A">
        <w:t>ed</w:t>
      </w:r>
      <w:r w:rsidR="00CE23D3">
        <w:t xml:space="preserve"> that </w:t>
      </w:r>
      <w:r w:rsidR="006D5080">
        <w:t>HMM</w:t>
      </w:r>
      <w:r w:rsidR="00F74F77">
        <w:t xml:space="preserve"> performed the best </w:t>
      </w:r>
      <w:r w:rsidR="00BB0F0A">
        <w:t xml:space="preserve">overall </w:t>
      </w:r>
      <w:r w:rsidR="00F74F77">
        <w:t>with an accuracy of 75%</w:t>
      </w:r>
      <w:r w:rsidR="00CE23D3">
        <w:t>.</w:t>
      </w:r>
    </w:p>
    <w:p w14:paraId="648E254E" w14:textId="47361BAC" w:rsidR="00A62586" w:rsidRDefault="00D25C5E" w:rsidP="005C6F0C">
      <w:r>
        <w:t>In (</w:t>
      </w:r>
      <w:r w:rsidR="005D6EBF">
        <w:t>Yang</w:t>
      </w:r>
      <w:r w:rsidR="00A57798">
        <w:t xml:space="preserve"> et al., 2012</w:t>
      </w:r>
      <w:r w:rsidR="0060237D">
        <w:t>)</w:t>
      </w:r>
      <w:r w:rsidR="00A57798">
        <w:t>, the authors used</w:t>
      </w:r>
      <w:r w:rsidR="000F6CE0">
        <w:t xml:space="preserve"> data from temperature, humidity, CO</w:t>
      </w:r>
      <w:r w:rsidR="000F6CE0" w:rsidRPr="00D5060C">
        <w:rPr>
          <w:vertAlign w:val="subscript"/>
        </w:rPr>
        <w:t>2</w:t>
      </w:r>
      <w:r w:rsidR="000F6CE0">
        <w:t xml:space="preserve">, light, sound, and motion </w:t>
      </w:r>
      <w:r w:rsidR="00680CB4">
        <w:t xml:space="preserve">sensors </w:t>
      </w:r>
      <w:r w:rsidR="00682A34">
        <w:t>to estimate the number of occupants</w:t>
      </w:r>
      <w:r w:rsidR="00556869">
        <w:t xml:space="preserve"> in </w:t>
      </w:r>
      <w:r w:rsidR="004F3917">
        <w:t xml:space="preserve">two </w:t>
      </w:r>
      <w:r w:rsidR="00556869">
        <w:t xml:space="preserve">shared lab spaces. </w:t>
      </w:r>
      <w:r w:rsidR="004F3917">
        <w:t xml:space="preserve">After collecting data from 20 days, the authors </w:t>
      </w:r>
      <w:r w:rsidR="00AA3786">
        <w:t>use</w:t>
      </w:r>
      <w:r w:rsidR="0092083D">
        <w:t>d radial basis function (RBF) neural network for class</w:t>
      </w:r>
      <w:r w:rsidR="00C128BE">
        <w:t xml:space="preserve">ification. </w:t>
      </w:r>
      <w:r w:rsidR="007425E3">
        <w:t xml:space="preserve">They reported an average </w:t>
      </w:r>
      <w:r w:rsidR="00D86F50">
        <w:t xml:space="preserve">detection rate of 87.62% for self-estimation </w:t>
      </w:r>
      <w:r w:rsidR="00266F79">
        <w:t>(</w:t>
      </w:r>
      <w:r w:rsidR="00176D0B">
        <w:t>model is train</w:t>
      </w:r>
      <w:r w:rsidR="008F78D8">
        <w:t>ed</w:t>
      </w:r>
      <w:r w:rsidR="00176D0B">
        <w:t xml:space="preserve"> and tested using the same lab</w:t>
      </w:r>
      <w:r w:rsidR="00266F79">
        <w:t xml:space="preserve">) and </w:t>
      </w:r>
      <w:r w:rsidR="00527F26">
        <w:t>64.83% for cross-estimation (</w:t>
      </w:r>
      <w:r w:rsidR="00176D0B">
        <w:t>model is trained and tested using different labs).</w:t>
      </w:r>
      <w:r w:rsidR="00A4357B">
        <w:t xml:space="preserve"> To account for rounding errors</w:t>
      </w:r>
      <w:r w:rsidR="005C2D3E">
        <w:t xml:space="preserve"> produced by the model</w:t>
      </w:r>
      <w:r w:rsidR="00A4357B">
        <w:t>, a tolerance of 1 was used</w:t>
      </w:r>
      <w:r w:rsidR="00A91094">
        <w:t xml:space="preserve">. For example, if the model predicted 2.8 occupants, </w:t>
      </w:r>
      <w:r w:rsidR="00A758C9">
        <w:t>an error was not reported if the actual number of occupants was 2 or 3.</w:t>
      </w:r>
    </w:p>
    <w:p w14:paraId="69AC62BC" w14:textId="486D1807" w:rsidR="009A0473" w:rsidRDefault="009A0473" w:rsidP="005C6F0C">
      <w:r>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701"/>
        <w:gridCol w:w="1701"/>
        <w:gridCol w:w="850"/>
        <w:gridCol w:w="1418"/>
        <w:gridCol w:w="2828"/>
      </w:tblGrid>
      <w:tr w:rsidR="009A0473" w14:paraId="69D00CEC"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D9441C4" w14:textId="77777777" w:rsidR="009A0473" w:rsidRDefault="009A0473" w:rsidP="007778BF">
            <w:pPr>
              <w:pStyle w:val="NoSpacing"/>
            </w:pPr>
            <w:r>
              <w:t>Study</w:t>
            </w:r>
          </w:p>
        </w:tc>
        <w:tc>
          <w:tcPr>
            <w:tcW w:w="1701" w:type="dxa"/>
          </w:tcPr>
          <w:p w14:paraId="5BABB73F"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1701" w:type="dxa"/>
          </w:tcPr>
          <w:p w14:paraId="65A1E1D2"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850" w:type="dxa"/>
          </w:tcPr>
          <w:p w14:paraId="0E6131C0"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1BE3AE9" w14:textId="759FD1D0" w:rsidR="009A0473" w:rsidRDefault="002C37F7" w:rsidP="007778BF">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828" w:type="dxa"/>
          </w:tcPr>
          <w:p w14:paraId="39E6E445" w14:textId="77777777" w:rsidR="009A0473" w:rsidRDefault="009A0473" w:rsidP="007778BF">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9C6E32" w14:paraId="1729FEE9"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54E9B086" w14:textId="752FC5E0" w:rsidR="009C6E32" w:rsidRDefault="00396062" w:rsidP="007778BF">
            <w:pPr>
              <w:pStyle w:val="NoSpacing"/>
            </w:pPr>
            <w:hyperlink w:anchor="_References" w:history="1">
              <w:r w:rsidR="009C6E32" w:rsidRPr="00396062">
                <w:rPr>
                  <w:rStyle w:val="Hyperlink"/>
                  <w:b w:val="0"/>
                  <w:bCs w:val="0"/>
                </w:rPr>
                <w:t>[5]</w:t>
              </w:r>
            </w:hyperlink>
          </w:p>
        </w:tc>
        <w:tc>
          <w:tcPr>
            <w:tcW w:w="1701" w:type="dxa"/>
          </w:tcPr>
          <w:p w14:paraId="2425E783" w14:textId="5E762874" w:rsidR="009C6E32" w:rsidRDefault="00A6577E" w:rsidP="007778BF">
            <w:pPr>
              <w:pStyle w:val="NoSpacing"/>
              <w:cnfStyle w:val="000000100000" w:firstRow="0" w:lastRow="0" w:firstColumn="0" w:lastColumn="0" w:oddVBand="0" w:evenVBand="0" w:oddHBand="1" w:evenHBand="0" w:firstRowFirstColumn="0" w:firstRowLastColumn="0" w:lastRowFirstColumn="0" w:lastRowLastColumn="0"/>
            </w:pPr>
            <w:r>
              <w:t>CO</w:t>
            </w:r>
            <w:r w:rsidRPr="00A6577E">
              <w:rPr>
                <w:vertAlign w:val="subscript"/>
              </w:rPr>
              <w:t>2</w:t>
            </w:r>
            <w:r w:rsidR="00612DB3">
              <w:t>, light, temperature, humidity, motion, sound,</w:t>
            </w:r>
          </w:p>
        </w:tc>
        <w:tc>
          <w:tcPr>
            <w:tcW w:w="1701" w:type="dxa"/>
          </w:tcPr>
          <w:p w14:paraId="43CF6459" w14:textId="77777777"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HMM</w:t>
            </w:r>
          </w:p>
          <w:p w14:paraId="2998AD61" w14:textId="77777777"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ANN</w:t>
            </w:r>
          </w:p>
          <w:p w14:paraId="5D2F5678" w14:textId="6E5C175E" w:rsidR="00CE23D3"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SVN</w:t>
            </w:r>
          </w:p>
        </w:tc>
        <w:tc>
          <w:tcPr>
            <w:tcW w:w="850" w:type="dxa"/>
          </w:tcPr>
          <w:p w14:paraId="7C15172D" w14:textId="7F549A88" w:rsidR="009C6E32" w:rsidRDefault="00C35C15" w:rsidP="007778BF">
            <w:pPr>
              <w:pStyle w:val="NoSpacing"/>
              <w:cnfStyle w:val="000000100000" w:firstRow="0" w:lastRow="0" w:firstColumn="0" w:lastColumn="0" w:oddVBand="0" w:evenVBand="0" w:oddHBand="1" w:evenHBand="0" w:firstRowFirstColumn="0" w:firstRowLastColumn="0" w:lastRowFirstColumn="0" w:lastRowLastColumn="0"/>
            </w:pPr>
            <w:r>
              <w:t>14 days</w:t>
            </w:r>
          </w:p>
        </w:tc>
        <w:tc>
          <w:tcPr>
            <w:tcW w:w="1418" w:type="dxa"/>
          </w:tcPr>
          <w:p w14:paraId="50271487" w14:textId="417FFDA0" w:rsidR="009C6E32" w:rsidRDefault="00CE23D3" w:rsidP="007778BF">
            <w:pPr>
              <w:pStyle w:val="NoSpacing"/>
              <w:cnfStyle w:val="000000100000" w:firstRow="0" w:lastRow="0" w:firstColumn="0" w:lastColumn="0" w:oddVBand="0" w:evenVBand="0" w:oddHBand="1" w:evenHBand="0" w:firstRowFirstColumn="0" w:firstRowLastColumn="0" w:lastRowFirstColumn="0" w:lastRowLastColumn="0"/>
            </w:pPr>
            <w:r>
              <w:t>Accuracy</w:t>
            </w:r>
          </w:p>
        </w:tc>
        <w:tc>
          <w:tcPr>
            <w:tcW w:w="2828" w:type="dxa"/>
          </w:tcPr>
          <w:p w14:paraId="064B7090" w14:textId="63F1573E" w:rsidR="009C6E32" w:rsidRDefault="002B6772" w:rsidP="007778BF">
            <w:pPr>
              <w:pStyle w:val="NoSpacing"/>
              <w:cnfStyle w:val="000000100000" w:firstRow="0" w:lastRow="0" w:firstColumn="0" w:lastColumn="0" w:oddVBand="0" w:evenVBand="0" w:oddHBand="1" w:evenHBand="0" w:firstRowFirstColumn="0" w:firstRowLastColumn="0" w:lastRowFirstColumn="0" w:lastRowLastColumn="0"/>
            </w:pPr>
            <w:r>
              <w:t>HMM with CO</w:t>
            </w:r>
            <w:r w:rsidRPr="002B6772">
              <w:rPr>
                <w:vertAlign w:val="subscript"/>
              </w:rPr>
              <w:t>2</w:t>
            </w:r>
            <w:r>
              <w:t xml:space="preserve"> features as input</w:t>
            </w:r>
            <w:r w:rsidR="00C959F4">
              <w:t xml:space="preserve"> (75%)</w:t>
            </w:r>
          </w:p>
        </w:tc>
      </w:tr>
      <w:tr w:rsidR="009A0473" w14:paraId="7C90AC05"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22B2A55C" w14:textId="260BAE31" w:rsidR="009A0473" w:rsidRDefault="006C229C" w:rsidP="007778BF">
            <w:pPr>
              <w:pStyle w:val="NoSpacing"/>
            </w:pPr>
            <w:hyperlink w:anchor="_References" w:history="1">
              <w:r w:rsidR="009A0473" w:rsidRPr="006C229C">
                <w:rPr>
                  <w:rStyle w:val="Hyperlink"/>
                  <w:b w:val="0"/>
                  <w:bCs w:val="0"/>
                </w:rPr>
                <w:t>[</w:t>
              </w:r>
              <w:r w:rsidR="009C6E32" w:rsidRPr="006C229C">
                <w:rPr>
                  <w:rStyle w:val="Hyperlink"/>
                  <w:b w:val="0"/>
                  <w:bCs w:val="0"/>
                </w:rPr>
                <w:t>6]</w:t>
              </w:r>
            </w:hyperlink>
          </w:p>
        </w:tc>
        <w:tc>
          <w:tcPr>
            <w:tcW w:w="1701" w:type="dxa"/>
          </w:tcPr>
          <w:p w14:paraId="3A7E783D"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Temperature, humidity, CO</w:t>
            </w:r>
            <w:r w:rsidRPr="00612DB3">
              <w:rPr>
                <w:vertAlign w:val="subscript"/>
              </w:rPr>
              <w:t>2</w:t>
            </w:r>
            <w:r>
              <w:t>, light, sound, motion</w:t>
            </w:r>
          </w:p>
        </w:tc>
        <w:tc>
          <w:tcPr>
            <w:tcW w:w="1701" w:type="dxa"/>
          </w:tcPr>
          <w:p w14:paraId="20D7906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RBF neural network</w:t>
            </w:r>
          </w:p>
        </w:tc>
        <w:tc>
          <w:tcPr>
            <w:tcW w:w="850" w:type="dxa"/>
          </w:tcPr>
          <w:p w14:paraId="08CAB960"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20 days</w:t>
            </w:r>
          </w:p>
        </w:tc>
        <w:tc>
          <w:tcPr>
            <w:tcW w:w="1418" w:type="dxa"/>
          </w:tcPr>
          <w:p w14:paraId="64364D12"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Accuracy (tolerance = 1)</w:t>
            </w:r>
          </w:p>
        </w:tc>
        <w:tc>
          <w:tcPr>
            <w:tcW w:w="2828" w:type="dxa"/>
          </w:tcPr>
          <w:p w14:paraId="1237AA65" w14:textId="77777777" w:rsidR="009A0473" w:rsidRDefault="009A0473" w:rsidP="007778BF">
            <w:pPr>
              <w:pStyle w:val="NoSpacing"/>
              <w:cnfStyle w:val="000000010000" w:firstRow="0" w:lastRow="0" w:firstColumn="0" w:lastColumn="0" w:oddVBand="0" w:evenVBand="0" w:oddHBand="0" w:evenHBand="1" w:firstRowFirstColumn="0" w:firstRowLastColumn="0" w:lastRowFirstColumn="0" w:lastRowLastColumn="0"/>
            </w:pPr>
            <w:r>
              <w:t>Self-estimation (87.62%)</w:t>
            </w:r>
          </w:p>
        </w:tc>
      </w:tr>
    </w:tbl>
    <w:p w14:paraId="0320D4E7" w14:textId="77777777" w:rsidR="009A0473" w:rsidRDefault="009A0473" w:rsidP="005C6F0C"/>
    <w:p w14:paraId="569E8AF3" w14:textId="5F03262B" w:rsidR="005C6F0C" w:rsidRDefault="005C6F0C" w:rsidP="005C6F0C">
      <w:pPr>
        <w:pStyle w:val="Heading2"/>
      </w:pPr>
      <w:bookmarkStart w:id="9" w:name="_Toc180133652"/>
      <w:r>
        <w:t xml:space="preserve">Recent Studies </w:t>
      </w:r>
      <w:bookmarkEnd w:id="9"/>
      <w:r w:rsidR="00D85B93">
        <w:t>on Occupation Detection and Estimation</w:t>
      </w:r>
    </w:p>
    <w:p w14:paraId="53D5EDDA" w14:textId="141F2B6E" w:rsidR="005C6F0C" w:rsidRDefault="00E94FB4" w:rsidP="00572DC8">
      <w:r>
        <w:t xml:space="preserve">Since the </w:t>
      </w:r>
      <w:r w:rsidR="001E3E7E">
        <w:t xml:space="preserve">Singh et al. </w:t>
      </w:r>
      <w:r w:rsidR="007B3510">
        <w:t xml:space="preserve">research paper </w:t>
      </w:r>
      <w:r w:rsidR="00E5526B">
        <w:t>that is the focus of this project was published</w:t>
      </w:r>
      <w:r w:rsidR="001E3E7E">
        <w:t xml:space="preserve"> in 2018</w:t>
      </w:r>
      <w:r w:rsidR="00B43C80">
        <w:t xml:space="preserve">, </w:t>
      </w:r>
      <w:r w:rsidR="008B2A3B">
        <w:t xml:space="preserve">more recent studies into occupancy </w:t>
      </w:r>
      <w:r w:rsidR="00D85B93">
        <w:t xml:space="preserve">detection and </w:t>
      </w:r>
      <w:r w:rsidR="008B2A3B">
        <w:t xml:space="preserve">estimation </w:t>
      </w:r>
      <w:r w:rsidR="004B0CB7">
        <w:t xml:space="preserve">have been </w:t>
      </w:r>
      <w:r w:rsidR="001A355B">
        <w:t>carried out</w:t>
      </w:r>
      <w:r w:rsidR="004B0CB7">
        <w:t>.</w:t>
      </w:r>
    </w:p>
    <w:p w14:paraId="2B19D39A" w14:textId="30DB28F4" w:rsidR="00CA2D60" w:rsidRDefault="00986644" w:rsidP="00572DC8">
      <w:r>
        <w:t>In (</w:t>
      </w:r>
      <w:r>
        <w:t>Wang</w:t>
      </w:r>
      <w:r>
        <w:t xml:space="preserve"> et al., 2021), </w:t>
      </w:r>
      <w:r w:rsidR="006515E0">
        <w:t xml:space="preserve">the authors </w:t>
      </w:r>
      <w:r w:rsidR="00190C59">
        <w:t xml:space="preserve">proposed </w:t>
      </w:r>
      <w:r w:rsidR="00BF753B">
        <w:t xml:space="preserve">a </w:t>
      </w:r>
      <w:r w:rsidR="00BC6267">
        <w:t>cost</w:t>
      </w:r>
      <w:r w:rsidR="004C6819">
        <w:t>-effective</w:t>
      </w:r>
      <w:r w:rsidR="00BC6267">
        <w:t xml:space="preserve">, </w:t>
      </w:r>
      <w:r w:rsidR="00BF753B">
        <w:t>non-intrusive</w:t>
      </w:r>
      <w:r w:rsidR="00620A83">
        <w:t xml:space="preserve"> </w:t>
      </w:r>
      <w:r w:rsidR="00BC6267">
        <w:t xml:space="preserve">occupancy detection system that </w:t>
      </w:r>
      <w:r w:rsidR="00044173">
        <w:t xml:space="preserve">they said </w:t>
      </w:r>
      <w:r w:rsidR="00BC6267">
        <w:t xml:space="preserve">could be easily installed </w:t>
      </w:r>
      <w:r w:rsidR="00B1564E">
        <w:t>in residential buildings.</w:t>
      </w:r>
      <w:r w:rsidR="00182890">
        <w:t xml:space="preserve"> </w:t>
      </w:r>
      <w:r w:rsidR="00320845">
        <w:t>Installed</w:t>
      </w:r>
      <w:r w:rsidR="00775210">
        <w:t xml:space="preserve"> in</w:t>
      </w:r>
      <w:r w:rsidR="00D33DDD">
        <w:t xml:space="preserve"> a </w:t>
      </w:r>
      <w:r w:rsidR="007A44D8">
        <w:t>living</w:t>
      </w:r>
      <w:r w:rsidR="00D33DDD">
        <w:t xml:space="preserve"> lab, the</w:t>
      </w:r>
      <w:r w:rsidR="00775210">
        <w:t xml:space="preserve"> system</w:t>
      </w:r>
      <w:r w:rsidR="00D33DDD">
        <w:t xml:space="preserve"> </w:t>
      </w:r>
      <w:r w:rsidR="00733203">
        <w:t xml:space="preserve">used </w:t>
      </w:r>
      <w:r w:rsidR="002D002A">
        <w:t xml:space="preserve">four </w:t>
      </w:r>
      <w:r w:rsidR="00733203">
        <w:t xml:space="preserve">temperature and </w:t>
      </w:r>
      <w:r w:rsidR="002D002A">
        <w:t xml:space="preserve">one </w:t>
      </w:r>
      <w:r w:rsidR="00733203">
        <w:t xml:space="preserve">motion </w:t>
      </w:r>
      <w:r w:rsidR="005659BC">
        <w:t>sensors</w:t>
      </w:r>
      <w:r w:rsidR="00733203">
        <w:t xml:space="preserve"> to </w:t>
      </w:r>
      <w:r w:rsidR="00F42B28">
        <w:t xml:space="preserve">detect human activities (such as </w:t>
      </w:r>
      <w:r w:rsidR="00F42B28">
        <w:lastRenderedPageBreak/>
        <w:t>opening the front door or running water)</w:t>
      </w:r>
      <w:r w:rsidR="000A7D16">
        <w:t xml:space="preserve"> over 54 days</w:t>
      </w:r>
      <w:r w:rsidR="004A2C82">
        <w:t>.</w:t>
      </w:r>
      <w:r w:rsidR="00954F10">
        <w:t xml:space="preserve"> </w:t>
      </w:r>
      <w:r w:rsidR="009C1792">
        <w:t>Data on the human activities</w:t>
      </w:r>
      <w:r w:rsidR="00954F10">
        <w:t xml:space="preserve"> was then used to train and test </w:t>
      </w:r>
      <w:r w:rsidR="00F548A4">
        <w:t>four</w:t>
      </w:r>
      <w:r w:rsidR="00954F10">
        <w:t xml:space="preserve"> classification</w:t>
      </w:r>
      <w:r w:rsidR="00423432">
        <w:t xml:space="preserve"> models</w:t>
      </w:r>
      <w:r w:rsidR="00F548A4">
        <w:t>:</w:t>
      </w:r>
      <w:r w:rsidR="00423432">
        <w:t xml:space="preserve"> Random Forest, </w:t>
      </w:r>
      <w:r w:rsidR="00FA33F3">
        <w:t xml:space="preserve">Decision Tree, K-Nearest Neighbor, </w:t>
      </w:r>
      <w:r w:rsidR="00C0289C">
        <w:t xml:space="preserve">and </w:t>
      </w:r>
      <w:r w:rsidR="00FA33F3">
        <w:t>Support Vector Machine</w:t>
      </w:r>
      <w:r w:rsidR="00954F10">
        <w:t>.</w:t>
      </w:r>
      <w:r w:rsidR="00F548A4">
        <w:t xml:space="preserve"> </w:t>
      </w:r>
      <w:r w:rsidR="0079496D">
        <w:t>The au</w:t>
      </w:r>
      <w:r w:rsidR="00854063">
        <w:t>thors concluded that Random Forest performed the best overall, with an accuracy</w:t>
      </w:r>
      <w:r w:rsidR="008F7788">
        <w:t xml:space="preserve"> and F1-score of </w:t>
      </w:r>
      <w:r w:rsidR="00D82200">
        <w:t>98% or higher.</w:t>
      </w:r>
    </w:p>
    <w:p w14:paraId="79006E6B" w14:textId="7AF19E9F" w:rsidR="00084E11" w:rsidRDefault="0064311D" w:rsidP="00572DC8">
      <w:r>
        <w:t>In (</w:t>
      </w:r>
      <w:r w:rsidR="009010A6">
        <w:t xml:space="preserve">Kim et al., </w:t>
      </w:r>
      <w:r w:rsidR="00A43BBA">
        <w:t xml:space="preserve">2023), </w:t>
      </w:r>
      <w:r w:rsidR="005E6C0D">
        <w:t xml:space="preserve">the authors </w:t>
      </w:r>
      <w:r w:rsidR="000B58D3">
        <w:t>used</w:t>
      </w:r>
      <w:r w:rsidR="00C631B6">
        <w:t xml:space="preserve"> Internet of Things (IoT) sensors to </w:t>
      </w:r>
      <w:r w:rsidR="00D84641">
        <w:t xml:space="preserve">estimate the number of occupants </w:t>
      </w:r>
      <w:r w:rsidR="002A12FD">
        <w:t xml:space="preserve">in a </w:t>
      </w:r>
      <w:r w:rsidR="008C372F">
        <w:t xml:space="preserve">living </w:t>
      </w:r>
      <w:r w:rsidR="002A12FD">
        <w:t>lab</w:t>
      </w:r>
      <w:r w:rsidR="00530324">
        <w:t xml:space="preserve"> over 55 days</w:t>
      </w:r>
      <w:r w:rsidR="002A12FD">
        <w:t xml:space="preserve">. </w:t>
      </w:r>
      <w:r w:rsidR="00CD74E3">
        <w:t>Overnight and weekend data were excluded</w:t>
      </w:r>
      <w:r w:rsidR="00CD74E3">
        <w:t xml:space="preserve"> as no occupants were in the lab at that time. </w:t>
      </w:r>
      <w:r w:rsidR="000651B1">
        <w:t>Random Forest and Artificial Neural Network (</w:t>
      </w:r>
      <w:r w:rsidR="00FD1E6F">
        <w:t xml:space="preserve">ANN) classification models were used, with </w:t>
      </w:r>
      <w:r w:rsidR="003E39C6">
        <w:t xml:space="preserve">data from </w:t>
      </w:r>
      <w:r w:rsidR="004C1A76">
        <w:t>CO2 concentration, differential pressure</w:t>
      </w:r>
      <w:r w:rsidR="0004113C">
        <w:t xml:space="preserve"> (air flow)</w:t>
      </w:r>
      <w:r w:rsidR="004C1A76">
        <w:t>, and the ventilation system state</w:t>
      </w:r>
      <w:r w:rsidR="00FD1E6F">
        <w:t xml:space="preserve"> used as input</w:t>
      </w:r>
      <w:r w:rsidR="00136D00">
        <w:t>s</w:t>
      </w:r>
      <w:r w:rsidR="00FD1E6F">
        <w:t>.</w:t>
      </w:r>
      <w:r w:rsidR="006B0276">
        <w:t xml:space="preserve"> For predicting occupancy, the authors concluded that </w:t>
      </w:r>
      <w:r w:rsidR="006B6BF8">
        <w:t xml:space="preserve">the </w:t>
      </w:r>
      <w:r w:rsidR="00653D32">
        <w:t xml:space="preserve">Random Forest model had the lowest </w:t>
      </w:r>
      <w:r w:rsidR="006B6BF8">
        <w:t>root mean square error (RMSE)</w:t>
      </w:r>
      <w:r w:rsidR="00653D32">
        <w:t xml:space="preserve"> when </w:t>
      </w:r>
      <w:r w:rsidR="00F54DCE">
        <w:t xml:space="preserve">the ventilation system state data was added </w:t>
      </w:r>
      <w:r w:rsidR="00780A24">
        <w:t>to CO</w:t>
      </w:r>
      <w:r w:rsidR="00780A24" w:rsidRPr="00780A24">
        <w:rPr>
          <w:vertAlign w:val="subscript"/>
        </w:rPr>
        <w:t>2</w:t>
      </w:r>
      <w:r w:rsidR="00780A24">
        <w:t xml:space="preserve"> concentration </w:t>
      </w:r>
      <w:r w:rsidR="00F54DCE">
        <w:t xml:space="preserve">as input values. </w:t>
      </w:r>
      <w:r w:rsidR="00CB1160">
        <w:t>Conversely</w:t>
      </w:r>
      <w:r w:rsidR="009F2CCA">
        <w:t xml:space="preserve">, including differential pressure data tended to </w:t>
      </w:r>
      <w:r w:rsidR="00F30A39">
        <w:t>decrease accuracy and increase RMSE in the models.</w:t>
      </w:r>
    </w:p>
    <w:p w14:paraId="0B93D8D0" w14:textId="77777777" w:rsidR="0081618A" w:rsidRDefault="004175EB" w:rsidP="00572DC8">
      <w:r>
        <w:t>In (Mao et al</w:t>
      </w:r>
      <w:r w:rsidR="005C4A4B">
        <w:t xml:space="preserve">., </w:t>
      </w:r>
      <w:r w:rsidR="002E59FC">
        <w:t xml:space="preserve">2023), </w:t>
      </w:r>
      <w:r w:rsidR="00E22B21">
        <w:t xml:space="preserve">the authors </w:t>
      </w:r>
      <w:r w:rsidR="00F17C61">
        <w:t>adapted</w:t>
      </w:r>
      <w:r w:rsidR="008B6889">
        <w:t xml:space="preserve"> a</w:t>
      </w:r>
      <w:r w:rsidR="000E55D5">
        <w:t xml:space="preserve"> </w:t>
      </w:r>
      <w:r w:rsidR="008B6889">
        <w:t xml:space="preserve">predictive framework </w:t>
      </w:r>
      <w:r w:rsidR="002E5C28">
        <w:t xml:space="preserve">for room occupancy </w:t>
      </w:r>
      <w:r w:rsidR="008B6889">
        <w:t xml:space="preserve">using </w:t>
      </w:r>
      <w:r w:rsidR="002E5C28">
        <w:t xml:space="preserve">the same </w:t>
      </w:r>
      <w:hyperlink w:anchor="_Descriptive_Statistics_of" w:history="1">
        <w:r w:rsidR="002E5C28" w:rsidRPr="006658E1">
          <w:rPr>
            <w:rStyle w:val="Hyperlink"/>
          </w:rPr>
          <w:t>dataset</w:t>
        </w:r>
      </w:hyperlink>
      <w:r w:rsidR="002E5C28">
        <w:t xml:space="preserve"> that is the focus of this project. </w:t>
      </w:r>
      <w:r w:rsidR="004424D9">
        <w:t xml:space="preserve">Several classification methods were used: </w:t>
      </w:r>
      <w:r w:rsidR="00B5062B">
        <w:t xml:space="preserve">Logistic Regression, Linear Discriminant Analysis (LDA), Support Vector Machine (SVM), Multi-layer Perceptron </w:t>
      </w:r>
      <w:r w:rsidR="00950463">
        <w:t>(MLP)</w:t>
      </w:r>
      <w:r w:rsidR="00C83205">
        <w:t xml:space="preserve">, </w:t>
      </w:r>
      <w:proofErr w:type="spellStart"/>
      <w:r w:rsidR="00C83205">
        <w:t>LightGMB</w:t>
      </w:r>
      <w:proofErr w:type="spellEnd"/>
      <w:r w:rsidR="00C83205">
        <w:t xml:space="preserve">, </w:t>
      </w:r>
      <w:proofErr w:type="spellStart"/>
      <w:r w:rsidR="00C83205">
        <w:t>XGBoost</w:t>
      </w:r>
      <w:proofErr w:type="spellEnd"/>
      <w:r w:rsidR="00C83205">
        <w:t>, and Random Forest. The</w:t>
      </w:r>
      <w:r w:rsidR="000E55D5">
        <w:t xml:space="preserve"> models</w:t>
      </w:r>
      <w:r w:rsidR="00C83205">
        <w:t xml:space="preserve"> were evaluated using </w:t>
      </w:r>
      <w:r w:rsidR="000820B4">
        <w:t xml:space="preserve">balanced accuracy, </w:t>
      </w:r>
      <w:r w:rsidR="006C644E">
        <w:t xml:space="preserve">F1-score, </w:t>
      </w:r>
      <w:r w:rsidR="00B02E17">
        <w:t>and Area Under ROC Curve (AUC)</w:t>
      </w:r>
      <w:r w:rsidR="009F5120">
        <w:t xml:space="preserve">. Among the methods, </w:t>
      </w:r>
      <w:r w:rsidR="00A54138">
        <w:t>Random Forest perform</w:t>
      </w:r>
      <w:r w:rsidR="009F5120">
        <w:t>ed</w:t>
      </w:r>
      <w:r w:rsidR="00A54138">
        <w:t xml:space="preserve"> the best</w:t>
      </w:r>
      <w:r w:rsidR="00AC599C">
        <w:t xml:space="preserve"> in all three metrics</w:t>
      </w:r>
      <w:r w:rsidR="006630F6">
        <w:t>.</w:t>
      </w:r>
      <w:r w:rsidR="002C45AD">
        <w:t xml:space="preserve"> </w:t>
      </w:r>
      <w:r w:rsidR="00F8515D">
        <w:t>In t</w:t>
      </w:r>
      <w:r w:rsidR="00D477E1">
        <w:t>he Random Forest model</w:t>
      </w:r>
      <w:r w:rsidR="005D2162">
        <w:t xml:space="preserve">, </w:t>
      </w:r>
      <w:r w:rsidR="006B76A0">
        <w:t xml:space="preserve">the light values from sensor 1 and sensor 2 had the </w:t>
      </w:r>
      <w:r w:rsidR="00D477E1">
        <w:t>largest impact in predicting room occupancy.</w:t>
      </w:r>
      <w:r w:rsidR="000810DF">
        <w:t xml:space="preserve"> T</w:t>
      </w:r>
      <w:r w:rsidR="001331AA">
        <w:t>he</w:t>
      </w:r>
      <w:r w:rsidR="00060AEC">
        <w:t xml:space="preserve"> </w:t>
      </w:r>
      <w:r w:rsidR="00060AEC">
        <w:t>results, the authors claimed, improved on the performance of the original paper.</w:t>
      </w:r>
    </w:p>
    <w:p w14:paraId="58353670" w14:textId="581E5D93" w:rsidR="00C33B67" w:rsidRDefault="0081618A" w:rsidP="00572DC8">
      <w:r>
        <w:t>In (</w:t>
      </w:r>
      <w:proofErr w:type="spellStart"/>
      <w:r w:rsidR="00225D61" w:rsidRPr="00225D61">
        <w:t>Banihashemi</w:t>
      </w:r>
      <w:proofErr w:type="spellEnd"/>
      <w:r w:rsidR="00A92B96">
        <w:t xml:space="preserve"> et al., 2024</w:t>
      </w:r>
      <w:r>
        <w:t>)</w:t>
      </w:r>
      <w:r w:rsidR="00A92B96">
        <w:t xml:space="preserve">, </w:t>
      </w:r>
      <w:r w:rsidR="002A06F5">
        <w:t xml:space="preserve">the authors </w:t>
      </w:r>
      <w:r w:rsidR="00AA6C08">
        <w:t>deployed</w:t>
      </w:r>
      <w:r w:rsidR="006A4198">
        <w:t xml:space="preserve"> IoT</w:t>
      </w:r>
      <w:r w:rsidR="00665D27">
        <w:t xml:space="preserve"> sensors </w:t>
      </w:r>
      <w:r w:rsidR="00783005">
        <w:t>in two rooms of an office building</w:t>
      </w:r>
      <w:r w:rsidR="00182B5C">
        <w:t xml:space="preserve"> </w:t>
      </w:r>
      <w:r w:rsidR="00F64873">
        <w:t xml:space="preserve">over multiple months. The sensors </w:t>
      </w:r>
      <w:r w:rsidR="00182B5C">
        <w:t>collect</w:t>
      </w:r>
      <w:r w:rsidR="00F64873">
        <w:t>ed</w:t>
      </w:r>
      <w:r w:rsidR="00F53BD8">
        <w:t xml:space="preserve"> CO</w:t>
      </w:r>
      <w:r w:rsidR="00F53BD8" w:rsidRPr="005231CC">
        <w:rPr>
          <w:vertAlign w:val="subscript"/>
        </w:rPr>
        <w:t>2</w:t>
      </w:r>
      <w:r w:rsidR="00F53BD8">
        <w:t>, temperature, relative humidity</w:t>
      </w:r>
      <w:r w:rsidR="00FA29CF">
        <w:t>, indoor air quality</w:t>
      </w:r>
      <w:r w:rsidR="008E4AC8">
        <w:t>, sound</w:t>
      </w:r>
      <w:r w:rsidR="00F562C3">
        <w:t xml:space="preserve"> pressure level</w:t>
      </w:r>
      <w:r w:rsidR="008E4AC8">
        <w:t>, and light</w:t>
      </w:r>
      <w:r w:rsidR="00FA29CF">
        <w:t xml:space="preserve"> </w:t>
      </w:r>
      <w:r w:rsidR="008E4AC8">
        <w:t>data.</w:t>
      </w:r>
      <w:r w:rsidR="004B14CE">
        <w:t xml:space="preserve"> </w:t>
      </w:r>
      <w:r w:rsidR="00DA3869">
        <w:t>The</w:t>
      </w:r>
      <w:r w:rsidR="0088682E">
        <w:t xml:space="preserve"> authors </w:t>
      </w:r>
      <w:r w:rsidR="00DA3869">
        <w:t xml:space="preserve">then trained </w:t>
      </w:r>
      <w:r w:rsidR="00F956F5">
        <w:t xml:space="preserve">Random Forest, </w:t>
      </w:r>
      <w:proofErr w:type="spellStart"/>
      <w:r w:rsidR="00F956F5">
        <w:t>XGBoost</w:t>
      </w:r>
      <w:proofErr w:type="spellEnd"/>
      <w:r w:rsidR="00F956F5">
        <w:t xml:space="preserve">, and </w:t>
      </w:r>
      <w:r w:rsidR="008E39A1">
        <w:t xml:space="preserve">dense feedforward neural </w:t>
      </w:r>
      <w:r w:rsidR="008D2BCA">
        <w:t>network (DFNN) on the dataset</w:t>
      </w:r>
      <w:r w:rsidR="00DA3869">
        <w:t xml:space="preserve"> to determine the best features.</w:t>
      </w:r>
      <w:r w:rsidR="00FB63A0">
        <w:t xml:space="preserve"> </w:t>
      </w:r>
      <w:r w:rsidR="00BE48AA">
        <w:t>The best features were then use</w:t>
      </w:r>
      <w:r w:rsidR="00F838A3">
        <w:t xml:space="preserve">d to reduce </w:t>
      </w:r>
      <w:r w:rsidR="003F2635">
        <w:t xml:space="preserve">dimensionality </w:t>
      </w:r>
      <w:r w:rsidR="006A68AB">
        <w:t>of</w:t>
      </w:r>
      <w:r w:rsidR="002F520F">
        <w:t xml:space="preserve"> sequential models</w:t>
      </w:r>
      <w:r w:rsidR="00C46455">
        <w:t xml:space="preserve">. </w:t>
      </w:r>
      <w:r w:rsidR="00EA65BC">
        <w:t>For occupancy detection, t</w:t>
      </w:r>
      <w:r w:rsidR="002B4970">
        <w:t xml:space="preserve">he authors concluded that </w:t>
      </w:r>
      <w:r w:rsidR="0026796D">
        <w:t>using</w:t>
      </w:r>
      <w:r w:rsidR="00C546EE">
        <w:t xml:space="preserve"> </w:t>
      </w:r>
      <w:r w:rsidR="00D46911">
        <w:t xml:space="preserve">six days of </w:t>
      </w:r>
      <w:r w:rsidR="00F562C3">
        <w:t xml:space="preserve">sound pressure level, </w:t>
      </w:r>
      <w:r w:rsidR="005231CC">
        <w:t>CO</w:t>
      </w:r>
      <w:r w:rsidR="005231CC" w:rsidRPr="005231CC">
        <w:rPr>
          <w:vertAlign w:val="subscript"/>
        </w:rPr>
        <w:t>2</w:t>
      </w:r>
      <w:r w:rsidR="005231CC" w:rsidRPr="005231CC">
        <w:t>,</w:t>
      </w:r>
      <w:r w:rsidR="00C546EE">
        <w:t xml:space="preserve"> </w:t>
      </w:r>
      <w:r w:rsidR="00F7448A">
        <w:t xml:space="preserve">and </w:t>
      </w:r>
      <w:r w:rsidR="00841413">
        <w:t>light</w:t>
      </w:r>
      <w:r w:rsidR="0026796D">
        <w:t xml:space="preserve"> data </w:t>
      </w:r>
      <w:r w:rsidR="000E2CB6">
        <w:t>could</w:t>
      </w:r>
      <w:r w:rsidR="001F1BCE">
        <w:t xml:space="preserve"> </w:t>
      </w:r>
      <w:r w:rsidR="00D46911">
        <w:t xml:space="preserve">achieve </w:t>
      </w:r>
      <w:r w:rsidR="0028415D">
        <w:t xml:space="preserve">an </w:t>
      </w:r>
      <w:r w:rsidR="00D46911">
        <w:t>accurac</w:t>
      </w:r>
      <w:r w:rsidR="00BE48AA">
        <w:t>y</w:t>
      </w:r>
      <w:r w:rsidR="00EA65BC">
        <w:t xml:space="preserve"> above 95% and</w:t>
      </w:r>
      <w:r w:rsidR="00110D9A">
        <w:t xml:space="preserve"> </w:t>
      </w:r>
      <w:r w:rsidR="0028415D">
        <w:t xml:space="preserve">an </w:t>
      </w:r>
      <w:r w:rsidR="00110D9A">
        <w:t>F1-score</w:t>
      </w:r>
      <w:r w:rsidR="00D46911">
        <w:t xml:space="preserve"> above </w:t>
      </w:r>
      <w:r w:rsidR="001F1BCE">
        <w:t>9</w:t>
      </w:r>
      <w:r w:rsidR="00D46911">
        <w:t>3%</w:t>
      </w:r>
      <w:r w:rsidR="001F1BCE">
        <w:t>.</w:t>
      </w:r>
      <w:r w:rsidR="001369DA">
        <w:t xml:space="preserve"> </w:t>
      </w:r>
    </w:p>
    <w:p w14:paraId="23F1A8A3" w14:textId="77777777" w:rsidR="00511226" w:rsidRDefault="00511226" w:rsidP="00511226">
      <w:r>
        <w:t>This table summarizes these occupancy estimation studies:</w:t>
      </w:r>
    </w:p>
    <w:tbl>
      <w:tblPr>
        <w:tblStyle w:val="GridTable5Dark1"/>
        <w:tblW w:w="9347" w:type="dxa"/>
        <w:tblInd w:w="-6" w:type="dxa"/>
        <w:tblLayout w:type="fixed"/>
        <w:tblLook w:val="04A0" w:firstRow="1" w:lastRow="0" w:firstColumn="1" w:lastColumn="0" w:noHBand="0" w:noVBand="1"/>
      </w:tblPr>
      <w:tblGrid>
        <w:gridCol w:w="849"/>
        <w:gridCol w:w="1559"/>
        <w:gridCol w:w="2126"/>
        <w:gridCol w:w="709"/>
        <w:gridCol w:w="1418"/>
        <w:gridCol w:w="2686"/>
      </w:tblGrid>
      <w:tr w:rsidR="00511226" w14:paraId="02D2F5EA" w14:textId="77777777" w:rsidTr="002C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636017D5" w14:textId="77777777" w:rsidR="00511226" w:rsidRDefault="00511226" w:rsidP="003C1971">
            <w:pPr>
              <w:pStyle w:val="NoSpacing"/>
            </w:pPr>
            <w:r>
              <w:t>Study</w:t>
            </w:r>
          </w:p>
        </w:tc>
        <w:tc>
          <w:tcPr>
            <w:tcW w:w="1559" w:type="dxa"/>
          </w:tcPr>
          <w:p w14:paraId="787F26BC"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Sensor Data</w:t>
            </w:r>
          </w:p>
        </w:tc>
        <w:tc>
          <w:tcPr>
            <w:tcW w:w="2126" w:type="dxa"/>
          </w:tcPr>
          <w:p w14:paraId="40FDEAC4"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Classification Methods</w:t>
            </w:r>
          </w:p>
        </w:tc>
        <w:tc>
          <w:tcPr>
            <w:tcW w:w="709" w:type="dxa"/>
          </w:tcPr>
          <w:p w14:paraId="68242D67"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Data</w:t>
            </w:r>
          </w:p>
        </w:tc>
        <w:tc>
          <w:tcPr>
            <w:tcW w:w="1418" w:type="dxa"/>
          </w:tcPr>
          <w:p w14:paraId="4EEEBE34" w14:textId="27E6A08B" w:rsidR="00511226" w:rsidRDefault="002C37F7" w:rsidP="003C1971">
            <w:pPr>
              <w:pStyle w:val="NoSpacing"/>
              <w:cnfStyle w:val="100000000000" w:firstRow="1" w:lastRow="0" w:firstColumn="0" w:lastColumn="0" w:oddVBand="0" w:evenVBand="0" w:oddHBand="0" w:evenHBand="0" w:firstRowFirstColumn="0" w:firstRowLastColumn="0" w:lastRowFirstColumn="0" w:lastRowLastColumn="0"/>
            </w:pPr>
            <w:r>
              <w:t>Evaluation Metrics</w:t>
            </w:r>
          </w:p>
        </w:tc>
        <w:tc>
          <w:tcPr>
            <w:tcW w:w="2686" w:type="dxa"/>
          </w:tcPr>
          <w:p w14:paraId="3803BF69" w14:textId="77777777" w:rsidR="00511226" w:rsidRDefault="00511226" w:rsidP="003C1971">
            <w:pPr>
              <w:pStyle w:val="NoSpacing"/>
              <w:cnfStyle w:val="100000000000" w:firstRow="1" w:lastRow="0" w:firstColumn="0" w:lastColumn="0" w:oddVBand="0" w:evenVBand="0" w:oddHBand="0" w:evenHBand="0" w:firstRowFirstColumn="0" w:firstRowLastColumn="0" w:lastRowFirstColumn="0" w:lastRowLastColumn="0"/>
            </w:pPr>
            <w:r>
              <w:t>Best Results</w:t>
            </w:r>
          </w:p>
        </w:tc>
      </w:tr>
      <w:tr w:rsidR="00511226" w14:paraId="73FFF44F"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7230D285" w14:textId="636747F1" w:rsidR="00511226" w:rsidRDefault="002F161E" w:rsidP="003C1971">
            <w:pPr>
              <w:pStyle w:val="NoSpacing"/>
            </w:pPr>
            <w:hyperlink w:anchor="_References" w:history="1">
              <w:r w:rsidR="00511226" w:rsidRPr="002F161E">
                <w:rPr>
                  <w:rStyle w:val="Hyperlink"/>
                  <w:b w:val="0"/>
                  <w:bCs w:val="0"/>
                </w:rPr>
                <w:t>[</w:t>
              </w:r>
              <w:r w:rsidR="00511226" w:rsidRPr="002F161E">
                <w:rPr>
                  <w:rStyle w:val="Hyperlink"/>
                  <w:b w:val="0"/>
                  <w:bCs w:val="0"/>
                </w:rPr>
                <w:t>7</w:t>
              </w:r>
              <w:r w:rsidR="00511226" w:rsidRPr="002F161E">
                <w:rPr>
                  <w:rStyle w:val="Hyperlink"/>
                  <w:b w:val="0"/>
                  <w:bCs w:val="0"/>
                </w:rPr>
                <w:t>]</w:t>
              </w:r>
            </w:hyperlink>
          </w:p>
        </w:tc>
        <w:tc>
          <w:tcPr>
            <w:tcW w:w="1559" w:type="dxa"/>
          </w:tcPr>
          <w:p w14:paraId="56092138" w14:textId="00B8F3B8" w:rsidR="00511226" w:rsidRDefault="002068B1" w:rsidP="003C1971">
            <w:pPr>
              <w:pStyle w:val="NoSpacing"/>
              <w:cnfStyle w:val="000000100000" w:firstRow="0" w:lastRow="0" w:firstColumn="0" w:lastColumn="0" w:oddVBand="0" w:evenVBand="0" w:oddHBand="1" w:evenHBand="0" w:firstRowFirstColumn="0" w:firstRowLastColumn="0" w:lastRowFirstColumn="0" w:lastRowLastColumn="0"/>
            </w:pPr>
            <w:r>
              <w:t>Temperature, Motion</w:t>
            </w:r>
          </w:p>
        </w:tc>
        <w:tc>
          <w:tcPr>
            <w:tcW w:w="2126" w:type="dxa"/>
          </w:tcPr>
          <w:p w14:paraId="140221FE" w14:textId="77777777" w:rsidR="00511226" w:rsidRDefault="002068B1"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p w14:paraId="1E65F3A3" w14:textId="77777777" w:rsidR="002068B1" w:rsidRDefault="002068B1" w:rsidP="003C1971">
            <w:pPr>
              <w:pStyle w:val="NoSpacing"/>
              <w:cnfStyle w:val="000000100000" w:firstRow="0" w:lastRow="0" w:firstColumn="0" w:lastColumn="0" w:oddVBand="0" w:evenVBand="0" w:oddHBand="1" w:evenHBand="0" w:firstRowFirstColumn="0" w:firstRowLastColumn="0" w:lastRowFirstColumn="0" w:lastRowLastColumn="0"/>
            </w:pPr>
            <w:r>
              <w:t>Decision Tree</w:t>
            </w:r>
          </w:p>
          <w:p w14:paraId="64804B2C" w14:textId="123C8B2E" w:rsidR="002068B1" w:rsidRDefault="002068B1" w:rsidP="003C1971">
            <w:pPr>
              <w:pStyle w:val="NoSpacing"/>
              <w:cnfStyle w:val="000000100000" w:firstRow="0" w:lastRow="0" w:firstColumn="0" w:lastColumn="0" w:oddVBand="0" w:evenVBand="0" w:oddHBand="1" w:evenHBand="0" w:firstRowFirstColumn="0" w:firstRowLastColumn="0" w:lastRowFirstColumn="0" w:lastRowLastColumn="0"/>
            </w:pPr>
            <w:r>
              <w:t>K-Nearest Neighbor</w:t>
            </w:r>
          </w:p>
          <w:p w14:paraId="35243576" w14:textId="29BD62BA" w:rsidR="002068B1" w:rsidRDefault="002068B1" w:rsidP="003C1971">
            <w:pPr>
              <w:pStyle w:val="NoSpacing"/>
              <w:cnfStyle w:val="000000100000" w:firstRow="0" w:lastRow="0" w:firstColumn="0" w:lastColumn="0" w:oddVBand="0" w:evenVBand="0" w:oddHBand="1" w:evenHBand="0" w:firstRowFirstColumn="0" w:firstRowLastColumn="0" w:lastRowFirstColumn="0" w:lastRowLastColumn="0"/>
            </w:pPr>
            <w:r>
              <w:t>SVN</w:t>
            </w:r>
          </w:p>
        </w:tc>
        <w:tc>
          <w:tcPr>
            <w:tcW w:w="709" w:type="dxa"/>
          </w:tcPr>
          <w:p w14:paraId="4923D0FA" w14:textId="06B58707" w:rsidR="00511226" w:rsidRDefault="002068B1" w:rsidP="003C1971">
            <w:pPr>
              <w:pStyle w:val="NoSpacing"/>
              <w:cnfStyle w:val="000000100000" w:firstRow="0" w:lastRow="0" w:firstColumn="0" w:lastColumn="0" w:oddVBand="0" w:evenVBand="0" w:oddHBand="1" w:evenHBand="0" w:firstRowFirstColumn="0" w:firstRowLastColumn="0" w:lastRowFirstColumn="0" w:lastRowLastColumn="0"/>
            </w:pPr>
            <w:r>
              <w:t>54 days</w:t>
            </w:r>
          </w:p>
        </w:tc>
        <w:tc>
          <w:tcPr>
            <w:tcW w:w="1418" w:type="dxa"/>
          </w:tcPr>
          <w:p w14:paraId="43457B39" w14:textId="77777777" w:rsidR="00511226" w:rsidRDefault="001730AA" w:rsidP="003C1971">
            <w:pPr>
              <w:pStyle w:val="NoSpacing"/>
              <w:cnfStyle w:val="000000100000" w:firstRow="0" w:lastRow="0" w:firstColumn="0" w:lastColumn="0" w:oddVBand="0" w:evenVBand="0" w:oddHBand="1" w:evenHBand="0" w:firstRowFirstColumn="0" w:firstRowLastColumn="0" w:lastRowFirstColumn="0" w:lastRowLastColumn="0"/>
            </w:pPr>
            <w:r>
              <w:t>Accuracy</w:t>
            </w:r>
          </w:p>
          <w:p w14:paraId="7E14E0E1" w14:textId="3A432875" w:rsidR="001730AA" w:rsidRDefault="001730AA" w:rsidP="003C1971">
            <w:pPr>
              <w:pStyle w:val="NoSpacing"/>
              <w:cnfStyle w:val="000000100000" w:firstRow="0" w:lastRow="0" w:firstColumn="0" w:lastColumn="0" w:oddVBand="0" w:evenVBand="0" w:oddHBand="1" w:evenHBand="0" w:firstRowFirstColumn="0" w:firstRowLastColumn="0" w:lastRowFirstColumn="0" w:lastRowLastColumn="0"/>
            </w:pPr>
            <w:r>
              <w:t>F1-score</w:t>
            </w:r>
          </w:p>
        </w:tc>
        <w:tc>
          <w:tcPr>
            <w:tcW w:w="2686" w:type="dxa"/>
          </w:tcPr>
          <w:p w14:paraId="020424AF" w14:textId="7AC91423" w:rsidR="00511226" w:rsidRDefault="008D1DCB" w:rsidP="003C1971">
            <w:pPr>
              <w:pStyle w:val="NoSpacing"/>
              <w:cnfStyle w:val="000000100000" w:firstRow="0" w:lastRow="0" w:firstColumn="0" w:lastColumn="0" w:oddVBand="0" w:evenVBand="0" w:oddHBand="1" w:evenHBand="0" w:firstRowFirstColumn="0" w:firstRowLastColumn="0" w:lastRowFirstColumn="0" w:lastRowLastColumn="0"/>
            </w:pPr>
            <w:r>
              <w:t>Random Forest (</w:t>
            </w:r>
            <w:r w:rsidR="007A23FA">
              <w:t>98%</w:t>
            </w:r>
            <w:r w:rsidR="00D82200">
              <w:t xml:space="preserve"> or higher</w:t>
            </w:r>
            <w:r w:rsidR="009304C6">
              <w:t xml:space="preserve"> for both</w:t>
            </w:r>
            <w:r w:rsidR="007A23FA">
              <w:t>)</w:t>
            </w:r>
          </w:p>
        </w:tc>
      </w:tr>
      <w:tr w:rsidR="00511226" w14:paraId="3C62F0BB" w14:textId="77777777" w:rsidTr="002C37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3D4C7762" w14:textId="10475AC2" w:rsidR="00511226" w:rsidRDefault="002F161E" w:rsidP="003C1971">
            <w:pPr>
              <w:pStyle w:val="NoSpacing"/>
            </w:pPr>
            <w:hyperlink w:anchor="_References" w:history="1">
              <w:r w:rsidR="00511226" w:rsidRPr="002F161E">
                <w:rPr>
                  <w:rStyle w:val="Hyperlink"/>
                  <w:b w:val="0"/>
                  <w:bCs w:val="0"/>
                </w:rPr>
                <w:t>[</w:t>
              </w:r>
              <w:r w:rsidR="00511226" w:rsidRPr="002F161E">
                <w:rPr>
                  <w:rStyle w:val="Hyperlink"/>
                  <w:b w:val="0"/>
                  <w:bCs w:val="0"/>
                </w:rPr>
                <w:t>8</w:t>
              </w:r>
              <w:r w:rsidR="00511226" w:rsidRPr="002F161E">
                <w:rPr>
                  <w:rStyle w:val="Hyperlink"/>
                  <w:b w:val="0"/>
                  <w:bCs w:val="0"/>
                </w:rPr>
                <w:t>]</w:t>
              </w:r>
            </w:hyperlink>
          </w:p>
        </w:tc>
        <w:tc>
          <w:tcPr>
            <w:tcW w:w="1559" w:type="dxa"/>
          </w:tcPr>
          <w:p w14:paraId="398CBEBF" w14:textId="7AE7D05C" w:rsidR="00511226" w:rsidRDefault="002A12FD" w:rsidP="003C1971">
            <w:pPr>
              <w:pStyle w:val="NoSpacing"/>
              <w:cnfStyle w:val="000000010000" w:firstRow="0" w:lastRow="0" w:firstColumn="0" w:lastColumn="0" w:oddVBand="0" w:evenVBand="0" w:oddHBand="0" w:evenHBand="1" w:firstRowFirstColumn="0" w:firstRowLastColumn="0" w:lastRowFirstColumn="0" w:lastRowLastColumn="0"/>
            </w:pPr>
            <w:r>
              <w:t>CO</w:t>
            </w:r>
            <w:r w:rsidRPr="002A12FD">
              <w:rPr>
                <w:vertAlign w:val="subscript"/>
              </w:rPr>
              <w:t>2</w:t>
            </w:r>
            <w:r w:rsidR="00F17F39">
              <w:t xml:space="preserve"> concentration, </w:t>
            </w:r>
            <w:r>
              <w:t>differential pressure</w:t>
            </w:r>
            <w:r w:rsidR="00F17F39">
              <w:t>, ventilation system state</w:t>
            </w:r>
          </w:p>
        </w:tc>
        <w:tc>
          <w:tcPr>
            <w:tcW w:w="2126" w:type="dxa"/>
          </w:tcPr>
          <w:p w14:paraId="104EB445" w14:textId="77777777" w:rsidR="00511226" w:rsidRDefault="00057612"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677E7E8D" w14:textId="1A1E3EA3" w:rsidR="00057612" w:rsidRDefault="00057612" w:rsidP="003C1971">
            <w:pPr>
              <w:pStyle w:val="NoSpacing"/>
              <w:cnfStyle w:val="000000010000" w:firstRow="0" w:lastRow="0" w:firstColumn="0" w:lastColumn="0" w:oddVBand="0" w:evenVBand="0" w:oddHBand="0" w:evenHBand="1" w:firstRowFirstColumn="0" w:firstRowLastColumn="0" w:lastRowFirstColumn="0" w:lastRowLastColumn="0"/>
            </w:pPr>
            <w:r>
              <w:t>ANN</w:t>
            </w:r>
          </w:p>
        </w:tc>
        <w:tc>
          <w:tcPr>
            <w:tcW w:w="709" w:type="dxa"/>
          </w:tcPr>
          <w:p w14:paraId="7AC9C6E7" w14:textId="6954DAE3" w:rsidR="00511226" w:rsidRDefault="00057612" w:rsidP="003C1971">
            <w:pPr>
              <w:pStyle w:val="NoSpacing"/>
              <w:cnfStyle w:val="000000010000" w:firstRow="0" w:lastRow="0" w:firstColumn="0" w:lastColumn="0" w:oddVBand="0" w:evenVBand="0" w:oddHBand="0" w:evenHBand="1" w:firstRowFirstColumn="0" w:firstRowLastColumn="0" w:lastRowFirstColumn="0" w:lastRowLastColumn="0"/>
            </w:pPr>
            <w:r>
              <w:t>55 days</w:t>
            </w:r>
          </w:p>
        </w:tc>
        <w:tc>
          <w:tcPr>
            <w:tcW w:w="1418" w:type="dxa"/>
          </w:tcPr>
          <w:p w14:paraId="2EE1C867" w14:textId="77777777" w:rsidR="00511226" w:rsidRDefault="00F8330D" w:rsidP="003C1971">
            <w:pPr>
              <w:pStyle w:val="NoSpacing"/>
              <w:cnfStyle w:val="000000010000" w:firstRow="0" w:lastRow="0" w:firstColumn="0" w:lastColumn="0" w:oddVBand="0" w:evenVBand="0" w:oddHBand="0" w:evenHBand="1" w:firstRowFirstColumn="0" w:firstRowLastColumn="0" w:lastRowFirstColumn="0" w:lastRowLastColumn="0"/>
            </w:pPr>
            <w:r>
              <w:t>Accuracy</w:t>
            </w:r>
          </w:p>
          <w:p w14:paraId="29E08A66" w14:textId="35E77CFD" w:rsidR="00F8330D" w:rsidRDefault="00F8330D" w:rsidP="003C1971">
            <w:pPr>
              <w:pStyle w:val="NoSpacing"/>
              <w:cnfStyle w:val="000000010000" w:firstRow="0" w:lastRow="0" w:firstColumn="0" w:lastColumn="0" w:oddVBand="0" w:evenVBand="0" w:oddHBand="0" w:evenHBand="1" w:firstRowFirstColumn="0" w:firstRowLastColumn="0" w:lastRowFirstColumn="0" w:lastRowLastColumn="0"/>
            </w:pPr>
            <w:r>
              <w:t>RMSE</w:t>
            </w:r>
          </w:p>
        </w:tc>
        <w:tc>
          <w:tcPr>
            <w:tcW w:w="2686" w:type="dxa"/>
          </w:tcPr>
          <w:p w14:paraId="262A35E9" w14:textId="7747536F" w:rsidR="00511226" w:rsidRDefault="00427327" w:rsidP="003C1971">
            <w:pPr>
              <w:pStyle w:val="NoSpacing"/>
              <w:cnfStyle w:val="000000010000" w:firstRow="0" w:lastRow="0" w:firstColumn="0" w:lastColumn="0" w:oddVBand="0" w:evenVBand="0" w:oddHBand="0" w:evenHBand="1" w:firstRowFirstColumn="0" w:firstRowLastColumn="0" w:lastRowFirstColumn="0" w:lastRowLastColumn="0"/>
            </w:pPr>
            <w:r>
              <w:t xml:space="preserve">Random Forest with </w:t>
            </w:r>
            <w:r w:rsidR="009F2CCA">
              <w:t xml:space="preserve">ventilation system state added </w:t>
            </w:r>
            <w:r w:rsidR="0010780D">
              <w:t>to CO</w:t>
            </w:r>
            <w:r w:rsidR="0010780D" w:rsidRPr="0010780D">
              <w:rPr>
                <w:vertAlign w:val="subscript"/>
              </w:rPr>
              <w:t>2</w:t>
            </w:r>
            <w:r w:rsidR="0010780D">
              <w:t xml:space="preserve"> concentration </w:t>
            </w:r>
            <w:r w:rsidR="005E7FD9">
              <w:t>(RMSE</w:t>
            </w:r>
            <w:r w:rsidR="006E62E1">
              <w:t xml:space="preserve"> = 1.462)</w:t>
            </w:r>
          </w:p>
        </w:tc>
      </w:tr>
      <w:tr w:rsidR="00994291" w14:paraId="04231EFF" w14:textId="77777777" w:rsidTr="002C3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D9D9D9" w:themeFill="background1" w:themeFillShade="D9"/>
          </w:tcPr>
          <w:p w14:paraId="30CCAA1C" w14:textId="45DCBB63" w:rsidR="00994291" w:rsidRDefault="002F161E" w:rsidP="003C1971">
            <w:pPr>
              <w:pStyle w:val="NoSpacing"/>
            </w:pPr>
            <w:hyperlink w:anchor="_References" w:history="1">
              <w:r w:rsidR="00892944" w:rsidRPr="002F161E">
                <w:rPr>
                  <w:rStyle w:val="Hyperlink"/>
                  <w:b w:val="0"/>
                  <w:bCs w:val="0"/>
                </w:rPr>
                <w:t>[9]</w:t>
              </w:r>
            </w:hyperlink>
          </w:p>
        </w:tc>
        <w:tc>
          <w:tcPr>
            <w:tcW w:w="1559" w:type="dxa"/>
          </w:tcPr>
          <w:p w14:paraId="36A6CAA4" w14:textId="6921A621" w:rsidR="00994291" w:rsidRDefault="005E7246" w:rsidP="003C1971">
            <w:pPr>
              <w:pStyle w:val="NoSpacing"/>
              <w:cnfStyle w:val="000000100000" w:firstRow="0" w:lastRow="0" w:firstColumn="0" w:lastColumn="0" w:oddVBand="0" w:evenVBand="0" w:oddHBand="1" w:evenHBand="0" w:firstRowFirstColumn="0" w:firstRowLastColumn="0" w:lastRowFirstColumn="0" w:lastRowLastColumn="0"/>
            </w:pPr>
            <w:r>
              <w:t>Temperature</w:t>
            </w:r>
            <w:r w:rsidR="00FC04F4">
              <w:t>, Light,</w:t>
            </w:r>
            <w:r w:rsidR="00CD1C40">
              <w:t xml:space="preserve"> Sound, CO</w:t>
            </w:r>
            <w:r w:rsidR="00CD1C40" w:rsidRPr="00CD1C40">
              <w:rPr>
                <w:vertAlign w:val="subscript"/>
              </w:rPr>
              <w:t>2</w:t>
            </w:r>
            <w:r w:rsidR="00CD1C40">
              <w:t>, motion</w:t>
            </w:r>
          </w:p>
        </w:tc>
        <w:tc>
          <w:tcPr>
            <w:tcW w:w="2126" w:type="dxa"/>
          </w:tcPr>
          <w:p w14:paraId="22C71753" w14:textId="07B883A0" w:rsidR="001B0810" w:rsidRDefault="001B0810" w:rsidP="003C1971">
            <w:pPr>
              <w:pStyle w:val="NoSpacing"/>
              <w:cnfStyle w:val="000000100000" w:firstRow="0" w:lastRow="0" w:firstColumn="0" w:lastColumn="0" w:oddVBand="0" w:evenVBand="0" w:oddHBand="1" w:evenHBand="0" w:firstRowFirstColumn="0" w:firstRowLastColumn="0" w:lastRowFirstColumn="0" w:lastRowLastColumn="0"/>
            </w:pPr>
            <w:r>
              <w:t>Logistic Regression</w:t>
            </w:r>
          </w:p>
          <w:p w14:paraId="2B3D950F" w14:textId="7460CF14" w:rsidR="00C77230" w:rsidRDefault="00C77230" w:rsidP="003C1971">
            <w:pPr>
              <w:pStyle w:val="NoSpacing"/>
              <w:cnfStyle w:val="000000100000" w:firstRow="0" w:lastRow="0" w:firstColumn="0" w:lastColumn="0" w:oddVBand="0" w:evenVBand="0" w:oddHBand="1" w:evenHBand="0" w:firstRowFirstColumn="0" w:firstRowLastColumn="0" w:lastRowFirstColumn="0" w:lastRowLastColumn="0"/>
            </w:pPr>
            <w:r>
              <w:t>LDA</w:t>
            </w:r>
          </w:p>
          <w:p w14:paraId="7AA9BF9C" w14:textId="3A2E62D1" w:rsidR="00C77230" w:rsidRDefault="00C77230" w:rsidP="003C1971">
            <w:pPr>
              <w:pStyle w:val="NoSpacing"/>
              <w:cnfStyle w:val="000000100000" w:firstRow="0" w:lastRow="0" w:firstColumn="0" w:lastColumn="0" w:oddVBand="0" w:evenVBand="0" w:oddHBand="1" w:evenHBand="0" w:firstRowFirstColumn="0" w:firstRowLastColumn="0" w:lastRowFirstColumn="0" w:lastRowLastColumn="0"/>
            </w:pPr>
            <w:r>
              <w:t>SVM</w:t>
            </w:r>
          </w:p>
          <w:p w14:paraId="04BC67FB" w14:textId="21B1F2E5" w:rsidR="008D426E" w:rsidRDefault="008D426E" w:rsidP="003C1971">
            <w:pPr>
              <w:pStyle w:val="NoSpacing"/>
              <w:cnfStyle w:val="000000100000" w:firstRow="0" w:lastRow="0" w:firstColumn="0" w:lastColumn="0" w:oddVBand="0" w:evenVBand="0" w:oddHBand="1" w:evenHBand="0" w:firstRowFirstColumn="0" w:firstRowLastColumn="0" w:lastRowFirstColumn="0" w:lastRowLastColumn="0"/>
            </w:pPr>
            <w:r>
              <w:t>MLP</w:t>
            </w:r>
          </w:p>
          <w:p w14:paraId="5AEB3753" w14:textId="77777777" w:rsidR="00DC1F1E" w:rsidRDefault="00DC1F1E"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LightGBM</w:t>
            </w:r>
            <w:proofErr w:type="spellEnd"/>
          </w:p>
          <w:p w14:paraId="1F2AEFE9" w14:textId="77777777" w:rsidR="00DC1F1E" w:rsidRDefault="00DC1F1E" w:rsidP="003C1971">
            <w:pPr>
              <w:pStyle w:val="NoSpacing"/>
              <w:cnfStyle w:val="000000100000" w:firstRow="0" w:lastRow="0" w:firstColumn="0" w:lastColumn="0" w:oddVBand="0" w:evenVBand="0" w:oddHBand="1" w:evenHBand="0" w:firstRowFirstColumn="0" w:firstRowLastColumn="0" w:lastRowFirstColumn="0" w:lastRowLastColumn="0"/>
            </w:pPr>
            <w:proofErr w:type="spellStart"/>
            <w:r>
              <w:t>XGBoost</w:t>
            </w:r>
            <w:proofErr w:type="spellEnd"/>
          </w:p>
          <w:p w14:paraId="37B8C095" w14:textId="4B1F531C" w:rsidR="008D426E" w:rsidRDefault="008D426E"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tc>
        <w:tc>
          <w:tcPr>
            <w:tcW w:w="709" w:type="dxa"/>
          </w:tcPr>
          <w:p w14:paraId="45C0E726" w14:textId="0A724A32" w:rsidR="00994291" w:rsidRDefault="00DC1F1E" w:rsidP="003C1971">
            <w:pPr>
              <w:pStyle w:val="NoSpacing"/>
              <w:cnfStyle w:val="000000100000" w:firstRow="0" w:lastRow="0" w:firstColumn="0" w:lastColumn="0" w:oddVBand="0" w:evenVBand="0" w:oddHBand="1" w:evenHBand="0" w:firstRowFirstColumn="0" w:firstRowLastColumn="0" w:lastRowFirstColumn="0" w:lastRowLastColumn="0"/>
            </w:pPr>
            <w:r>
              <w:t>7 days</w:t>
            </w:r>
          </w:p>
        </w:tc>
        <w:tc>
          <w:tcPr>
            <w:tcW w:w="1418" w:type="dxa"/>
          </w:tcPr>
          <w:p w14:paraId="442668D4" w14:textId="5D746F69" w:rsidR="00994291" w:rsidRDefault="00A55B9E" w:rsidP="003C1971">
            <w:pPr>
              <w:pStyle w:val="NoSpacing"/>
              <w:cnfStyle w:val="000000100000" w:firstRow="0" w:lastRow="0" w:firstColumn="0" w:lastColumn="0" w:oddVBand="0" w:evenVBand="0" w:oddHBand="1" w:evenHBand="0" w:firstRowFirstColumn="0" w:firstRowLastColumn="0" w:lastRowFirstColumn="0" w:lastRowLastColumn="0"/>
            </w:pPr>
            <w:r>
              <w:t xml:space="preserve">Balanced </w:t>
            </w:r>
            <w:r w:rsidR="00E22B21">
              <w:t>Accuracy</w:t>
            </w:r>
          </w:p>
          <w:p w14:paraId="4E0C5EA0" w14:textId="17706AB3" w:rsidR="00A55B9E" w:rsidRDefault="00A55B9E" w:rsidP="003C1971">
            <w:pPr>
              <w:pStyle w:val="NoSpacing"/>
              <w:cnfStyle w:val="000000100000" w:firstRow="0" w:lastRow="0" w:firstColumn="0" w:lastColumn="0" w:oddVBand="0" w:evenVBand="0" w:oddHBand="1" w:evenHBand="0" w:firstRowFirstColumn="0" w:firstRowLastColumn="0" w:lastRowFirstColumn="0" w:lastRowLastColumn="0"/>
            </w:pPr>
            <w:r>
              <w:t>F1-score</w:t>
            </w:r>
          </w:p>
          <w:p w14:paraId="1470808A" w14:textId="09580B59" w:rsidR="002C37F7" w:rsidRDefault="002C37F7" w:rsidP="003C1971">
            <w:pPr>
              <w:pStyle w:val="NoSpacing"/>
              <w:cnfStyle w:val="000000100000" w:firstRow="0" w:lastRow="0" w:firstColumn="0" w:lastColumn="0" w:oddVBand="0" w:evenVBand="0" w:oddHBand="1" w:evenHBand="0" w:firstRowFirstColumn="0" w:firstRowLastColumn="0" w:lastRowFirstColumn="0" w:lastRowLastColumn="0"/>
            </w:pPr>
            <w:r>
              <w:t>AUC</w:t>
            </w:r>
          </w:p>
        </w:tc>
        <w:tc>
          <w:tcPr>
            <w:tcW w:w="2686" w:type="dxa"/>
          </w:tcPr>
          <w:p w14:paraId="3AFFD88B" w14:textId="09738542" w:rsidR="00994291" w:rsidRDefault="00E22B21" w:rsidP="003C1971">
            <w:pPr>
              <w:pStyle w:val="NoSpacing"/>
              <w:cnfStyle w:val="000000100000" w:firstRow="0" w:lastRow="0" w:firstColumn="0" w:lastColumn="0" w:oddVBand="0" w:evenVBand="0" w:oddHBand="1" w:evenHBand="0" w:firstRowFirstColumn="0" w:firstRowLastColumn="0" w:lastRowFirstColumn="0" w:lastRowLastColumn="0"/>
            </w:pPr>
            <w:r>
              <w:t>Random Forest</w:t>
            </w:r>
          </w:p>
        </w:tc>
      </w:tr>
      <w:tr w:rsidR="0081618A" w14:paraId="2FBB148C" w14:textId="77777777" w:rsidTr="008161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shd w:val="clear" w:color="auto" w:fill="FFFFFF" w:themeFill="background1"/>
          </w:tcPr>
          <w:p w14:paraId="1F68CE88" w14:textId="003FD28C" w:rsidR="0081618A" w:rsidRDefault="0081618A" w:rsidP="003C1971">
            <w:pPr>
              <w:pStyle w:val="NoSpacing"/>
              <w:rPr>
                <w:b w:val="0"/>
                <w:bCs w:val="0"/>
              </w:rPr>
            </w:pPr>
            <w:hyperlink w:anchor="_References" w:history="1">
              <w:r w:rsidRPr="0081618A">
                <w:rPr>
                  <w:rStyle w:val="Hyperlink"/>
                </w:rPr>
                <w:t>[</w:t>
              </w:r>
              <w:r w:rsidRPr="0081618A">
                <w:rPr>
                  <w:rStyle w:val="Hyperlink"/>
                  <w:b w:val="0"/>
                  <w:bCs w:val="0"/>
                </w:rPr>
                <w:t>10]</w:t>
              </w:r>
            </w:hyperlink>
          </w:p>
        </w:tc>
        <w:tc>
          <w:tcPr>
            <w:tcW w:w="1559" w:type="dxa"/>
          </w:tcPr>
          <w:p w14:paraId="12C7EC3C" w14:textId="785101F9" w:rsidR="0081618A" w:rsidRDefault="005550AA" w:rsidP="003C1971">
            <w:pPr>
              <w:pStyle w:val="NoSpacing"/>
              <w:cnfStyle w:val="000000010000" w:firstRow="0" w:lastRow="0" w:firstColumn="0" w:lastColumn="0" w:oddVBand="0" w:evenVBand="0" w:oddHBand="0" w:evenHBand="1" w:firstRowFirstColumn="0" w:firstRowLastColumn="0" w:lastRowFirstColumn="0" w:lastRowLastColumn="0"/>
            </w:pPr>
            <w:r>
              <w:t xml:space="preserve">CO2, </w:t>
            </w:r>
            <w:r w:rsidR="00266D21">
              <w:t xml:space="preserve">temperature, humidity, air quality, sound, </w:t>
            </w:r>
            <w:r w:rsidR="002A06F5">
              <w:t>light</w:t>
            </w:r>
          </w:p>
        </w:tc>
        <w:tc>
          <w:tcPr>
            <w:tcW w:w="2126" w:type="dxa"/>
          </w:tcPr>
          <w:p w14:paraId="632DF5C5" w14:textId="77777777" w:rsidR="0081618A" w:rsidRDefault="004B14CE" w:rsidP="003C1971">
            <w:pPr>
              <w:pStyle w:val="NoSpacing"/>
              <w:cnfStyle w:val="000000010000" w:firstRow="0" w:lastRow="0" w:firstColumn="0" w:lastColumn="0" w:oddVBand="0" w:evenVBand="0" w:oddHBand="0" w:evenHBand="1" w:firstRowFirstColumn="0" w:firstRowLastColumn="0" w:lastRowFirstColumn="0" w:lastRowLastColumn="0"/>
            </w:pPr>
            <w:r>
              <w:t>Random Forest</w:t>
            </w:r>
          </w:p>
          <w:p w14:paraId="7D5C6F57" w14:textId="77777777" w:rsidR="004B14CE" w:rsidRDefault="004B14CE" w:rsidP="003C1971">
            <w:pPr>
              <w:pStyle w:val="NoSpacing"/>
              <w:cnfStyle w:val="000000010000" w:firstRow="0" w:lastRow="0" w:firstColumn="0" w:lastColumn="0" w:oddVBand="0" w:evenVBand="0" w:oddHBand="0" w:evenHBand="1" w:firstRowFirstColumn="0" w:firstRowLastColumn="0" w:lastRowFirstColumn="0" w:lastRowLastColumn="0"/>
            </w:pPr>
            <w:proofErr w:type="spellStart"/>
            <w:r>
              <w:t>XGBoost</w:t>
            </w:r>
            <w:proofErr w:type="spellEnd"/>
          </w:p>
          <w:p w14:paraId="1ABE6F73" w14:textId="6B36DDB2" w:rsidR="005E4F05" w:rsidRDefault="00E606AC" w:rsidP="003C1971">
            <w:pPr>
              <w:pStyle w:val="NoSpacing"/>
              <w:cnfStyle w:val="000000010000" w:firstRow="0" w:lastRow="0" w:firstColumn="0" w:lastColumn="0" w:oddVBand="0" w:evenVBand="0" w:oddHBand="0" w:evenHBand="1" w:firstRowFirstColumn="0" w:firstRowLastColumn="0" w:lastRowFirstColumn="0" w:lastRowLastColumn="0"/>
            </w:pPr>
            <w:r>
              <w:t>DFNN</w:t>
            </w:r>
          </w:p>
        </w:tc>
        <w:tc>
          <w:tcPr>
            <w:tcW w:w="709" w:type="dxa"/>
          </w:tcPr>
          <w:p w14:paraId="16C6445B" w14:textId="58C1DCE5" w:rsidR="0081618A" w:rsidRDefault="00652C63" w:rsidP="003C1971">
            <w:pPr>
              <w:pStyle w:val="NoSpacing"/>
              <w:cnfStyle w:val="000000010000" w:firstRow="0" w:lastRow="0" w:firstColumn="0" w:lastColumn="0" w:oddVBand="0" w:evenVBand="0" w:oddHBand="0" w:evenHBand="1" w:firstRowFirstColumn="0" w:firstRowLastColumn="0" w:lastRowFirstColumn="0" w:lastRowLastColumn="0"/>
            </w:pPr>
            <w:r>
              <w:t xml:space="preserve">80 </w:t>
            </w:r>
            <w:r w:rsidR="0088682E">
              <w:t>days,</w:t>
            </w:r>
            <w:r>
              <w:t xml:space="preserve"> 20 days</w:t>
            </w:r>
          </w:p>
        </w:tc>
        <w:tc>
          <w:tcPr>
            <w:tcW w:w="1418" w:type="dxa"/>
          </w:tcPr>
          <w:p w14:paraId="4F3905AA" w14:textId="11B8A595" w:rsidR="0081618A" w:rsidRDefault="001A7FF6" w:rsidP="003C1971">
            <w:pPr>
              <w:pStyle w:val="NoSpacing"/>
              <w:cnfStyle w:val="000000010000" w:firstRow="0" w:lastRow="0" w:firstColumn="0" w:lastColumn="0" w:oddVBand="0" w:evenVBand="0" w:oddHBand="0" w:evenHBand="1" w:firstRowFirstColumn="0" w:firstRowLastColumn="0" w:lastRowFirstColumn="0" w:lastRowLastColumn="0"/>
            </w:pPr>
            <w:r>
              <w:t>Accuracy, F1-score</w:t>
            </w:r>
          </w:p>
        </w:tc>
        <w:tc>
          <w:tcPr>
            <w:tcW w:w="2686" w:type="dxa"/>
          </w:tcPr>
          <w:p w14:paraId="4FC2BA53" w14:textId="77777777" w:rsidR="0081618A" w:rsidRDefault="001F1BCE" w:rsidP="003C1971">
            <w:pPr>
              <w:pStyle w:val="NoSpacing"/>
              <w:cnfStyle w:val="000000010000" w:firstRow="0" w:lastRow="0" w:firstColumn="0" w:lastColumn="0" w:oddVBand="0" w:evenVBand="0" w:oddHBand="0" w:evenHBand="1" w:firstRowFirstColumn="0" w:firstRowLastColumn="0" w:lastRowFirstColumn="0" w:lastRowLastColumn="0"/>
            </w:pPr>
            <w:r>
              <w:t>Accuracy (&gt;95%)</w:t>
            </w:r>
          </w:p>
          <w:p w14:paraId="599B23D9" w14:textId="70F5BDBD" w:rsidR="001F1BCE" w:rsidRDefault="001F1BCE" w:rsidP="003C1971">
            <w:pPr>
              <w:pStyle w:val="NoSpacing"/>
              <w:cnfStyle w:val="000000010000" w:firstRow="0" w:lastRow="0" w:firstColumn="0" w:lastColumn="0" w:oddVBand="0" w:evenVBand="0" w:oddHBand="0" w:evenHBand="1" w:firstRowFirstColumn="0" w:firstRowLastColumn="0" w:lastRowFirstColumn="0" w:lastRowLastColumn="0"/>
            </w:pPr>
            <w:r>
              <w:t>F1-score (&gt;93%)</w:t>
            </w:r>
          </w:p>
        </w:tc>
      </w:tr>
    </w:tbl>
    <w:p w14:paraId="1AA41621" w14:textId="77777777" w:rsidR="00511226" w:rsidRDefault="00511226" w:rsidP="00572DC8"/>
    <w:p w14:paraId="166BB217" w14:textId="6FD24A7D" w:rsidR="008D14C7" w:rsidRDefault="0084158E" w:rsidP="002B6772">
      <w:pPr>
        <w:pStyle w:val="Heading2"/>
      </w:pPr>
      <w:bookmarkStart w:id="10" w:name="_Toc180133653"/>
      <w:r>
        <w:t xml:space="preserve">Additional </w:t>
      </w:r>
      <w:r w:rsidR="00264CFB">
        <w:t>Studies</w:t>
      </w:r>
    </w:p>
    <w:p w14:paraId="27F1ABDE" w14:textId="2F8888A1" w:rsidR="00EC0598" w:rsidRDefault="00967664" w:rsidP="0084158E">
      <w:r>
        <w:t>The research papers</w:t>
      </w:r>
      <w:r w:rsidR="00D409EF">
        <w:t xml:space="preserve"> </w:t>
      </w:r>
      <w:r w:rsidR="00F04C47">
        <w:t xml:space="preserve">cited in this review </w:t>
      </w:r>
      <w:r w:rsidR="00215BF8">
        <w:t xml:space="preserve">present specific studies that </w:t>
      </w:r>
      <w:r w:rsidR="00F75C76">
        <w:t xml:space="preserve">use sensor data and machine learning techniques to </w:t>
      </w:r>
      <w:r w:rsidR="00004B03">
        <w:t>detect or estimate room occupancy</w:t>
      </w:r>
      <w:r w:rsidR="0080500D">
        <w:t xml:space="preserve"> in a test </w:t>
      </w:r>
      <w:r w:rsidR="00147980">
        <w:t>environment</w:t>
      </w:r>
      <w:r w:rsidR="00004B03">
        <w:t>.</w:t>
      </w:r>
      <w:r w:rsidR="00147980">
        <w:t xml:space="preserve"> Other </w:t>
      </w:r>
      <w:r w:rsidR="00CE7C33">
        <w:t>studies</w:t>
      </w:r>
      <w:r w:rsidR="00147980">
        <w:t xml:space="preserve"> take a broader perspective</w:t>
      </w:r>
      <w:r w:rsidR="007E2C1A">
        <w:t>.</w:t>
      </w:r>
    </w:p>
    <w:p w14:paraId="08316172" w14:textId="1B1977E9" w:rsidR="00D51148" w:rsidRDefault="00EC0598" w:rsidP="0084158E">
      <w:r>
        <w:t>In (Tao et al., 2024), the autho</w:t>
      </w:r>
      <w:r w:rsidR="000A7DB8">
        <w:t xml:space="preserve">rs </w:t>
      </w:r>
      <w:r w:rsidR="00F938A1">
        <w:t xml:space="preserve">reviewed the </w:t>
      </w:r>
      <w:r w:rsidR="005C1E7A">
        <w:t>development</w:t>
      </w:r>
      <w:r w:rsidR="00F938A1">
        <w:t xml:space="preserve"> of data collec</w:t>
      </w:r>
      <w:r w:rsidR="005C1E7A">
        <w:t>tion methods and predictive algorithms.</w:t>
      </w:r>
      <w:r w:rsidR="00B4010D">
        <w:t xml:space="preserve"> T</w:t>
      </w:r>
      <w:r w:rsidR="00EB6858">
        <w:t xml:space="preserve">o </w:t>
      </w:r>
      <w:r w:rsidR="00350CAD">
        <w:t>enhance</w:t>
      </w:r>
      <w:r w:rsidR="00EB6858">
        <w:t xml:space="preserve"> </w:t>
      </w:r>
      <w:r w:rsidR="00350CAD">
        <w:t>data collection</w:t>
      </w:r>
      <w:r w:rsidR="00EB6858">
        <w:t>, the authors</w:t>
      </w:r>
      <w:r w:rsidR="006B2FE0">
        <w:t xml:space="preserve"> advocated</w:t>
      </w:r>
      <w:r w:rsidR="0035708A">
        <w:t xml:space="preserve"> using</w:t>
      </w:r>
      <w:r w:rsidR="00232219">
        <w:t xml:space="preserve"> </w:t>
      </w:r>
      <w:r w:rsidR="00072E7B">
        <w:t xml:space="preserve">new </w:t>
      </w:r>
      <w:r w:rsidR="00232219">
        <w:t>Internet of Things (IoT) technology</w:t>
      </w:r>
      <w:r w:rsidR="00371E98">
        <w:t xml:space="preserve"> </w:t>
      </w:r>
      <w:r w:rsidR="00947BFD">
        <w:t>including</w:t>
      </w:r>
      <w:r w:rsidR="00371E98">
        <w:t xml:space="preserve"> Bluetooth signals,</w:t>
      </w:r>
      <w:r w:rsidR="0035708A">
        <w:t xml:space="preserve"> </w:t>
      </w:r>
      <w:r w:rsidR="00947BFD">
        <w:t xml:space="preserve">Wi-Fi, </w:t>
      </w:r>
      <w:r w:rsidR="00233853">
        <w:t>camera</w:t>
      </w:r>
      <w:r w:rsidR="0018422C">
        <w:t xml:space="preserve"> images</w:t>
      </w:r>
      <w:r w:rsidR="00233853">
        <w:t xml:space="preserve">, and GPS data. </w:t>
      </w:r>
      <w:r w:rsidR="0005073C">
        <w:t xml:space="preserve">To </w:t>
      </w:r>
      <w:r w:rsidR="0005073C">
        <w:t>increase prediction accuracy</w:t>
      </w:r>
      <w:r w:rsidR="0005073C">
        <w:t>, they</w:t>
      </w:r>
      <w:r w:rsidR="00BA7F69">
        <w:t xml:space="preserve"> advocated for fu</w:t>
      </w:r>
      <w:r w:rsidR="004A4160">
        <w:t>rther research into</w:t>
      </w:r>
      <w:r w:rsidR="00350CAD">
        <w:t xml:space="preserve"> hybrid machine learning models.</w:t>
      </w:r>
      <w:r w:rsidR="009B507B">
        <w:t xml:space="preserve"> </w:t>
      </w:r>
      <w:r w:rsidR="003F171A">
        <w:t>The</w:t>
      </w:r>
      <w:r w:rsidR="0018422C">
        <w:t xml:space="preserve"> authors</w:t>
      </w:r>
      <w:r w:rsidR="003F171A">
        <w:t xml:space="preserve"> noted</w:t>
      </w:r>
      <w:r w:rsidR="000F2F4B">
        <w:t xml:space="preserve"> that interest in occupancy prediction research has increased since 2012, except during the</w:t>
      </w:r>
      <w:r w:rsidR="0003612B">
        <w:t xml:space="preserve"> </w:t>
      </w:r>
      <w:r w:rsidR="00875D33">
        <w:t>COVID-19 pandemic.</w:t>
      </w:r>
    </w:p>
    <w:p w14:paraId="03193AD6" w14:textId="28324A3B" w:rsidR="006E795F" w:rsidRDefault="00D51148" w:rsidP="0084158E">
      <w:r>
        <w:t>In (</w:t>
      </w:r>
      <w:r w:rsidR="00DD5F41">
        <w:t>Khan et al., 2024</w:t>
      </w:r>
      <w:r>
        <w:t>)</w:t>
      </w:r>
      <w:r w:rsidR="00DD5F41">
        <w:t xml:space="preserve">, </w:t>
      </w:r>
      <w:r w:rsidR="005B6B49">
        <w:t>the authors reviewed</w:t>
      </w:r>
      <w:r w:rsidR="00E829DB">
        <w:t xml:space="preserve"> </w:t>
      </w:r>
      <w:r w:rsidR="00D31BEC">
        <w:t xml:space="preserve">the advantages and limitations of </w:t>
      </w:r>
      <w:r w:rsidR="00864C68">
        <w:t xml:space="preserve">alternative </w:t>
      </w:r>
      <w:r w:rsidR="00E829DB">
        <w:t>IoT technologies</w:t>
      </w:r>
      <w:r w:rsidR="005C1E7A">
        <w:t xml:space="preserve"> </w:t>
      </w:r>
      <w:r w:rsidR="00D97A2D">
        <w:t xml:space="preserve">for occupancy </w:t>
      </w:r>
      <w:r w:rsidR="0045303A">
        <w:t>detection</w:t>
      </w:r>
      <w:r w:rsidR="00DB228D">
        <w:t xml:space="preserve">, </w:t>
      </w:r>
      <w:r w:rsidR="0045303A">
        <w:t>estimation</w:t>
      </w:r>
      <w:r w:rsidR="00DB228D">
        <w:t xml:space="preserve"> and prediction</w:t>
      </w:r>
      <w:r w:rsidR="00864C68">
        <w:t xml:space="preserve">. </w:t>
      </w:r>
      <w:r w:rsidR="007F6416">
        <w:t xml:space="preserve">These </w:t>
      </w:r>
      <w:r w:rsidR="00687848">
        <w:t xml:space="preserve">technologies </w:t>
      </w:r>
      <w:r w:rsidR="007F6416">
        <w:t xml:space="preserve">include </w:t>
      </w:r>
      <w:r w:rsidR="00500A27">
        <w:t xml:space="preserve">UWB radar, </w:t>
      </w:r>
      <w:r w:rsidR="0076508B">
        <w:t>Bluetooth low energy (BLE)</w:t>
      </w:r>
      <w:r w:rsidR="00465F44">
        <w:t xml:space="preserve">, </w:t>
      </w:r>
      <w:proofErr w:type="spellStart"/>
      <w:r w:rsidR="00BE4686">
        <w:t>WiFi</w:t>
      </w:r>
      <w:proofErr w:type="spellEnd"/>
      <w:r w:rsidR="004D158A">
        <w:t>, cameras, and</w:t>
      </w:r>
      <w:r w:rsidR="00BC2B6C">
        <w:t xml:space="preserve"> electric meters</w:t>
      </w:r>
      <w:r w:rsidR="00465F44">
        <w:t xml:space="preserve">. </w:t>
      </w:r>
      <w:r w:rsidR="002D2693">
        <w:t xml:space="preserve">For example, </w:t>
      </w:r>
      <w:r w:rsidR="00465F44">
        <w:t>UWB radar technology</w:t>
      </w:r>
      <w:r w:rsidR="00712A66">
        <w:t xml:space="preserve"> </w:t>
      </w:r>
      <w:r w:rsidR="00EB35C9">
        <w:t>ha</w:t>
      </w:r>
      <w:r w:rsidR="001A1F0D">
        <w:t>s</w:t>
      </w:r>
      <w:r w:rsidR="00EB35C9">
        <w:t xml:space="preserve"> high precision and </w:t>
      </w:r>
      <w:r w:rsidR="00D30081">
        <w:t xml:space="preserve">can be used to </w:t>
      </w:r>
      <w:r w:rsidR="00687848">
        <w:t xml:space="preserve">detect the movements of people; </w:t>
      </w:r>
      <w:r w:rsidR="00465F44">
        <w:t>limitations include their high cost</w:t>
      </w:r>
      <w:r w:rsidR="00687848">
        <w:t xml:space="preserve"> </w:t>
      </w:r>
      <w:r w:rsidR="00465F44">
        <w:t>and potential for privacy issues.</w:t>
      </w:r>
      <w:r w:rsidR="00512ED9">
        <w:t xml:space="preserve"> </w:t>
      </w:r>
      <w:r w:rsidR="00677AE0">
        <w:t>The authors also discussed</w:t>
      </w:r>
      <w:r w:rsidR="00CF3120">
        <w:t xml:space="preserve"> </w:t>
      </w:r>
      <w:r w:rsidR="00702B17">
        <w:t xml:space="preserve">how combining data from different types of sensors </w:t>
      </w:r>
      <w:r w:rsidR="001A1F0D">
        <w:t xml:space="preserve">into a unified </w:t>
      </w:r>
      <w:r w:rsidR="006140C1">
        <w:t>system</w:t>
      </w:r>
      <w:r w:rsidR="001A1F0D">
        <w:t xml:space="preserve"> </w:t>
      </w:r>
      <w:r w:rsidR="00702B17">
        <w:t xml:space="preserve">can </w:t>
      </w:r>
      <w:r w:rsidR="0053318E">
        <w:t xml:space="preserve">increase </w:t>
      </w:r>
      <w:r w:rsidR="00D03B1D">
        <w:t xml:space="preserve">prediction </w:t>
      </w:r>
      <w:r w:rsidR="0053318E">
        <w:t>accura</w:t>
      </w:r>
      <w:r w:rsidR="00D03B1D">
        <w:t>cy.</w:t>
      </w:r>
    </w:p>
    <w:p w14:paraId="4F0B07C2" w14:textId="77777777" w:rsidR="003452FB" w:rsidRDefault="00AE4FDD" w:rsidP="002B6772">
      <w:pPr>
        <w:pStyle w:val="Heading2"/>
      </w:pPr>
      <w:r w:rsidRPr="00AE4FDD">
        <w:t>Co</w:t>
      </w:r>
      <w:r w:rsidR="00AD425E">
        <w:t>nclusion</w:t>
      </w:r>
      <w:bookmarkEnd w:id="10"/>
    </w:p>
    <w:p w14:paraId="4A17E3DE" w14:textId="2464EDFF" w:rsidR="00230EC1" w:rsidRPr="002B6772" w:rsidRDefault="00230EC1" w:rsidP="003452FB">
      <w:r>
        <w:br w:type="page"/>
      </w:r>
    </w:p>
    <w:p w14:paraId="35FD5E2D" w14:textId="767037C1" w:rsidR="008D06AC" w:rsidRPr="006015EC" w:rsidRDefault="006015EC" w:rsidP="008D06AC">
      <w:pPr>
        <w:pStyle w:val="Heading1"/>
      </w:pPr>
      <w:bookmarkStart w:id="11" w:name="_Toc180133654"/>
      <w:bookmarkStart w:id="12" w:name="_Descriptive_Statistics_of"/>
      <w:bookmarkEnd w:id="12"/>
      <w:r>
        <w:lastRenderedPageBreak/>
        <w:t>Descriptive Statistics</w:t>
      </w:r>
      <w:r w:rsidR="00017B8D">
        <w:t xml:space="preserve"> of the Selected Dataset</w:t>
      </w:r>
      <w:bookmarkEnd w:id="11"/>
    </w:p>
    <w:p w14:paraId="632AB329" w14:textId="7EF5740D" w:rsidR="006B36BE" w:rsidRDefault="000B3F3E" w:rsidP="000B3F3E">
      <w:r>
        <w:t>The data</w:t>
      </w:r>
      <w:r w:rsidR="00452C5F">
        <w:t xml:space="preserve"> </w:t>
      </w:r>
      <w:r>
        <w:t>set contains 10</w:t>
      </w:r>
      <w:r w:rsidR="007459A4">
        <w:t>129</w:t>
      </w:r>
      <w:r>
        <w:t xml:space="preserve"> data points</w:t>
      </w:r>
      <w:r w:rsidR="00452C5F">
        <w:t xml:space="preserve"> and</w:t>
      </w:r>
      <w:r w:rsidR="001C725B">
        <w:t xml:space="preserve"> </w:t>
      </w:r>
      <w:r w:rsidR="009E043F">
        <w:t>16 features.</w:t>
      </w:r>
      <w:r>
        <w:t xml:space="preserve"> Each feature represents data (temperature, light, sound, motion, or CO</w:t>
      </w:r>
      <w:r w:rsidRPr="00B244B7">
        <w:rPr>
          <w:vertAlign w:val="subscript"/>
        </w:rPr>
        <w:t>2</w:t>
      </w:r>
      <w:r w:rsidRPr="00A55B48">
        <w:t>)</w:t>
      </w:r>
      <w:r>
        <w:t xml:space="preserve"> from a particular sensor. </w:t>
      </w:r>
      <w:r w:rsidR="006B36BE">
        <w:t>Measurements were recorded over several days in 30 second intervals.</w:t>
      </w:r>
      <w:r w:rsidR="0028304C">
        <w:t xml:space="preserve"> </w:t>
      </w:r>
      <w:r w:rsidR="00DA107E">
        <w:t>There were actual occupants on three of those days</w:t>
      </w:r>
      <w:r w:rsidR="006F490B">
        <w:t>.</w:t>
      </w:r>
    </w:p>
    <w:p w14:paraId="046B72F1" w14:textId="23392AC6" w:rsidR="000B3F3E" w:rsidRDefault="000B3F3E" w:rsidP="000B3F3E">
      <w:r>
        <w:t>There are no missing values in the dataset.</w:t>
      </w:r>
      <w:r w:rsidR="00AC1CCC">
        <w:t xml:space="preserve"> </w:t>
      </w:r>
    </w:p>
    <w:p w14:paraId="4E951E7D" w14:textId="3FF8BAE9" w:rsidR="00B206C1" w:rsidRDefault="00F77373" w:rsidP="00926E3B">
      <w:pPr>
        <w:pStyle w:val="Heading2"/>
      </w:pPr>
      <w:bookmarkStart w:id="13" w:name="_Toc180133655"/>
      <w:r>
        <w:t>Univariate Analysis</w:t>
      </w:r>
      <w:bookmarkEnd w:id="13"/>
    </w:p>
    <w:p w14:paraId="230F7E17" w14:textId="5B226D9D" w:rsidR="00F77373" w:rsidRDefault="00F77373" w:rsidP="009B0BB5">
      <w:pPr>
        <w:pStyle w:val="Heading3"/>
      </w:pPr>
      <w:bookmarkStart w:id="14" w:name="_Toc180133656"/>
      <w:r>
        <w:t>Data Dictionary</w:t>
      </w:r>
      <w:bookmarkEnd w:id="14"/>
    </w:p>
    <w:p w14:paraId="6EDB8D97" w14:textId="37E2D993" w:rsidR="00695CF3" w:rsidRDefault="00695CF3" w:rsidP="00FE0BDF">
      <w:r>
        <w:t>This table</w:t>
      </w:r>
      <w:r w:rsidR="007857EF">
        <w:t xml:space="preserve"> describes the </w:t>
      </w:r>
      <w:r w:rsidR="002064D9">
        <w:t xml:space="preserve">variables in the </w:t>
      </w:r>
      <w:r w:rsidR="007857EF">
        <w:t>Room Occupancy Estimation</w:t>
      </w:r>
      <w:r w:rsidR="002064D9">
        <w:t xml:space="preserve"> data</w:t>
      </w:r>
      <w:r w:rsidR="00BE176A">
        <w:t xml:space="preserve"> set:</w:t>
      </w:r>
      <w:r w:rsidR="007857EF">
        <w:t xml:space="preserve"> </w:t>
      </w:r>
      <w:r>
        <w:t xml:space="preserve"> </w:t>
      </w:r>
    </w:p>
    <w:tbl>
      <w:tblPr>
        <w:tblStyle w:val="GridTable5Dark1"/>
        <w:tblW w:w="9351" w:type="dxa"/>
        <w:tblInd w:w="-3" w:type="dxa"/>
        <w:tblLook w:val="04A0" w:firstRow="1" w:lastRow="0" w:firstColumn="1" w:lastColumn="0" w:noHBand="0" w:noVBand="1"/>
      </w:tblPr>
      <w:tblGrid>
        <w:gridCol w:w="2860"/>
        <w:gridCol w:w="1388"/>
        <w:gridCol w:w="5103"/>
      </w:tblGrid>
      <w:tr w:rsidR="00197EAE" w14:paraId="4E2C7841" w14:textId="77777777" w:rsidTr="00702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1432134" w14:textId="77777777" w:rsidR="00197EAE" w:rsidRDefault="00197EAE" w:rsidP="00DC6D98">
            <w:pPr>
              <w:pStyle w:val="NoSpacing"/>
            </w:pPr>
            <w:r>
              <w:t>Field Name</w:t>
            </w:r>
          </w:p>
        </w:tc>
        <w:tc>
          <w:tcPr>
            <w:tcW w:w="1388" w:type="dxa"/>
          </w:tcPr>
          <w:p w14:paraId="175DB1FE"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0082188C" w14:textId="77777777" w:rsidR="00197EAE" w:rsidRDefault="00197EAE" w:rsidP="00DC6D9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197EAE" w14:paraId="5DF0083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B0E2FF1" w14:textId="77777777" w:rsidR="00197EAE" w:rsidRDefault="00197EAE" w:rsidP="00DC6D98">
            <w:pPr>
              <w:pStyle w:val="NoSpacing"/>
            </w:pPr>
            <w:r>
              <w:t>Date</w:t>
            </w:r>
          </w:p>
        </w:tc>
        <w:tc>
          <w:tcPr>
            <w:tcW w:w="1388" w:type="dxa"/>
          </w:tcPr>
          <w:p w14:paraId="0A51F5F0"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54B34F" w14:textId="77777777" w:rsidR="00197EAE" w:rsidRDefault="00197EAE" w:rsidP="00DC6D98">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197EAE" w14:paraId="621A9E82"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775A9A" w14:textId="77777777" w:rsidR="00197EAE" w:rsidRDefault="00197EAE" w:rsidP="00DC6D98">
            <w:pPr>
              <w:pStyle w:val="NoSpacing"/>
            </w:pPr>
            <w:r>
              <w:t>Time</w:t>
            </w:r>
          </w:p>
        </w:tc>
        <w:tc>
          <w:tcPr>
            <w:tcW w:w="1388" w:type="dxa"/>
          </w:tcPr>
          <w:p w14:paraId="69DBAA1F" w14:textId="77777777" w:rsidR="00197EAE" w:rsidRDefault="00197EAE" w:rsidP="00DC6D98">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2B1A61D9" w14:textId="2698507B" w:rsidR="00197EAE" w:rsidRDefault="00950882" w:rsidP="00DC6D98">
            <w:pPr>
              <w:pStyle w:val="NoSpacing"/>
              <w:cnfStyle w:val="000000010000" w:firstRow="0" w:lastRow="0" w:firstColumn="0" w:lastColumn="0" w:oddVBand="0" w:evenVBand="0" w:oddHBand="0" w:evenHBand="1" w:firstRowFirstColumn="0" w:firstRowLastColumn="0" w:lastRowFirstColumn="0" w:lastRowLastColumn="0"/>
            </w:pPr>
            <w:r>
              <w:t>Time of observation in HH:</w:t>
            </w:r>
            <w:proofErr w:type="gramStart"/>
            <w:r w:rsidR="00A37815">
              <w:t>MM:SS</w:t>
            </w:r>
            <w:proofErr w:type="gramEnd"/>
          </w:p>
        </w:tc>
      </w:tr>
      <w:tr w:rsidR="004714CF" w14:paraId="620681CE"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8226A6" w14:textId="0882E817" w:rsidR="004714CF" w:rsidRDefault="004714CF" w:rsidP="00DC6D98">
            <w:pPr>
              <w:pStyle w:val="NoSpacing"/>
            </w:pPr>
            <w:r>
              <w:t>S1_Temp</w:t>
            </w:r>
          </w:p>
        </w:tc>
        <w:tc>
          <w:tcPr>
            <w:tcW w:w="1388" w:type="dxa"/>
          </w:tcPr>
          <w:p w14:paraId="1C1151C0" w14:textId="531DC09A" w:rsidR="004714CF" w:rsidRDefault="004714CF"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F79E301" w14:textId="52A232D5"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 xml:space="preserve">Temperature reading from sensor </w:t>
            </w:r>
            <w:r w:rsidR="00F30ECA">
              <w:t>1</w:t>
            </w:r>
            <w:r>
              <w:t xml:space="preserve"> in degrees Celsius</w:t>
            </w:r>
          </w:p>
        </w:tc>
      </w:tr>
      <w:tr w:rsidR="004714CF" w14:paraId="4BF5755E"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D9EBEF8" w14:textId="133A0F53" w:rsidR="004714CF" w:rsidRDefault="00141ED4" w:rsidP="00DC6D98">
            <w:pPr>
              <w:pStyle w:val="NoSpacing"/>
            </w:pPr>
            <w:r>
              <w:t>S2_Temp</w:t>
            </w:r>
          </w:p>
        </w:tc>
        <w:tc>
          <w:tcPr>
            <w:tcW w:w="1388" w:type="dxa"/>
          </w:tcPr>
          <w:p w14:paraId="1E10E718" w14:textId="5118AFF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97E43A3" w14:textId="53197CC7"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714CF" w14:paraId="6F9CBB1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00928C4" w14:textId="5799D3B5" w:rsidR="004714CF" w:rsidRDefault="00141ED4" w:rsidP="00DC6D98">
            <w:pPr>
              <w:pStyle w:val="NoSpacing"/>
            </w:pPr>
            <w:r>
              <w:t>S3_Temp</w:t>
            </w:r>
          </w:p>
        </w:tc>
        <w:tc>
          <w:tcPr>
            <w:tcW w:w="1388" w:type="dxa"/>
          </w:tcPr>
          <w:p w14:paraId="7A6DA5C4" w14:textId="3B22D2B2"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B7D43BE" w14:textId="305584F8" w:rsidR="004714CF" w:rsidRDefault="00141ED4" w:rsidP="00DC6D98">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714CF" w14:paraId="1DCAABDA"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3465FF" w14:textId="2F37E15B" w:rsidR="004714CF" w:rsidRDefault="00141ED4" w:rsidP="00DC6D98">
            <w:pPr>
              <w:pStyle w:val="NoSpacing"/>
            </w:pPr>
            <w:r>
              <w:t>S4_Temp</w:t>
            </w:r>
          </w:p>
        </w:tc>
        <w:tc>
          <w:tcPr>
            <w:tcW w:w="1388" w:type="dxa"/>
          </w:tcPr>
          <w:p w14:paraId="5B399F15" w14:textId="41F9D333"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4C98D25A" w14:textId="38B723F5" w:rsidR="004714CF" w:rsidRDefault="00141ED4" w:rsidP="00DC6D98">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714CF" w14:paraId="435CCD48"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FD79D45" w14:textId="71BB992F" w:rsidR="004714CF" w:rsidRDefault="00DD7A86" w:rsidP="00DC6D98">
            <w:pPr>
              <w:pStyle w:val="NoSpacing"/>
            </w:pPr>
            <w:r>
              <w:t>S1_Light</w:t>
            </w:r>
          </w:p>
        </w:tc>
        <w:tc>
          <w:tcPr>
            <w:tcW w:w="1388" w:type="dxa"/>
          </w:tcPr>
          <w:p w14:paraId="5DB91F01" w14:textId="516826BF"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1E75962" w14:textId="55A8F2E9" w:rsidR="004714CF" w:rsidRDefault="00DD7A86" w:rsidP="00DC6D98">
            <w:pPr>
              <w:pStyle w:val="NoSpacing"/>
              <w:cnfStyle w:val="000000100000" w:firstRow="0" w:lastRow="0" w:firstColumn="0" w:lastColumn="0" w:oddVBand="0" w:evenVBand="0" w:oddHBand="1" w:evenHBand="0" w:firstRowFirstColumn="0" w:firstRowLastColumn="0" w:lastRowFirstColumn="0" w:lastRowLastColumn="0"/>
            </w:pPr>
            <w:r>
              <w:t xml:space="preserve">Light reading from sensor 1 in </w:t>
            </w:r>
            <w:r w:rsidR="00347C58">
              <w:t>lux</w:t>
            </w:r>
          </w:p>
        </w:tc>
      </w:tr>
      <w:tr w:rsidR="004714CF" w14:paraId="35AD9C49"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64B874" w14:textId="6A52CC17" w:rsidR="004714CF" w:rsidRDefault="006C1F96" w:rsidP="00DC6D98">
            <w:pPr>
              <w:pStyle w:val="NoSpacing"/>
            </w:pPr>
            <w:r>
              <w:t>S2_Light</w:t>
            </w:r>
          </w:p>
        </w:tc>
        <w:tc>
          <w:tcPr>
            <w:tcW w:w="1388" w:type="dxa"/>
          </w:tcPr>
          <w:p w14:paraId="0C05060C" w14:textId="571E88B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37C5ADE9" w14:textId="49611BC5"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714CF" w14:paraId="2C15D792"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0E14F07" w14:textId="2EA62CA4" w:rsidR="004714CF" w:rsidRDefault="006C1F96" w:rsidP="00DC6D98">
            <w:pPr>
              <w:pStyle w:val="NoSpacing"/>
            </w:pPr>
            <w:r>
              <w:t>S3_Light</w:t>
            </w:r>
          </w:p>
        </w:tc>
        <w:tc>
          <w:tcPr>
            <w:tcW w:w="1388" w:type="dxa"/>
          </w:tcPr>
          <w:p w14:paraId="0EA1A260" w14:textId="496FC3E6"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69DF06D4" w14:textId="5B5ECC21" w:rsidR="004714CF" w:rsidRDefault="006C1F96" w:rsidP="00DC6D98">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714CF" w14:paraId="20332860"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844F842" w14:textId="2978F84D" w:rsidR="004714CF" w:rsidRDefault="006C1F96" w:rsidP="00DC6D98">
            <w:pPr>
              <w:pStyle w:val="NoSpacing"/>
            </w:pPr>
            <w:r>
              <w:t>S4_Light</w:t>
            </w:r>
          </w:p>
        </w:tc>
        <w:tc>
          <w:tcPr>
            <w:tcW w:w="1388" w:type="dxa"/>
          </w:tcPr>
          <w:p w14:paraId="78F4CF5E" w14:textId="5FBB2C37"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62C44FB8" w14:textId="02FA9FC0" w:rsidR="004714CF" w:rsidRDefault="006C1F96" w:rsidP="00DC6D98">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714CF" w14:paraId="268322EB"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2122C60" w14:textId="6D76380C" w:rsidR="004714CF" w:rsidRDefault="00581877" w:rsidP="00DC6D98">
            <w:pPr>
              <w:pStyle w:val="NoSpacing"/>
            </w:pPr>
            <w:r>
              <w:t>S1_Sound</w:t>
            </w:r>
          </w:p>
        </w:tc>
        <w:tc>
          <w:tcPr>
            <w:tcW w:w="1388" w:type="dxa"/>
          </w:tcPr>
          <w:p w14:paraId="7E3D1F29" w14:textId="30BA8F8A" w:rsidR="004714CF" w:rsidRDefault="00581877"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9E16242" w14:textId="5476663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714CF" w14:paraId="6B14FCD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F224D1" w14:textId="76EC144A" w:rsidR="004714CF" w:rsidRDefault="009D132B" w:rsidP="00DC6D98">
            <w:pPr>
              <w:pStyle w:val="NoSpacing"/>
            </w:pPr>
            <w:r>
              <w:t>S2_Sound</w:t>
            </w:r>
          </w:p>
        </w:tc>
        <w:tc>
          <w:tcPr>
            <w:tcW w:w="1388" w:type="dxa"/>
          </w:tcPr>
          <w:p w14:paraId="107B398D" w14:textId="4E01DEAB"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625B7E9B" w14:textId="3E30F67A"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714CF" w14:paraId="44B7CED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30B9F75" w14:textId="1A23E64B" w:rsidR="004714CF" w:rsidRDefault="009D132B" w:rsidP="00DC6D98">
            <w:pPr>
              <w:pStyle w:val="NoSpacing"/>
            </w:pPr>
            <w:r>
              <w:t>S3_Sound</w:t>
            </w:r>
          </w:p>
        </w:tc>
        <w:tc>
          <w:tcPr>
            <w:tcW w:w="1388" w:type="dxa"/>
          </w:tcPr>
          <w:p w14:paraId="2FF12412" w14:textId="38C82EDF"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510194D7" w14:textId="6A0ED8B2" w:rsidR="004714CF" w:rsidRDefault="009D132B" w:rsidP="00DC6D98">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714CF" w14:paraId="1B858CD8"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0E6B4A" w14:textId="246C4EDE" w:rsidR="004714CF" w:rsidRDefault="009D132B" w:rsidP="00DC6D98">
            <w:pPr>
              <w:pStyle w:val="NoSpacing"/>
            </w:pPr>
            <w:r>
              <w:t>S4_Sound</w:t>
            </w:r>
          </w:p>
        </w:tc>
        <w:tc>
          <w:tcPr>
            <w:tcW w:w="1388" w:type="dxa"/>
          </w:tcPr>
          <w:p w14:paraId="7B36C9CD" w14:textId="72BAF84D"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7FE8A818" w14:textId="559B0FE7" w:rsidR="004714CF" w:rsidRDefault="009D132B" w:rsidP="00DC6D98">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714CF" w14:paraId="6B09700C"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29C3C6D" w14:textId="7B7934FE" w:rsidR="004714CF" w:rsidRDefault="009F4F8E" w:rsidP="00DC6D98">
            <w:pPr>
              <w:pStyle w:val="NoSpacing"/>
            </w:pPr>
            <w:r w:rsidRPr="009F4F8E">
              <w:lastRenderedPageBreak/>
              <w:t>S5_CO2</w:t>
            </w:r>
          </w:p>
        </w:tc>
        <w:tc>
          <w:tcPr>
            <w:tcW w:w="1388" w:type="dxa"/>
          </w:tcPr>
          <w:p w14:paraId="5EC6DFDD" w14:textId="30BBCDC0"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0E86F8F4" w14:textId="05B8CFE7" w:rsidR="004714CF" w:rsidRDefault="009F4F8E" w:rsidP="00DC6D98">
            <w:pPr>
              <w:pStyle w:val="NoSpacing"/>
              <w:cnfStyle w:val="000000100000" w:firstRow="0" w:lastRow="0" w:firstColumn="0" w:lastColumn="0" w:oddVBand="0" w:evenVBand="0" w:oddHBand="1" w:evenHBand="0" w:firstRowFirstColumn="0" w:firstRowLastColumn="0" w:lastRowFirstColumn="0" w:lastRowLastColumn="0"/>
            </w:pPr>
            <w:r>
              <w:t xml:space="preserve">CO2 </w:t>
            </w:r>
            <w:r w:rsidR="00213D2D">
              <w:t>reading from sensor 5 in ppm</w:t>
            </w:r>
          </w:p>
        </w:tc>
      </w:tr>
      <w:tr w:rsidR="004714CF" w14:paraId="4EB2154D"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CE85D59" w14:textId="3365EBB7" w:rsidR="004714CF" w:rsidRDefault="00F96DD7" w:rsidP="00DC6D98">
            <w:pPr>
              <w:pStyle w:val="NoSpacing"/>
            </w:pPr>
            <w:r>
              <w:t>S5_CO2_Slope</w:t>
            </w:r>
          </w:p>
        </w:tc>
        <w:tc>
          <w:tcPr>
            <w:tcW w:w="1388" w:type="dxa"/>
          </w:tcPr>
          <w:p w14:paraId="4951C9F7" w14:textId="3E2B92FF" w:rsidR="004714CF" w:rsidRDefault="00F96DD7" w:rsidP="00DC6D98">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20E4A46" w14:textId="214B96F7" w:rsidR="004714CF" w:rsidRDefault="0016476D" w:rsidP="00DC6D98">
            <w:pPr>
              <w:pStyle w:val="NoSpacing"/>
              <w:cnfStyle w:val="000000010000" w:firstRow="0" w:lastRow="0" w:firstColumn="0" w:lastColumn="0" w:oddVBand="0" w:evenVBand="0" w:oddHBand="0" w:evenHBand="1" w:firstRowFirstColumn="0" w:firstRowLastColumn="0" w:lastRowFirstColumn="0" w:lastRowLastColumn="0"/>
            </w:pPr>
            <w:r>
              <w:t>Derived s</w:t>
            </w:r>
            <w:r w:rsidR="00F96DD7">
              <w:t xml:space="preserve">lope of C02 values taken in a sliding window </w:t>
            </w:r>
          </w:p>
          <w:p w14:paraId="659E688B" w14:textId="77777777" w:rsidR="001B03CF" w:rsidRDefault="001B03CF" w:rsidP="00DC6D98">
            <w:pPr>
              <w:pStyle w:val="NoSpacing"/>
              <w:cnfStyle w:val="000000010000" w:firstRow="0" w:lastRow="0" w:firstColumn="0" w:lastColumn="0" w:oddVBand="0" w:evenVBand="0" w:oddHBand="0" w:evenHBand="1" w:firstRowFirstColumn="0" w:firstRowLastColumn="0" w:lastRowFirstColumn="0" w:lastRowLastColumn="0"/>
            </w:pPr>
          </w:p>
          <w:p w14:paraId="61BDF021" w14:textId="7F9F03FA" w:rsidR="001B03CF" w:rsidRDefault="006B65FB" w:rsidP="00DC6D98">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This was c</w:t>
            </w:r>
            <w:r w:rsidR="001B03CF">
              <w:t xml:space="preserve">alculated </w:t>
            </w:r>
            <w:r w:rsidR="0016476D">
              <w:t xml:space="preserve">by fitting a linear regression </w:t>
            </w:r>
            <w:r w:rsidR="000908F5">
              <w:t xml:space="preserve">in a window of 25 points at each instance </w:t>
            </w:r>
            <w:r>
              <w:t>and calculating the slope of the line</w:t>
            </w:r>
            <w:r w:rsidR="00DB3E1B">
              <w:t xml:space="preserve">. The factor of 25 was </w:t>
            </w:r>
            <w:r w:rsidR="004140C3">
              <w:t>chosen</w:t>
            </w:r>
            <w:r w:rsidR="00DB3E1B">
              <w:t xml:space="preserve"> by trial and error with respect to the classification accuracy metric.</w:t>
            </w:r>
          </w:p>
        </w:tc>
      </w:tr>
      <w:tr w:rsidR="007459A4" w14:paraId="57575284"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808576" w14:textId="43B9FF3E" w:rsidR="007459A4" w:rsidRDefault="00EB2AA6" w:rsidP="00DC6D98">
            <w:pPr>
              <w:pStyle w:val="NoSpacing"/>
            </w:pPr>
            <w:r>
              <w:t>S6_PIR</w:t>
            </w:r>
          </w:p>
        </w:tc>
        <w:tc>
          <w:tcPr>
            <w:tcW w:w="1388" w:type="dxa"/>
          </w:tcPr>
          <w:p w14:paraId="6F8CD8A8" w14:textId="300018AC"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647FE157" w14:textId="12DFE515" w:rsidR="007459A4" w:rsidRDefault="00EB2AA6" w:rsidP="00DC6D98">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w:t>
            </w:r>
            <w:r w:rsidR="00186443">
              <w:t xml:space="preserve"> from </w:t>
            </w:r>
            <w:r w:rsidR="00217FDF">
              <w:t xml:space="preserve">passive infrared (PIR) </w:t>
            </w:r>
            <w:r w:rsidR="00186443">
              <w:t>sensor 6</w:t>
            </w:r>
            <w:r w:rsidR="00217FDF">
              <w:t>:</w:t>
            </w:r>
          </w:p>
          <w:p w14:paraId="7E1A8BCB" w14:textId="77777777" w:rsidR="0039002B" w:rsidRDefault="0039002B" w:rsidP="00DC6D98">
            <w:pPr>
              <w:pStyle w:val="NoSpacing"/>
              <w:cnfStyle w:val="000000100000" w:firstRow="0" w:lastRow="0" w:firstColumn="0" w:lastColumn="0" w:oddVBand="0" w:evenVBand="0" w:oddHBand="1" w:evenHBand="0" w:firstRowFirstColumn="0" w:firstRowLastColumn="0" w:lastRowFirstColumn="0" w:lastRowLastColumn="0"/>
            </w:pPr>
          </w:p>
          <w:p w14:paraId="5E411612" w14:textId="77777777" w:rsidR="007020F0"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0960883D" w14:textId="01F88C55" w:rsidR="0039002B" w:rsidRDefault="007020F0" w:rsidP="007020F0">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7459A4" w14:paraId="40A9EB66" w14:textId="77777777" w:rsidTr="007020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D5DD8C3" w14:textId="04F7D112" w:rsidR="007459A4" w:rsidRDefault="00186443" w:rsidP="00DC6D98">
            <w:pPr>
              <w:pStyle w:val="NoSpacing"/>
            </w:pPr>
            <w:r>
              <w:t>S</w:t>
            </w:r>
            <w:r w:rsidR="00803574">
              <w:t>7</w:t>
            </w:r>
            <w:r>
              <w:t>_PIR</w:t>
            </w:r>
          </w:p>
        </w:tc>
        <w:tc>
          <w:tcPr>
            <w:tcW w:w="1388" w:type="dxa"/>
          </w:tcPr>
          <w:p w14:paraId="34516F55" w14:textId="5F523B7E"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2B34854D" w14:textId="637381B3" w:rsidR="007459A4" w:rsidRDefault="00186443" w:rsidP="00DC6D98">
            <w:pPr>
              <w:pStyle w:val="NoSpacing"/>
              <w:cnfStyle w:val="000000010000" w:firstRow="0" w:lastRow="0" w:firstColumn="0" w:lastColumn="0" w:oddVBand="0" w:evenVBand="0" w:oddHBand="0" w:evenHBand="1" w:firstRowFirstColumn="0" w:firstRowLastColumn="0" w:lastRowFirstColumn="0" w:lastRowLastColumn="0"/>
            </w:pPr>
            <w:r>
              <w:t xml:space="preserve">Binary value conveying motion detection from </w:t>
            </w:r>
            <w:r w:rsidR="00217FDF">
              <w:t xml:space="preserve">passive infrared (PIR) </w:t>
            </w:r>
            <w:r>
              <w:t>sensor 7</w:t>
            </w:r>
            <w:r w:rsidR="00421A25">
              <w:t>:</w:t>
            </w:r>
          </w:p>
          <w:p w14:paraId="7E94C7D4" w14:textId="77777777"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p>
          <w:p w14:paraId="2065CC0D" w14:textId="148A5EE8" w:rsidR="00421A25" w:rsidRDefault="00421A25"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w:t>
            </w:r>
            <w:r w:rsidR="00837D1B">
              <w:t xml:space="preserve">No motion </w:t>
            </w:r>
            <w:r w:rsidR="00934970">
              <w:t xml:space="preserve">events </w:t>
            </w:r>
            <w:r w:rsidR="00837D1B">
              <w:t>detected in 30 second</w:t>
            </w:r>
            <w:r w:rsidR="00E73B17">
              <w:t xml:space="preserve"> frame</w:t>
            </w:r>
          </w:p>
          <w:p w14:paraId="3328D616" w14:textId="42DE041A" w:rsidR="00837D1B" w:rsidRDefault="00837D1B" w:rsidP="00DC6D98">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w:t>
            </w:r>
            <w:r w:rsidR="007020F0">
              <w:t>At least one m</w:t>
            </w:r>
            <w:r w:rsidR="00E73B17">
              <w:t xml:space="preserve">otion event detected in </w:t>
            </w:r>
            <w:r w:rsidR="007020F0">
              <w:t xml:space="preserve">30 </w:t>
            </w:r>
            <w:r w:rsidR="00E73B17">
              <w:t>second frame</w:t>
            </w:r>
          </w:p>
        </w:tc>
      </w:tr>
      <w:tr w:rsidR="007459A4" w14:paraId="39DDD243" w14:textId="77777777" w:rsidTr="0070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046FADC" w14:textId="1BD8A779" w:rsidR="00167B63" w:rsidRPr="00167B63" w:rsidRDefault="00890852" w:rsidP="00DC6D98">
            <w:pPr>
              <w:pStyle w:val="NoSpacing"/>
              <w:rPr>
                <w:b w:val="0"/>
                <w:bCs w:val="0"/>
              </w:rPr>
            </w:pPr>
            <w:r>
              <w:t>Room_Occupancy_Count</w:t>
            </w:r>
          </w:p>
        </w:tc>
        <w:tc>
          <w:tcPr>
            <w:tcW w:w="1388" w:type="dxa"/>
          </w:tcPr>
          <w:p w14:paraId="7E12B2BE" w14:textId="62929505" w:rsidR="007459A4" w:rsidRDefault="00890852" w:rsidP="00DC6D98">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E6027A6" w14:textId="5CE9F5A4" w:rsidR="007459A4" w:rsidRDefault="00EA466D" w:rsidP="00DC6D98">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28B89CF7" w14:textId="77777777" w:rsidR="009B0BB5" w:rsidRPr="009B0BB5" w:rsidRDefault="009B0BB5" w:rsidP="009B0BB5"/>
    <w:p w14:paraId="2D6AAAF7" w14:textId="636D6D0F" w:rsidR="00DB3F72" w:rsidRDefault="00DB3F72" w:rsidP="00DB3F72">
      <w:pPr>
        <w:pStyle w:val="Heading3"/>
      </w:pPr>
      <w:bookmarkStart w:id="15" w:name="_Toc180133657"/>
      <w:r>
        <w:t>Dependent (target) Variable</w:t>
      </w:r>
      <w:bookmarkEnd w:id="15"/>
    </w:p>
    <w:p w14:paraId="2D5D371E" w14:textId="560CD84F" w:rsidR="00DB3F72" w:rsidRPr="00DB3F72" w:rsidRDefault="002C624D" w:rsidP="00DB3F72">
      <w:r>
        <w:t>The dependent (target) variable is Room_Occupancy_Count.</w:t>
      </w:r>
    </w:p>
    <w:p w14:paraId="50D7639C" w14:textId="5B954D18" w:rsidR="00F77373" w:rsidRDefault="005E641E" w:rsidP="00F77373">
      <w:pPr>
        <w:pStyle w:val="Heading3"/>
      </w:pPr>
      <w:bookmarkStart w:id="16" w:name="_Toc180133658"/>
      <w:r>
        <w:t>5 Number Summary</w:t>
      </w:r>
      <w:bookmarkEnd w:id="16"/>
    </w:p>
    <w:p w14:paraId="20258695" w14:textId="77777777" w:rsidR="00A1628B" w:rsidRDefault="00A1628B" w:rsidP="00A1628B"/>
    <w:p w14:paraId="1670FFCB" w14:textId="18167104" w:rsidR="00A1628B" w:rsidRPr="00A1628B" w:rsidRDefault="00A1628B" w:rsidP="00A1628B">
      <w:r>
        <w:t>This table shows the 5 number summary of the numeric attributes in the data set:</w:t>
      </w:r>
    </w:p>
    <w:tbl>
      <w:tblPr>
        <w:tblStyle w:val="GridTable5Dark1"/>
        <w:tblW w:w="0" w:type="auto"/>
        <w:tblInd w:w="-3" w:type="dxa"/>
        <w:tblLook w:val="04A0" w:firstRow="1" w:lastRow="0" w:firstColumn="1" w:lastColumn="0" w:noHBand="0" w:noVBand="1"/>
      </w:tblPr>
      <w:tblGrid>
        <w:gridCol w:w="1737"/>
        <w:gridCol w:w="1661"/>
        <w:gridCol w:w="1658"/>
        <w:gridCol w:w="1658"/>
        <w:gridCol w:w="1315"/>
        <w:gridCol w:w="1318"/>
      </w:tblGrid>
      <w:tr w:rsidR="00C77616" w14:paraId="54428D32" w14:textId="7C69C297" w:rsidTr="007C1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8D42DF" w14:textId="0F095EF4" w:rsidR="00C77616" w:rsidRDefault="00C77616" w:rsidP="00DC6D98">
            <w:pPr>
              <w:pStyle w:val="NoSpacing"/>
            </w:pPr>
            <w:r>
              <w:t>Variable</w:t>
            </w:r>
          </w:p>
        </w:tc>
        <w:tc>
          <w:tcPr>
            <w:tcW w:w="1661" w:type="dxa"/>
          </w:tcPr>
          <w:p w14:paraId="564B4D63" w14:textId="06CBA80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658" w:type="dxa"/>
          </w:tcPr>
          <w:p w14:paraId="21E4A9C8" w14:textId="771E69C1"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Q1</w:t>
            </w:r>
          </w:p>
        </w:tc>
        <w:tc>
          <w:tcPr>
            <w:tcW w:w="1658" w:type="dxa"/>
          </w:tcPr>
          <w:p w14:paraId="5C5216D3" w14:textId="743F35F8"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315" w:type="dxa"/>
          </w:tcPr>
          <w:p w14:paraId="25E203E9" w14:textId="67BCA676"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Q3</w:t>
            </w:r>
          </w:p>
        </w:tc>
        <w:tc>
          <w:tcPr>
            <w:tcW w:w="1318" w:type="dxa"/>
          </w:tcPr>
          <w:p w14:paraId="005B1538" w14:textId="0E4A6074" w:rsidR="00C77616" w:rsidRDefault="00C77616" w:rsidP="00DC6D98">
            <w:pPr>
              <w:pStyle w:val="NoSpacing"/>
              <w:cnfStyle w:val="100000000000" w:firstRow="1" w:lastRow="0" w:firstColumn="0" w:lastColumn="0" w:oddVBand="0" w:evenVBand="0" w:oddHBand="0" w:evenHBand="0" w:firstRowFirstColumn="0" w:firstRowLastColumn="0" w:lastRowFirstColumn="0" w:lastRowLastColumn="0"/>
            </w:pPr>
            <w:r>
              <w:t>Maximum</w:t>
            </w:r>
          </w:p>
        </w:tc>
      </w:tr>
      <w:tr w:rsidR="00C77616" w14:paraId="6698402C" w14:textId="737B835A"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82F8A43" w14:textId="109FFE2F" w:rsidR="00C77616" w:rsidRDefault="00C77616" w:rsidP="00DC6D98">
            <w:pPr>
              <w:pStyle w:val="NoSpacing"/>
            </w:pPr>
            <w:r>
              <w:t>S1_Temp</w:t>
            </w:r>
          </w:p>
        </w:tc>
        <w:tc>
          <w:tcPr>
            <w:tcW w:w="1661" w:type="dxa"/>
          </w:tcPr>
          <w:p w14:paraId="72D7F0AC" w14:textId="01C63E87" w:rsidR="00C77616" w:rsidRDefault="00044D84" w:rsidP="00DC6D98">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658" w:type="dxa"/>
          </w:tcPr>
          <w:p w14:paraId="6138E97F" w14:textId="27DF2AFD"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658" w:type="dxa"/>
          </w:tcPr>
          <w:p w14:paraId="5F62A672" w14:textId="43330951"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315" w:type="dxa"/>
          </w:tcPr>
          <w:p w14:paraId="4113D66C" w14:textId="456FCE36" w:rsidR="00C77616" w:rsidRDefault="00391C14" w:rsidP="00DC6D98">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318" w:type="dxa"/>
          </w:tcPr>
          <w:p w14:paraId="646B0788" w14:textId="7C48966F" w:rsidR="00C77616" w:rsidRDefault="002D2F1F" w:rsidP="00DC6D98">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C77616" w14:paraId="500A9788" w14:textId="5EBF7191"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9E2D33D" w14:textId="1DFEF638" w:rsidR="00C77616" w:rsidRDefault="00C77616" w:rsidP="00C77616">
            <w:pPr>
              <w:pStyle w:val="NoSpacing"/>
            </w:pPr>
            <w:r>
              <w:t>S2_Temp</w:t>
            </w:r>
          </w:p>
        </w:tc>
        <w:tc>
          <w:tcPr>
            <w:tcW w:w="1661" w:type="dxa"/>
          </w:tcPr>
          <w:p w14:paraId="0DCEC3A6" w14:textId="35413C9C"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658" w:type="dxa"/>
          </w:tcPr>
          <w:p w14:paraId="50346DC7" w14:textId="528DE9F0" w:rsidR="00C77616" w:rsidRDefault="002D2F1F" w:rsidP="00C77616">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658" w:type="dxa"/>
          </w:tcPr>
          <w:p w14:paraId="06644729" w14:textId="781661D2"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315" w:type="dxa"/>
          </w:tcPr>
          <w:p w14:paraId="60C0D01D" w14:textId="47C76156"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318" w:type="dxa"/>
          </w:tcPr>
          <w:p w14:paraId="7174A7CE" w14:textId="4579B088" w:rsidR="00C77616" w:rsidRDefault="006F1959" w:rsidP="00C77616">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C77616" w14:paraId="5B0E1F54"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0E74B18" w14:textId="593887F3" w:rsidR="00C77616" w:rsidRDefault="00C77616" w:rsidP="00C77616">
            <w:pPr>
              <w:pStyle w:val="NoSpacing"/>
            </w:pPr>
            <w:r>
              <w:t>S3_Temp</w:t>
            </w:r>
          </w:p>
        </w:tc>
        <w:tc>
          <w:tcPr>
            <w:tcW w:w="1661" w:type="dxa"/>
          </w:tcPr>
          <w:p w14:paraId="5438CA6F" w14:textId="2F09283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658" w:type="dxa"/>
          </w:tcPr>
          <w:p w14:paraId="21BAE1B0" w14:textId="02A620E9"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658" w:type="dxa"/>
          </w:tcPr>
          <w:p w14:paraId="1970DCDB" w14:textId="15961B95" w:rsidR="00C77616" w:rsidRDefault="00386D02" w:rsidP="00C77616">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315" w:type="dxa"/>
          </w:tcPr>
          <w:p w14:paraId="19D56EB7" w14:textId="3D15F867"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318" w:type="dxa"/>
          </w:tcPr>
          <w:p w14:paraId="2C051BF4" w14:textId="2989B484" w:rsidR="00C77616" w:rsidRDefault="00571187" w:rsidP="00C77616">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C77616" w14:paraId="0C04DA56"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51F91B55" w14:textId="68C46BA9" w:rsidR="00C77616" w:rsidRDefault="00C77616" w:rsidP="00C77616">
            <w:pPr>
              <w:pStyle w:val="NoSpacing"/>
            </w:pPr>
            <w:r>
              <w:t>S4_Temp</w:t>
            </w:r>
          </w:p>
        </w:tc>
        <w:tc>
          <w:tcPr>
            <w:tcW w:w="1661" w:type="dxa"/>
          </w:tcPr>
          <w:p w14:paraId="5C9A6B56" w14:textId="1CFC9B07" w:rsidR="00C77616" w:rsidRDefault="004D2D62" w:rsidP="00C77616">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658" w:type="dxa"/>
          </w:tcPr>
          <w:p w14:paraId="2B14ABD1" w14:textId="07EFB229"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658" w:type="dxa"/>
          </w:tcPr>
          <w:p w14:paraId="53104824" w14:textId="6581CE2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315" w:type="dxa"/>
          </w:tcPr>
          <w:p w14:paraId="32AC7767" w14:textId="3EC73E44"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318" w:type="dxa"/>
          </w:tcPr>
          <w:p w14:paraId="1D6D7A98" w14:textId="7ACAC0ED" w:rsidR="00C77616" w:rsidRDefault="00DF4BB1" w:rsidP="00C77616">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C77616" w14:paraId="0B78955B"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09A4D604" w14:textId="5263324C" w:rsidR="00C77616" w:rsidRDefault="00C77616" w:rsidP="00C77616">
            <w:pPr>
              <w:pStyle w:val="NoSpacing"/>
            </w:pPr>
            <w:r>
              <w:t>S1_Light</w:t>
            </w:r>
          </w:p>
        </w:tc>
        <w:tc>
          <w:tcPr>
            <w:tcW w:w="1661" w:type="dxa"/>
          </w:tcPr>
          <w:p w14:paraId="13B30FBA" w14:textId="6E325B70"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76F15DB" w14:textId="747C29D5"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BA650BE" w14:textId="363588C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16746F3A" w14:textId="57FDBDE1"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318" w:type="dxa"/>
          </w:tcPr>
          <w:p w14:paraId="0BDBD49F" w14:textId="6B7D8018" w:rsidR="00C77616" w:rsidRDefault="009568BE" w:rsidP="00C77616">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C77616" w14:paraId="7A18060A"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68F9D07" w14:textId="428D69C5" w:rsidR="00C77616" w:rsidRDefault="00C77616" w:rsidP="00C77616">
            <w:pPr>
              <w:pStyle w:val="NoSpacing"/>
            </w:pPr>
            <w:r>
              <w:lastRenderedPageBreak/>
              <w:t>S2_Light</w:t>
            </w:r>
          </w:p>
        </w:tc>
        <w:tc>
          <w:tcPr>
            <w:tcW w:w="1661" w:type="dxa"/>
          </w:tcPr>
          <w:p w14:paraId="7E87FC7E" w14:textId="67B6B484"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41EE5DCB" w14:textId="673821D0"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7090FD80" w14:textId="6F761E0C"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0559FFA7" w14:textId="36DECD75"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318" w:type="dxa"/>
          </w:tcPr>
          <w:p w14:paraId="68B16FB9" w14:textId="2029E7F7" w:rsidR="00C77616" w:rsidRDefault="006B7E59" w:rsidP="00C77616">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8B2C44" w14:paraId="58735460"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63BA306F" w14:textId="04BC156E" w:rsidR="008B2C44" w:rsidRDefault="008B2C44" w:rsidP="00C77616">
            <w:pPr>
              <w:pStyle w:val="NoSpacing"/>
            </w:pPr>
            <w:r>
              <w:t>S3_Light</w:t>
            </w:r>
          </w:p>
        </w:tc>
        <w:tc>
          <w:tcPr>
            <w:tcW w:w="1661" w:type="dxa"/>
          </w:tcPr>
          <w:p w14:paraId="78E0EE55" w14:textId="5C76694A"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6824352D" w14:textId="45B21BB7"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658" w:type="dxa"/>
          </w:tcPr>
          <w:p w14:paraId="5018FAC1" w14:textId="5CDE2188" w:rsidR="008B2C44" w:rsidRPr="009568BE" w:rsidRDefault="008B2C44" w:rsidP="00C77616">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315" w:type="dxa"/>
          </w:tcPr>
          <w:p w14:paraId="69589E2B" w14:textId="5779638A" w:rsidR="008B2C44" w:rsidRPr="006B7E59" w:rsidRDefault="008B2C44" w:rsidP="00C77616">
            <w:pPr>
              <w:pStyle w:val="NoSpacing"/>
              <w:cnfStyle w:val="000000100000" w:firstRow="0" w:lastRow="0" w:firstColumn="0" w:lastColumn="0" w:oddVBand="0" w:evenVBand="0" w:oddHBand="1" w:evenHBand="0" w:firstRowFirstColumn="0" w:firstRowLastColumn="0" w:lastRowFirstColumn="0" w:lastRowLastColumn="0"/>
            </w:pPr>
            <w:r>
              <w:t>50.00</w:t>
            </w:r>
          </w:p>
        </w:tc>
        <w:tc>
          <w:tcPr>
            <w:tcW w:w="1318" w:type="dxa"/>
          </w:tcPr>
          <w:p w14:paraId="07B8D295" w14:textId="1F6790A1" w:rsidR="008B2C44" w:rsidRPr="006B7E59" w:rsidRDefault="007C18F4" w:rsidP="00C77616">
            <w:pPr>
              <w:pStyle w:val="NoSpacing"/>
              <w:cnfStyle w:val="000000100000" w:firstRow="0" w:lastRow="0" w:firstColumn="0" w:lastColumn="0" w:oddVBand="0" w:evenVBand="0" w:oddHBand="1" w:evenHBand="0" w:firstRowFirstColumn="0" w:firstRowLastColumn="0" w:lastRowFirstColumn="0" w:lastRowLastColumn="0"/>
            </w:pPr>
            <w:r>
              <w:t>280.00</w:t>
            </w:r>
          </w:p>
        </w:tc>
      </w:tr>
      <w:tr w:rsidR="00C77616" w14:paraId="1E09210C"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89C628" w14:textId="448E7FC7" w:rsidR="00C77616" w:rsidRDefault="00C77616" w:rsidP="00C77616">
            <w:pPr>
              <w:pStyle w:val="NoSpacing"/>
            </w:pPr>
            <w:r>
              <w:t>S4_Light</w:t>
            </w:r>
          </w:p>
        </w:tc>
        <w:tc>
          <w:tcPr>
            <w:tcW w:w="1661" w:type="dxa"/>
          </w:tcPr>
          <w:p w14:paraId="1283DD87" w14:textId="78AB0FD2"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67D63438" w14:textId="558AEF76"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658" w:type="dxa"/>
          </w:tcPr>
          <w:p w14:paraId="1F9E40AE" w14:textId="4E116B97" w:rsidR="00C77616" w:rsidRDefault="00B676F7" w:rsidP="00C77616">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315" w:type="dxa"/>
          </w:tcPr>
          <w:p w14:paraId="1524221D" w14:textId="4AF5FC37"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318" w:type="dxa"/>
          </w:tcPr>
          <w:p w14:paraId="263D7047" w14:textId="33B2FFC8" w:rsidR="00C77616" w:rsidRDefault="00471D09" w:rsidP="00C77616">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C77616" w14:paraId="7BBD3F62"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67C6E9E" w14:textId="29C8CF22" w:rsidR="00C77616" w:rsidRDefault="00C77616" w:rsidP="00C77616">
            <w:pPr>
              <w:pStyle w:val="NoSpacing"/>
            </w:pPr>
            <w:r>
              <w:t>S1_Sound</w:t>
            </w:r>
          </w:p>
        </w:tc>
        <w:tc>
          <w:tcPr>
            <w:tcW w:w="1661" w:type="dxa"/>
          </w:tcPr>
          <w:p w14:paraId="0EAC5946" w14:textId="19B984DB" w:rsidR="00C77616" w:rsidRDefault="00471D09" w:rsidP="00C77616">
            <w:pPr>
              <w:pStyle w:val="NoSpacing"/>
              <w:cnfStyle w:val="000000100000" w:firstRow="0" w:lastRow="0" w:firstColumn="0" w:lastColumn="0" w:oddVBand="0" w:evenVBand="0" w:oddHBand="1" w:evenHBand="0" w:firstRowFirstColumn="0" w:firstRowLastColumn="0" w:lastRowFirstColumn="0" w:lastRowLastColumn="0"/>
            </w:pPr>
            <w:r w:rsidRPr="00471D09">
              <w:t>0.0600</w:t>
            </w:r>
          </w:p>
        </w:tc>
        <w:tc>
          <w:tcPr>
            <w:tcW w:w="1658" w:type="dxa"/>
          </w:tcPr>
          <w:p w14:paraId="04E99CEA" w14:textId="35F0046C"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0.0700</w:t>
            </w:r>
          </w:p>
        </w:tc>
        <w:tc>
          <w:tcPr>
            <w:tcW w:w="1658" w:type="dxa"/>
          </w:tcPr>
          <w:p w14:paraId="11355F41" w14:textId="680A5662"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5" w:type="dxa"/>
          </w:tcPr>
          <w:p w14:paraId="4793F477" w14:textId="1EFDD5F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0.0800</w:t>
            </w:r>
          </w:p>
        </w:tc>
        <w:tc>
          <w:tcPr>
            <w:tcW w:w="1318" w:type="dxa"/>
          </w:tcPr>
          <w:p w14:paraId="12164762" w14:textId="38238419" w:rsidR="00C77616" w:rsidRDefault="001A15A9" w:rsidP="00C77616">
            <w:pPr>
              <w:pStyle w:val="NoSpacing"/>
              <w:cnfStyle w:val="000000100000" w:firstRow="0" w:lastRow="0" w:firstColumn="0" w:lastColumn="0" w:oddVBand="0" w:evenVBand="0" w:oddHBand="1" w:evenHBand="0" w:firstRowFirstColumn="0" w:firstRowLastColumn="0" w:lastRowFirstColumn="0" w:lastRowLastColumn="0"/>
            </w:pPr>
            <w:r w:rsidRPr="001A15A9">
              <w:t>3.8800</w:t>
            </w:r>
          </w:p>
        </w:tc>
      </w:tr>
      <w:tr w:rsidR="00C77616" w14:paraId="5987B3BF"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117ED715" w14:textId="17BF1D07" w:rsidR="00C77616" w:rsidRDefault="00C77616" w:rsidP="00C77616">
            <w:pPr>
              <w:pStyle w:val="NoSpacing"/>
            </w:pPr>
            <w:r>
              <w:t>S2_Sound</w:t>
            </w:r>
          </w:p>
        </w:tc>
        <w:tc>
          <w:tcPr>
            <w:tcW w:w="1661" w:type="dxa"/>
          </w:tcPr>
          <w:p w14:paraId="4A0E0ABC" w14:textId="2F1E54CB"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0.0400</w:t>
            </w:r>
          </w:p>
        </w:tc>
        <w:tc>
          <w:tcPr>
            <w:tcW w:w="1658" w:type="dxa"/>
          </w:tcPr>
          <w:p w14:paraId="17BE9A6D" w14:textId="4D32A9C7"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658" w:type="dxa"/>
          </w:tcPr>
          <w:p w14:paraId="0637100F" w14:textId="06F6A0C2" w:rsidR="00C77616" w:rsidRDefault="00B936D4" w:rsidP="00C77616">
            <w:pPr>
              <w:pStyle w:val="NoSpacing"/>
              <w:cnfStyle w:val="000000010000" w:firstRow="0" w:lastRow="0" w:firstColumn="0" w:lastColumn="0" w:oddVBand="0" w:evenVBand="0" w:oddHBand="0" w:evenHBand="1" w:firstRowFirstColumn="0" w:firstRowLastColumn="0" w:lastRowFirstColumn="0" w:lastRowLastColumn="0"/>
            </w:pPr>
            <w:r w:rsidRPr="00B936D4">
              <w:t>0.0500</w:t>
            </w:r>
          </w:p>
        </w:tc>
        <w:tc>
          <w:tcPr>
            <w:tcW w:w="1315" w:type="dxa"/>
          </w:tcPr>
          <w:p w14:paraId="096FB55E" w14:textId="7744389C"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0.0600</w:t>
            </w:r>
          </w:p>
        </w:tc>
        <w:tc>
          <w:tcPr>
            <w:tcW w:w="1318" w:type="dxa"/>
          </w:tcPr>
          <w:p w14:paraId="1D8D872E" w14:textId="2B7ECCEF" w:rsidR="00C77616" w:rsidRDefault="00EC5C2C" w:rsidP="00C77616">
            <w:pPr>
              <w:pStyle w:val="NoSpacing"/>
              <w:cnfStyle w:val="000000010000" w:firstRow="0" w:lastRow="0" w:firstColumn="0" w:lastColumn="0" w:oddVBand="0" w:evenVBand="0" w:oddHBand="0" w:evenHBand="1" w:firstRowFirstColumn="0" w:firstRowLastColumn="0" w:lastRowFirstColumn="0" w:lastRowLastColumn="0"/>
            </w:pPr>
            <w:r w:rsidRPr="00EC5C2C">
              <w:t>3.4400</w:t>
            </w:r>
          </w:p>
        </w:tc>
      </w:tr>
      <w:tr w:rsidR="00C77616" w14:paraId="3C745A18"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1F4B3E4" w14:textId="19C94892" w:rsidR="00C77616" w:rsidRDefault="00C77616" w:rsidP="00C77616">
            <w:pPr>
              <w:pStyle w:val="NoSpacing"/>
            </w:pPr>
            <w:r>
              <w:t>S3_Sound</w:t>
            </w:r>
          </w:p>
        </w:tc>
        <w:tc>
          <w:tcPr>
            <w:tcW w:w="1661" w:type="dxa"/>
          </w:tcPr>
          <w:p w14:paraId="43A5F304" w14:textId="6B1F8766"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0.0400</w:t>
            </w:r>
          </w:p>
        </w:tc>
        <w:tc>
          <w:tcPr>
            <w:tcW w:w="1658" w:type="dxa"/>
          </w:tcPr>
          <w:p w14:paraId="5068BB57" w14:textId="21266DD7"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658" w:type="dxa"/>
          </w:tcPr>
          <w:p w14:paraId="5CE7DF1B" w14:textId="13053751"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0.0600</w:t>
            </w:r>
          </w:p>
        </w:tc>
        <w:tc>
          <w:tcPr>
            <w:tcW w:w="1315" w:type="dxa"/>
          </w:tcPr>
          <w:p w14:paraId="4666FB3B" w14:textId="0C44F443"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0.0700</w:t>
            </w:r>
          </w:p>
        </w:tc>
        <w:tc>
          <w:tcPr>
            <w:tcW w:w="1318" w:type="dxa"/>
          </w:tcPr>
          <w:p w14:paraId="77C0D9E7" w14:textId="5C0C9525" w:rsidR="00C77616" w:rsidRDefault="007E1566" w:rsidP="00C77616">
            <w:pPr>
              <w:pStyle w:val="NoSpacing"/>
              <w:cnfStyle w:val="000000100000" w:firstRow="0" w:lastRow="0" w:firstColumn="0" w:lastColumn="0" w:oddVBand="0" w:evenVBand="0" w:oddHBand="1" w:evenHBand="0" w:firstRowFirstColumn="0" w:firstRowLastColumn="0" w:lastRowFirstColumn="0" w:lastRowLastColumn="0"/>
            </w:pPr>
            <w:r w:rsidRPr="007E1566">
              <w:t>3.6700</w:t>
            </w:r>
          </w:p>
        </w:tc>
      </w:tr>
      <w:tr w:rsidR="00C77616" w14:paraId="47ECE8E8"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2EB22792" w14:textId="59F1D743" w:rsidR="00C77616" w:rsidRDefault="00C77616" w:rsidP="00C77616">
            <w:pPr>
              <w:pStyle w:val="NoSpacing"/>
            </w:pPr>
            <w:r>
              <w:t>S4_Sound</w:t>
            </w:r>
          </w:p>
        </w:tc>
        <w:tc>
          <w:tcPr>
            <w:tcW w:w="1661" w:type="dxa"/>
          </w:tcPr>
          <w:p w14:paraId="03A4CFC7" w14:textId="07558F8D" w:rsidR="00C77616" w:rsidRDefault="007E1566" w:rsidP="00C77616">
            <w:pPr>
              <w:pStyle w:val="NoSpacing"/>
              <w:cnfStyle w:val="000000010000" w:firstRow="0" w:lastRow="0" w:firstColumn="0" w:lastColumn="0" w:oddVBand="0" w:evenVBand="0" w:oddHBand="0" w:evenHBand="1" w:firstRowFirstColumn="0" w:firstRowLastColumn="0" w:lastRowFirstColumn="0" w:lastRowLastColumn="0"/>
            </w:pPr>
            <w:r w:rsidRPr="007E1566">
              <w:t>0.0500</w:t>
            </w:r>
          </w:p>
        </w:tc>
        <w:tc>
          <w:tcPr>
            <w:tcW w:w="1658" w:type="dxa"/>
          </w:tcPr>
          <w:p w14:paraId="64C3C08F" w14:textId="4FB21966"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0.0600</w:t>
            </w:r>
          </w:p>
        </w:tc>
        <w:tc>
          <w:tcPr>
            <w:tcW w:w="1658" w:type="dxa"/>
          </w:tcPr>
          <w:p w14:paraId="44BF21CA" w14:textId="2BA48EBB"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0.0800</w:t>
            </w:r>
          </w:p>
        </w:tc>
        <w:tc>
          <w:tcPr>
            <w:tcW w:w="1315" w:type="dxa"/>
          </w:tcPr>
          <w:p w14:paraId="7380152D" w14:textId="495ED52E"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0.1000</w:t>
            </w:r>
          </w:p>
        </w:tc>
        <w:tc>
          <w:tcPr>
            <w:tcW w:w="1318" w:type="dxa"/>
          </w:tcPr>
          <w:p w14:paraId="13B9548A" w14:textId="1A09DF79" w:rsidR="00C77616" w:rsidRDefault="002D5615" w:rsidP="00C77616">
            <w:pPr>
              <w:pStyle w:val="NoSpacing"/>
              <w:cnfStyle w:val="000000010000" w:firstRow="0" w:lastRow="0" w:firstColumn="0" w:lastColumn="0" w:oddVBand="0" w:evenVBand="0" w:oddHBand="0" w:evenHBand="1" w:firstRowFirstColumn="0" w:firstRowLastColumn="0" w:lastRowFirstColumn="0" w:lastRowLastColumn="0"/>
            </w:pPr>
            <w:r w:rsidRPr="002D5615">
              <w:t>3.4000</w:t>
            </w:r>
          </w:p>
        </w:tc>
      </w:tr>
      <w:tr w:rsidR="00C77616" w14:paraId="2ED80D36" w14:textId="77777777" w:rsidTr="007C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7A352994" w14:textId="2DDC1775" w:rsidR="00C77616" w:rsidRDefault="00C77616" w:rsidP="00C77616">
            <w:pPr>
              <w:pStyle w:val="NoSpacing"/>
            </w:pPr>
            <w:r w:rsidRPr="009F4F8E">
              <w:t>S5_CO2</w:t>
            </w:r>
          </w:p>
        </w:tc>
        <w:tc>
          <w:tcPr>
            <w:tcW w:w="1661" w:type="dxa"/>
          </w:tcPr>
          <w:p w14:paraId="648904E1" w14:textId="31F36E1F" w:rsidR="00C77616" w:rsidRDefault="002D5615" w:rsidP="00C77616">
            <w:pPr>
              <w:pStyle w:val="NoSpacing"/>
              <w:cnfStyle w:val="000000100000" w:firstRow="0" w:lastRow="0" w:firstColumn="0" w:lastColumn="0" w:oddVBand="0" w:evenVBand="0" w:oddHBand="1" w:evenHBand="0" w:firstRowFirstColumn="0" w:firstRowLastColumn="0" w:lastRowFirstColumn="0" w:lastRowLastColumn="0"/>
            </w:pPr>
            <w:r w:rsidRPr="002D5615">
              <w:t>345.0</w:t>
            </w:r>
          </w:p>
        </w:tc>
        <w:tc>
          <w:tcPr>
            <w:tcW w:w="1658" w:type="dxa"/>
          </w:tcPr>
          <w:p w14:paraId="778D1E27" w14:textId="6A58A4D2"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355.0</w:t>
            </w:r>
          </w:p>
        </w:tc>
        <w:tc>
          <w:tcPr>
            <w:tcW w:w="1658" w:type="dxa"/>
          </w:tcPr>
          <w:p w14:paraId="7BCAA604" w14:textId="4DCAFB63"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360.0</w:t>
            </w:r>
          </w:p>
        </w:tc>
        <w:tc>
          <w:tcPr>
            <w:tcW w:w="1315" w:type="dxa"/>
          </w:tcPr>
          <w:p w14:paraId="284FDE5E" w14:textId="259CAFB4" w:rsidR="00C77616" w:rsidRDefault="00DA78C2" w:rsidP="00C77616">
            <w:pPr>
              <w:pStyle w:val="NoSpacing"/>
              <w:cnfStyle w:val="000000100000" w:firstRow="0" w:lastRow="0" w:firstColumn="0" w:lastColumn="0" w:oddVBand="0" w:evenVBand="0" w:oddHBand="1" w:evenHBand="0" w:firstRowFirstColumn="0" w:firstRowLastColumn="0" w:lastRowFirstColumn="0" w:lastRowLastColumn="0"/>
            </w:pPr>
            <w:r w:rsidRPr="00DA78C2">
              <w:t>465.0</w:t>
            </w:r>
          </w:p>
        </w:tc>
        <w:tc>
          <w:tcPr>
            <w:tcW w:w="1318" w:type="dxa"/>
          </w:tcPr>
          <w:p w14:paraId="1B1279D1" w14:textId="36778772" w:rsidR="00C77616" w:rsidRDefault="00A772DE" w:rsidP="00C77616">
            <w:pPr>
              <w:pStyle w:val="NoSpacing"/>
              <w:cnfStyle w:val="000000100000" w:firstRow="0" w:lastRow="0" w:firstColumn="0" w:lastColumn="0" w:oddVBand="0" w:evenVBand="0" w:oddHBand="1" w:evenHBand="0" w:firstRowFirstColumn="0" w:firstRowLastColumn="0" w:lastRowFirstColumn="0" w:lastRowLastColumn="0"/>
            </w:pPr>
            <w:r w:rsidRPr="00A772DE">
              <w:t>1270.0</w:t>
            </w:r>
          </w:p>
        </w:tc>
      </w:tr>
      <w:tr w:rsidR="00C77616" w14:paraId="1BFA233E" w14:textId="77777777" w:rsidTr="007C18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C2D70B5" w14:textId="4725763F" w:rsidR="00C77616" w:rsidRPr="009F4F8E" w:rsidRDefault="00C77616" w:rsidP="00C77616">
            <w:pPr>
              <w:pStyle w:val="NoSpacing"/>
            </w:pPr>
            <w:r>
              <w:t>S5_CO2_Slope</w:t>
            </w:r>
          </w:p>
        </w:tc>
        <w:tc>
          <w:tcPr>
            <w:tcW w:w="1661" w:type="dxa"/>
          </w:tcPr>
          <w:p w14:paraId="364992D1" w14:textId="5BC2E05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658" w:type="dxa"/>
          </w:tcPr>
          <w:p w14:paraId="3F922535" w14:textId="0C6C2F21"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658" w:type="dxa"/>
          </w:tcPr>
          <w:p w14:paraId="64AA2E74" w14:textId="7339F372" w:rsidR="00C77616" w:rsidRDefault="00A772DE" w:rsidP="00C77616">
            <w:pPr>
              <w:pStyle w:val="NoSpacing"/>
              <w:cnfStyle w:val="000000010000" w:firstRow="0" w:lastRow="0" w:firstColumn="0" w:lastColumn="0" w:oddVBand="0" w:evenVBand="0" w:oddHBand="0" w:evenHBand="1" w:firstRowFirstColumn="0" w:firstRowLastColumn="0" w:lastRowFirstColumn="0" w:lastRowLastColumn="0"/>
            </w:pPr>
            <w:r w:rsidRPr="00A772DE">
              <w:t>0.00000</w:t>
            </w:r>
          </w:p>
        </w:tc>
        <w:tc>
          <w:tcPr>
            <w:tcW w:w="1315" w:type="dxa"/>
          </w:tcPr>
          <w:p w14:paraId="6FC50DED" w14:textId="451DE899"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0.00000</w:t>
            </w:r>
          </w:p>
        </w:tc>
        <w:tc>
          <w:tcPr>
            <w:tcW w:w="1318" w:type="dxa"/>
          </w:tcPr>
          <w:p w14:paraId="75B42B9D" w14:textId="39FB379A" w:rsidR="00C77616" w:rsidRDefault="008641C3" w:rsidP="00C77616">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1EA00234" w14:textId="77777777" w:rsidR="00F77373" w:rsidRDefault="00F77373" w:rsidP="00F77373"/>
    <w:p w14:paraId="5420E2FD" w14:textId="23D674BA" w:rsidR="008A3F74" w:rsidRDefault="008A3F74" w:rsidP="00F77373">
      <w:r>
        <w:t>Th</w:t>
      </w:r>
      <w:r w:rsidR="00E7531C">
        <w:t>is</w:t>
      </w:r>
      <w:r>
        <w:t xml:space="preserve"> chart shows th</w:t>
      </w:r>
      <w:r w:rsidR="006C29B9">
        <w:t>e boxplot of the temperature variables</w:t>
      </w:r>
      <w:r w:rsidR="00DB1BE6">
        <w:t xml:space="preserve"> by sensor</w:t>
      </w:r>
      <w:r w:rsidR="006C29B9">
        <w:t>:</w:t>
      </w:r>
    </w:p>
    <w:p w14:paraId="5DCAD316" w14:textId="77777777" w:rsidR="00BF2779" w:rsidRDefault="00BF2779" w:rsidP="006C29B9">
      <w:r w:rsidRPr="00BF2779">
        <w:rPr>
          <w:noProof/>
        </w:rPr>
        <w:drawing>
          <wp:inline distT="0" distB="0" distL="0" distR="0" wp14:anchorId="196185EF" wp14:editId="29A4981A">
            <wp:extent cx="5402580" cy="2776903"/>
            <wp:effectExtent l="0" t="0" r="7620" b="4445"/>
            <wp:docPr id="705996673"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6673" name="Picture 1" descr="A graph showing different colored squares&#10;&#10;Description automatically generated"/>
                    <pic:cNvPicPr/>
                  </pic:nvPicPr>
                  <pic:blipFill>
                    <a:blip r:embed="rId12"/>
                    <a:stretch>
                      <a:fillRect/>
                    </a:stretch>
                  </pic:blipFill>
                  <pic:spPr>
                    <a:xfrm>
                      <a:off x="0" y="0"/>
                      <a:ext cx="5413876" cy="2782709"/>
                    </a:xfrm>
                    <a:prstGeom prst="rect">
                      <a:avLst/>
                    </a:prstGeom>
                  </pic:spPr>
                </pic:pic>
              </a:graphicData>
            </a:graphic>
          </wp:inline>
        </w:drawing>
      </w:r>
    </w:p>
    <w:p w14:paraId="444F8941" w14:textId="77777777" w:rsidR="002C41EA" w:rsidRDefault="002C41EA" w:rsidP="006C29B9"/>
    <w:p w14:paraId="41F2A3C4" w14:textId="0C3D5E0A" w:rsidR="0086736C" w:rsidRDefault="0086736C" w:rsidP="006C29B9">
      <w:r>
        <w:t xml:space="preserve">The temperature values are quite high, indicating that the room </w:t>
      </w:r>
      <w:r w:rsidR="00CB6224">
        <w:t>was in</w:t>
      </w:r>
      <w:r>
        <w:t xml:space="preserve"> a hot climate without air conditioning.</w:t>
      </w:r>
    </w:p>
    <w:p w14:paraId="569A406A" w14:textId="42D38C53" w:rsidR="006C29B9" w:rsidRDefault="006C29B9" w:rsidP="006C29B9">
      <w:r>
        <w:t>Th</w:t>
      </w:r>
      <w:r w:rsidR="00E7531C">
        <w:t xml:space="preserve">is </w:t>
      </w:r>
      <w:r>
        <w:t>chart shows the boxplot of the light variables</w:t>
      </w:r>
      <w:r w:rsidR="00DB1BE6">
        <w:t xml:space="preserve"> by sensor</w:t>
      </w:r>
      <w:r w:rsidR="00E35F79">
        <w:t>:</w:t>
      </w:r>
    </w:p>
    <w:p w14:paraId="50962A8E" w14:textId="1291B4A4" w:rsidR="006C29B9" w:rsidRDefault="00752C58" w:rsidP="00F77373">
      <w:r w:rsidRPr="00752C58">
        <w:rPr>
          <w:noProof/>
        </w:rPr>
        <w:lastRenderedPageBreak/>
        <w:drawing>
          <wp:inline distT="0" distB="0" distL="0" distR="0" wp14:anchorId="7ACBAF52" wp14:editId="65B9D4C3">
            <wp:extent cx="5372100" cy="2785342"/>
            <wp:effectExtent l="0" t="0" r="0" b="0"/>
            <wp:docPr id="305550267" name="Picture 1" descr="A graph of a boxplot of ligh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50267" name="Picture 1" descr="A graph of a boxplot of light values&#10;&#10;Description automatically generated"/>
                    <pic:cNvPicPr/>
                  </pic:nvPicPr>
                  <pic:blipFill>
                    <a:blip r:embed="rId13"/>
                    <a:stretch>
                      <a:fillRect/>
                    </a:stretch>
                  </pic:blipFill>
                  <pic:spPr>
                    <a:xfrm>
                      <a:off x="0" y="0"/>
                      <a:ext cx="5386414" cy="2792764"/>
                    </a:xfrm>
                    <a:prstGeom prst="rect">
                      <a:avLst/>
                    </a:prstGeom>
                  </pic:spPr>
                </pic:pic>
              </a:graphicData>
            </a:graphic>
          </wp:inline>
        </w:drawing>
      </w:r>
    </w:p>
    <w:p w14:paraId="2E560ED2" w14:textId="0E9A5D30" w:rsidR="00E8193E" w:rsidRDefault="00E35F79" w:rsidP="00E35F79">
      <w:r>
        <w:t xml:space="preserve">The median values of 0 suggests that the lights were turned off </w:t>
      </w:r>
      <w:r w:rsidR="00296233">
        <w:t>most of</w:t>
      </w:r>
      <w:r>
        <w:t xml:space="preserve"> the time.</w:t>
      </w:r>
      <w:r w:rsidR="001E6C0D">
        <w:t xml:space="preserve"> </w:t>
      </w:r>
      <w:r w:rsidR="00E8193E">
        <w:t>This chart shows the same</w:t>
      </w:r>
      <w:r w:rsidR="001E6C0D">
        <w:t xml:space="preserve"> boxplot, except that </w:t>
      </w:r>
      <w:r w:rsidR="002F0353">
        <w:t>days without occupants have been excluded:</w:t>
      </w:r>
    </w:p>
    <w:p w14:paraId="7FC19282" w14:textId="0437707D" w:rsidR="001E6C0D" w:rsidRDefault="00215F47" w:rsidP="00E35F79">
      <w:r w:rsidRPr="00215F47">
        <w:rPr>
          <w:noProof/>
        </w:rPr>
        <w:drawing>
          <wp:inline distT="0" distB="0" distL="0" distR="0" wp14:anchorId="5DE317D7" wp14:editId="49B656A4">
            <wp:extent cx="5386503" cy="2781300"/>
            <wp:effectExtent l="0" t="0" r="5080" b="0"/>
            <wp:docPr id="1523873648"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3648" name="Picture 1" descr="A graph of different colored squares&#10;&#10;Description automatically generated"/>
                    <pic:cNvPicPr/>
                  </pic:nvPicPr>
                  <pic:blipFill>
                    <a:blip r:embed="rId14"/>
                    <a:stretch>
                      <a:fillRect/>
                    </a:stretch>
                  </pic:blipFill>
                  <pic:spPr>
                    <a:xfrm>
                      <a:off x="0" y="0"/>
                      <a:ext cx="5392809" cy="2784556"/>
                    </a:xfrm>
                    <a:prstGeom prst="rect">
                      <a:avLst/>
                    </a:prstGeom>
                  </pic:spPr>
                </pic:pic>
              </a:graphicData>
            </a:graphic>
          </wp:inline>
        </w:drawing>
      </w:r>
    </w:p>
    <w:p w14:paraId="44D80DCD" w14:textId="6C6F1EC8" w:rsidR="008F408D" w:rsidRDefault="008F408D" w:rsidP="00F77373">
      <w:r>
        <w:t>Similarly, most of the time no sound or little sound was detected. This chart shows the boxplot of the sound variables</w:t>
      </w:r>
      <w:r w:rsidR="0046553A">
        <w:t xml:space="preserve"> by sensor</w:t>
      </w:r>
      <w:r w:rsidR="00F56F57">
        <w:t xml:space="preserve"> on days with occupants:</w:t>
      </w:r>
    </w:p>
    <w:p w14:paraId="02836C41" w14:textId="77777777" w:rsidR="00F56F57" w:rsidRDefault="00F56F57" w:rsidP="00F77373"/>
    <w:p w14:paraId="2E84AAEB" w14:textId="5EA8C1E9" w:rsidR="00107894" w:rsidRDefault="00282732" w:rsidP="00F77373">
      <w:r w:rsidRPr="00282732">
        <w:rPr>
          <w:noProof/>
        </w:rPr>
        <w:lastRenderedPageBreak/>
        <w:drawing>
          <wp:inline distT="0" distB="0" distL="0" distR="0" wp14:anchorId="0B23EB14" wp14:editId="309804A2">
            <wp:extent cx="5348505" cy="2773680"/>
            <wp:effectExtent l="0" t="0" r="5080" b="7620"/>
            <wp:docPr id="599863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3013" name="Picture 1" descr="A graph of different colored lines&#10;&#10;Description automatically generated"/>
                    <pic:cNvPicPr/>
                  </pic:nvPicPr>
                  <pic:blipFill>
                    <a:blip r:embed="rId15"/>
                    <a:stretch>
                      <a:fillRect/>
                    </a:stretch>
                  </pic:blipFill>
                  <pic:spPr>
                    <a:xfrm>
                      <a:off x="0" y="0"/>
                      <a:ext cx="5352665" cy="2775838"/>
                    </a:xfrm>
                    <a:prstGeom prst="rect">
                      <a:avLst/>
                    </a:prstGeom>
                  </pic:spPr>
                </pic:pic>
              </a:graphicData>
            </a:graphic>
          </wp:inline>
        </w:drawing>
      </w:r>
    </w:p>
    <w:p w14:paraId="523C20DA" w14:textId="38733F51" w:rsidR="006C29B9" w:rsidRDefault="006C29B9" w:rsidP="00F77373">
      <w:r>
        <w:t>Th</w:t>
      </w:r>
      <w:r w:rsidR="00E7531C">
        <w:t>is</w:t>
      </w:r>
      <w:r>
        <w:t xml:space="preserve"> chart shows the boxplot of the CO2 variables</w:t>
      </w:r>
      <w:r w:rsidR="006F2478">
        <w:t xml:space="preserve"> on days with occupants</w:t>
      </w:r>
      <w:r>
        <w:t>:</w:t>
      </w:r>
    </w:p>
    <w:p w14:paraId="0EB8E4E9" w14:textId="43C4A67A" w:rsidR="006F2478" w:rsidRDefault="00AB524E" w:rsidP="00F77373">
      <w:r w:rsidRPr="00AB524E">
        <w:rPr>
          <w:noProof/>
        </w:rPr>
        <w:drawing>
          <wp:inline distT="0" distB="0" distL="0" distR="0" wp14:anchorId="6A335F86" wp14:editId="0B48A9F7">
            <wp:extent cx="5943600" cy="2755265"/>
            <wp:effectExtent l="0" t="0" r="0" b="6985"/>
            <wp:docPr id="545772594" name="Picture 1" descr="A graph of co2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2594" name="Picture 1" descr="A graph of co2 values&#10;&#10;Description automatically generated"/>
                    <pic:cNvPicPr/>
                  </pic:nvPicPr>
                  <pic:blipFill>
                    <a:blip r:embed="rId16"/>
                    <a:stretch>
                      <a:fillRect/>
                    </a:stretch>
                  </pic:blipFill>
                  <pic:spPr>
                    <a:xfrm>
                      <a:off x="0" y="0"/>
                      <a:ext cx="5943600" cy="2755265"/>
                    </a:xfrm>
                    <a:prstGeom prst="rect">
                      <a:avLst/>
                    </a:prstGeom>
                  </pic:spPr>
                </pic:pic>
              </a:graphicData>
            </a:graphic>
          </wp:inline>
        </w:drawing>
      </w:r>
    </w:p>
    <w:p w14:paraId="52A6DF8B" w14:textId="773FDA64" w:rsidR="008641C3" w:rsidRDefault="00C06C49" w:rsidP="008641C3">
      <w:pPr>
        <w:pStyle w:val="Heading3"/>
      </w:pPr>
      <w:bookmarkStart w:id="17" w:name="_Toc180133659"/>
      <w:r>
        <w:t xml:space="preserve">Frequency of </w:t>
      </w:r>
      <w:r w:rsidR="001C4B37">
        <w:t>Categorical Variables</w:t>
      </w:r>
      <w:bookmarkEnd w:id="17"/>
    </w:p>
    <w:p w14:paraId="662F4490" w14:textId="17B8DCD9" w:rsidR="00603823" w:rsidRDefault="00603823" w:rsidP="001C4B37">
      <w:r>
        <w:t xml:space="preserve">This </w:t>
      </w:r>
      <w:r w:rsidR="00957EC1">
        <w:t xml:space="preserve">bar </w:t>
      </w:r>
      <w:r>
        <w:t>chart shows the frequency of the S6_PIR variable used to detect motion</w:t>
      </w:r>
      <w:r w:rsidR="00C02983">
        <w:t>:</w:t>
      </w:r>
    </w:p>
    <w:p w14:paraId="1A860EB4" w14:textId="3091F267" w:rsidR="00603823" w:rsidRDefault="00793ACF" w:rsidP="001C4B37">
      <w:r w:rsidRPr="00793ACF">
        <w:rPr>
          <w:noProof/>
        </w:rPr>
        <w:lastRenderedPageBreak/>
        <w:drawing>
          <wp:inline distT="0" distB="0" distL="0" distR="0" wp14:anchorId="6A0D18CE" wp14:editId="4CC6E2C1">
            <wp:extent cx="4926972" cy="3025140"/>
            <wp:effectExtent l="0" t="0" r="6985" b="381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7"/>
                    <a:stretch>
                      <a:fillRect/>
                    </a:stretch>
                  </pic:blipFill>
                  <pic:spPr>
                    <a:xfrm>
                      <a:off x="0" y="0"/>
                      <a:ext cx="4976104" cy="3055307"/>
                    </a:xfrm>
                    <a:prstGeom prst="rect">
                      <a:avLst/>
                    </a:prstGeom>
                  </pic:spPr>
                </pic:pic>
              </a:graphicData>
            </a:graphic>
          </wp:inline>
        </w:drawing>
      </w:r>
    </w:p>
    <w:p w14:paraId="7701BCFD" w14:textId="398AEB72" w:rsidR="001C4B37" w:rsidRDefault="001C4B37" w:rsidP="001C4B37">
      <w:r>
        <w:t xml:space="preserve">This chart shows the </w:t>
      </w:r>
      <w:r w:rsidR="00975AB5">
        <w:t xml:space="preserve">frequency of the Room_Occupancy_Count </w:t>
      </w:r>
      <w:r w:rsidR="00952BFF">
        <w:t xml:space="preserve">(target) </w:t>
      </w:r>
      <w:r w:rsidR="00975AB5">
        <w:t>variable</w:t>
      </w:r>
      <w:r w:rsidR="008A55C4">
        <w:t>:</w:t>
      </w:r>
    </w:p>
    <w:p w14:paraId="2101DC6E" w14:textId="560907EA" w:rsidR="00975AB5" w:rsidRPr="001C4B37" w:rsidRDefault="001D2CC9" w:rsidP="001C4B37">
      <w:r w:rsidRPr="001D2CC9">
        <w:rPr>
          <w:noProof/>
        </w:rPr>
        <w:drawing>
          <wp:inline distT="0" distB="0" distL="0" distR="0" wp14:anchorId="25E653CF" wp14:editId="3084F1E0">
            <wp:extent cx="4991100" cy="3066114"/>
            <wp:effectExtent l="0" t="0" r="0" b="127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8"/>
                    <a:stretch>
                      <a:fillRect/>
                    </a:stretch>
                  </pic:blipFill>
                  <pic:spPr>
                    <a:xfrm>
                      <a:off x="0" y="0"/>
                      <a:ext cx="5021840" cy="3084998"/>
                    </a:xfrm>
                    <a:prstGeom prst="rect">
                      <a:avLst/>
                    </a:prstGeom>
                  </pic:spPr>
                </pic:pic>
              </a:graphicData>
            </a:graphic>
          </wp:inline>
        </w:drawing>
      </w:r>
    </w:p>
    <w:p w14:paraId="338192B2" w14:textId="567AAF6F" w:rsidR="008A55C4" w:rsidRDefault="008A55C4" w:rsidP="008A55C4">
      <w:r>
        <w:t>In about 80% of the data points, the room was unoccupied.</w:t>
      </w:r>
      <w:r w:rsidR="00957EC1">
        <w:t xml:space="preserve"> This chart shows the same bar chart, except that days without occupants have been excluded:</w:t>
      </w:r>
    </w:p>
    <w:p w14:paraId="618EFAB8" w14:textId="4AAC34FC" w:rsidR="00957EC1" w:rsidRDefault="00417B46" w:rsidP="008A55C4">
      <w:r w:rsidRPr="00417B46">
        <w:rPr>
          <w:noProof/>
        </w:rPr>
        <w:lastRenderedPageBreak/>
        <w:drawing>
          <wp:inline distT="0" distB="0" distL="0" distR="0" wp14:anchorId="4B797C4A" wp14:editId="5FC56EFB">
            <wp:extent cx="4984955" cy="3070860"/>
            <wp:effectExtent l="0" t="0" r="6350" b="0"/>
            <wp:docPr id="53484422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44224" name="Picture 1" descr="A graph of a bar graph&#10;&#10;Description automatically generated with medium confidence"/>
                    <pic:cNvPicPr/>
                  </pic:nvPicPr>
                  <pic:blipFill>
                    <a:blip r:embed="rId19"/>
                    <a:stretch>
                      <a:fillRect/>
                    </a:stretch>
                  </pic:blipFill>
                  <pic:spPr>
                    <a:xfrm>
                      <a:off x="0" y="0"/>
                      <a:ext cx="5000955" cy="3080716"/>
                    </a:xfrm>
                    <a:prstGeom prst="rect">
                      <a:avLst/>
                    </a:prstGeom>
                  </pic:spPr>
                </pic:pic>
              </a:graphicData>
            </a:graphic>
          </wp:inline>
        </w:drawing>
      </w:r>
    </w:p>
    <w:p w14:paraId="5C6D6095" w14:textId="21773860" w:rsidR="009B0BB5" w:rsidRDefault="009B0BB5" w:rsidP="00236321">
      <w:pPr>
        <w:pStyle w:val="Heading2"/>
      </w:pPr>
      <w:bookmarkStart w:id="18" w:name="_Toc180133660"/>
      <w:r>
        <w:t>Bivariate Analysis</w:t>
      </w:r>
      <w:bookmarkEnd w:id="18"/>
    </w:p>
    <w:p w14:paraId="48AB0707" w14:textId="4D415EE5" w:rsidR="009B0BB5" w:rsidRDefault="009B0BB5" w:rsidP="009B0BB5">
      <w:pPr>
        <w:pStyle w:val="Heading3"/>
      </w:pPr>
      <w:bookmarkStart w:id="19" w:name="_Toc180133661"/>
      <w:r>
        <w:t>Pairwise Visualizations</w:t>
      </w:r>
      <w:bookmarkEnd w:id="19"/>
    </w:p>
    <w:p w14:paraId="4F3E76E4" w14:textId="5A589D83" w:rsidR="001854DD" w:rsidRDefault="001854DD" w:rsidP="009B0BB5">
      <w:r>
        <w:t>Th</w:t>
      </w:r>
      <w:r w:rsidR="00E7531C">
        <w:t>is chart</w:t>
      </w:r>
      <w:r>
        <w:t xml:space="preserve"> shows the scatter plot matrix of the temperature (S1), light (S1), sound (S1), and CO2 </w:t>
      </w:r>
      <w:r w:rsidR="002C2F39">
        <w:t xml:space="preserve">(S5) </w:t>
      </w:r>
      <w:r>
        <w:t>values:</w:t>
      </w:r>
    </w:p>
    <w:p w14:paraId="725A793E" w14:textId="3E1DCEE8" w:rsidR="001854DD" w:rsidRDefault="00B315AA" w:rsidP="009B0BB5">
      <w:r w:rsidRPr="00B315AA">
        <w:rPr>
          <w:noProof/>
        </w:rPr>
        <w:drawing>
          <wp:inline distT="0" distB="0" distL="0" distR="0" wp14:anchorId="1897607E" wp14:editId="0EECF8F9">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20"/>
                    <a:stretch>
                      <a:fillRect/>
                    </a:stretch>
                  </pic:blipFill>
                  <pic:spPr>
                    <a:xfrm>
                      <a:off x="0" y="0"/>
                      <a:ext cx="5336804" cy="3045856"/>
                    </a:xfrm>
                    <a:prstGeom prst="rect">
                      <a:avLst/>
                    </a:prstGeom>
                  </pic:spPr>
                </pic:pic>
              </a:graphicData>
            </a:graphic>
          </wp:inline>
        </w:drawing>
      </w:r>
    </w:p>
    <w:p w14:paraId="18EEF389" w14:textId="168E169D" w:rsidR="002D5DF3" w:rsidRDefault="002D5DF3" w:rsidP="009B0BB5">
      <w:r>
        <w:t>There appears to be a linear relationship between temperature and CO2 values.</w:t>
      </w:r>
    </w:p>
    <w:p w14:paraId="392BA397" w14:textId="29721727" w:rsidR="009B0BB5" w:rsidRDefault="0099514A" w:rsidP="009B0BB5">
      <w:r>
        <w:lastRenderedPageBreak/>
        <w:t>Th</w:t>
      </w:r>
      <w:r w:rsidR="00E7531C">
        <w:t>is</w:t>
      </w:r>
      <w:r>
        <w:t xml:space="preserve"> boxplot shows the distribution of room occupancy for each day</w:t>
      </w:r>
      <w:r w:rsidR="0067273D">
        <w:t>:</w:t>
      </w:r>
    </w:p>
    <w:p w14:paraId="1D1D8AB2" w14:textId="3D5FF6A9" w:rsidR="0097699B" w:rsidRPr="009B0BB5" w:rsidRDefault="009B5C93" w:rsidP="009B0BB5">
      <w:r w:rsidRPr="009B5C93">
        <w:rPr>
          <w:noProof/>
        </w:rPr>
        <w:drawing>
          <wp:inline distT="0" distB="0" distL="0" distR="0" wp14:anchorId="258690A1" wp14:editId="48FA6162">
            <wp:extent cx="5335933" cy="3055620"/>
            <wp:effectExtent l="0" t="0" r="0" b="762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21"/>
                    <a:stretch>
                      <a:fillRect/>
                    </a:stretch>
                  </pic:blipFill>
                  <pic:spPr>
                    <a:xfrm>
                      <a:off x="0" y="0"/>
                      <a:ext cx="5335933" cy="3055620"/>
                    </a:xfrm>
                    <a:prstGeom prst="rect">
                      <a:avLst/>
                    </a:prstGeom>
                  </pic:spPr>
                </pic:pic>
              </a:graphicData>
            </a:graphic>
          </wp:inline>
        </w:drawing>
      </w:r>
    </w:p>
    <w:p w14:paraId="7E5A4F59" w14:textId="1396A976" w:rsidR="0067273D" w:rsidRDefault="0067273D" w:rsidP="009B5C93">
      <w:r>
        <w:t xml:space="preserve">There were occupants </w:t>
      </w:r>
      <w:r w:rsidR="0005191D">
        <w:t xml:space="preserve">only </w:t>
      </w:r>
      <w:r>
        <w:t>on December 22, December 23, and January 10.</w:t>
      </w:r>
    </w:p>
    <w:p w14:paraId="2F276506" w14:textId="30390C74" w:rsidR="009B5C93" w:rsidRDefault="009B5C93" w:rsidP="009B5C93">
      <w:r>
        <w:t>Th</w:t>
      </w:r>
      <w:r w:rsidR="00E7531C">
        <w:t>is</w:t>
      </w:r>
      <w:r>
        <w:t xml:space="preserve"> boxplot shows</w:t>
      </w:r>
      <w:r w:rsidR="0067592F">
        <w:t xml:space="preserve"> the distribution of CO2 values for each day</w:t>
      </w:r>
      <w:r w:rsidR="00A52038">
        <w:t>:</w:t>
      </w:r>
      <w:r w:rsidR="00600F4B">
        <w:t xml:space="preserve"> </w:t>
      </w:r>
    </w:p>
    <w:p w14:paraId="0BAFE512" w14:textId="63B3C9BE" w:rsidR="00600F4B" w:rsidRDefault="008E3DA7" w:rsidP="009B5C93">
      <w:r w:rsidRPr="008E3DA7">
        <w:rPr>
          <w:noProof/>
        </w:rPr>
        <w:drawing>
          <wp:inline distT="0" distB="0" distL="0" distR="0" wp14:anchorId="034F6341" wp14:editId="59A4AAAE">
            <wp:extent cx="5356860" cy="3077905"/>
            <wp:effectExtent l="0" t="0" r="0" b="8255"/>
            <wp:docPr id="194598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
                    <pic:cNvPicPr/>
                  </pic:nvPicPr>
                  <pic:blipFill>
                    <a:blip r:embed="rId22"/>
                    <a:stretch>
                      <a:fillRect/>
                    </a:stretch>
                  </pic:blipFill>
                  <pic:spPr>
                    <a:xfrm>
                      <a:off x="0" y="0"/>
                      <a:ext cx="5365708" cy="3082989"/>
                    </a:xfrm>
                    <a:prstGeom prst="rect">
                      <a:avLst/>
                    </a:prstGeom>
                  </pic:spPr>
                </pic:pic>
              </a:graphicData>
            </a:graphic>
          </wp:inline>
        </w:drawing>
      </w:r>
    </w:p>
    <w:p w14:paraId="031D3941" w14:textId="2457EFAF" w:rsidR="00FA28C7" w:rsidRDefault="00FA28C7" w:rsidP="00BE571C">
      <w:r>
        <w:t>Significant CO2 values were only detected on days with occupants.</w:t>
      </w:r>
    </w:p>
    <w:p w14:paraId="673383C0" w14:textId="244B9844" w:rsidR="0010790D" w:rsidRDefault="00BE571C" w:rsidP="00BE571C">
      <w:r>
        <w:t>Th</w:t>
      </w:r>
      <w:r w:rsidR="00E7531C">
        <w:t>is</w:t>
      </w:r>
      <w:r>
        <w:t xml:space="preserve"> boxplot shows the distribution of temperature values </w:t>
      </w:r>
      <w:r w:rsidR="00A52038">
        <w:t xml:space="preserve">(sensor 1) </w:t>
      </w:r>
      <w:r>
        <w:t>for each day</w:t>
      </w:r>
      <w:r w:rsidR="002C35FD">
        <w:t>:</w:t>
      </w:r>
    </w:p>
    <w:p w14:paraId="09235B58" w14:textId="4277FF74" w:rsidR="00A2091F" w:rsidRDefault="00BE0FE7" w:rsidP="00BE571C">
      <w:r w:rsidRPr="00BE0FE7">
        <w:rPr>
          <w:noProof/>
        </w:rPr>
        <w:lastRenderedPageBreak/>
        <w:drawing>
          <wp:inline distT="0" distB="0" distL="0" distR="0" wp14:anchorId="108FE234" wp14:editId="032052E5">
            <wp:extent cx="5318760" cy="3049194"/>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23"/>
                    <a:stretch>
                      <a:fillRect/>
                    </a:stretch>
                  </pic:blipFill>
                  <pic:spPr>
                    <a:xfrm>
                      <a:off x="0" y="0"/>
                      <a:ext cx="5324856" cy="3052689"/>
                    </a:xfrm>
                    <a:prstGeom prst="rect">
                      <a:avLst/>
                    </a:prstGeom>
                  </pic:spPr>
                </pic:pic>
              </a:graphicData>
            </a:graphic>
          </wp:inline>
        </w:drawing>
      </w:r>
    </w:p>
    <w:p w14:paraId="299E3918" w14:textId="60810EC2" w:rsidR="002C35FD" w:rsidRDefault="002C35FD" w:rsidP="00BE571C">
      <w:r>
        <w:t>The highest temperatures occurred on the days with occupants.</w:t>
      </w:r>
      <w:r w:rsidR="00BE571C">
        <w:t xml:space="preserve"> </w:t>
      </w:r>
    </w:p>
    <w:p w14:paraId="5B75998E" w14:textId="4AF16436" w:rsidR="00BE571C" w:rsidRDefault="00977108" w:rsidP="00BE571C">
      <w:r>
        <w:t>Th</w:t>
      </w:r>
      <w:r w:rsidR="00E7531C">
        <w:t>is</w:t>
      </w:r>
      <w:r>
        <w:t xml:space="preserve"> boxplot shows the distribution of </w:t>
      </w:r>
      <w:r w:rsidR="00C21EF7">
        <w:t xml:space="preserve">light values (sensor </w:t>
      </w:r>
      <w:r w:rsidR="00762010">
        <w:t>1</w:t>
      </w:r>
      <w:r w:rsidR="00C21EF7">
        <w:t>) for each day</w:t>
      </w:r>
      <w:r w:rsidR="007F32D4">
        <w:t>:</w:t>
      </w:r>
    </w:p>
    <w:p w14:paraId="7ACAED4C" w14:textId="77CDD859" w:rsidR="007F32D4" w:rsidRDefault="007F32D4" w:rsidP="007F32D4">
      <w:r w:rsidRPr="007F32D4">
        <w:rPr>
          <w:noProof/>
        </w:rPr>
        <w:drawing>
          <wp:inline distT="0" distB="0" distL="0" distR="0" wp14:anchorId="0D463D4E" wp14:editId="70ACF3A9">
            <wp:extent cx="5356979" cy="3032760"/>
            <wp:effectExtent l="0" t="0" r="0" b="0"/>
            <wp:docPr id="208517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
                    <pic:cNvPicPr/>
                  </pic:nvPicPr>
                  <pic:blipFill>
                    <a:blip r:embed="rId24"/>
                    <a:stretch>
                      <a:fillRect/>
                    </a:stretch>
                  </pic:blipFill>
                  <pic:spPr>
                    <a:xfrm>
                      <a:off x="0" y="0"/>
                      <a:ext cx="5364006" cy="3036738"/>
                    </a:xfrm>
                    <a:prstGeom prst="rect">
                      <a:avLst/>
                    </a:prstGeom>
                  </pic:spPr>
                </pic:pic>
              </a:graphicData>
            </a:graphic>
          </wp:inline>
        </w:drawing>
      </w:r>
    </w:p>
    <w:p w14:paraId="1A2EC529" w14:textId="431280D3" w:rsidR="001A4A07" w:rsidRDefault="001A4A07" w:rsidP="00B0109C">
      <w:r>
        <w:t xml:space="preserve">The highest </w:t>
      </w:r>
      <w:r w:rsidR="003D06A5">
        <w:t>light values</w:t>
      </w:r>
      <w:r>
        <w:t xml:space="preserve"> occurred on </w:t>
      </w:r>
      <w:r w:rsidR="003D06A5">
        <w:t xml:space="preserve">days with occupants. Notably, </w:t>
      </w:r>
      <w:r w:rsidR="00814A8C">
        <w:t>light was detected on Christmas, indicating that lights were turned on during part of that day.</w:t>
      </w:r>
    </w:p>
    <w:p w14:paraId="4FAE83FC" w14:textId="5063A7F2" w:rsidR="00B0109C" w:rsidRDefault="00B0109C" w:rsidP="00B0109C">
      <w:r>
        <w:t>Th</w:t>
      </w:r>
      <w:r w:rsidR="00E7531C">
        <w:t>is</w:t>
      </w:r>
      <w:r>
        <w:t xml:space="preserve"> boxplot shows the distribution of sound values (sensor 1) for each day:</w:t>
      </w:r>
    </w:p>
    <w:p w14:paraId="657712F2" w14:textId="008D142B" w:rsidR="00814A8C" w:rsidRDefault="005F4FC3" w:rsidP="00814A8C">
      <w:r w:rsidRPr="005F4FC3">
        <w:rPr>
          <w:noProof/>
        </w:rPr>
        <w:lastRenderedPageBreak/>
        <w:drawing>
          <wp:inline distT="0" distB="0" distL="0" distR="0" wp14:anchorId="0B506443" wp14:editId="4F527AD0">
            <wp:extent cx="5317016" cy="3017520"/>
            <wp:effectExtent l="0" t="0" r="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5"/>
                    <a:stretch>
                      <a:fillRect/>
                    </a:stretch>
                  </pic:blipFill>
                  <pic:spPr>
                    <a:xfrm>
                      <a:off x="0" y="0"/>
                      <a:ext cx="5324401" cy="3021711"/>
                    </a:xfrm>
                    <a:prstGeom prst="rect">
                      <a:avLst/>
                    </a:prstGeom>
                  </pic:spPr>
                </pic:pic>
              </a:graphicData>
            </a:graphic>
          </wp:inline>
        </w:drawing>
      </w:r>
    </w:p>
    <w:p w14:paraId="49D82398" w14:textId="53843C38" w:rsidR="00814A8C" w:rsidRDefault="008A7D67" w:rsidP="00814A8C">
      <w:r>
        <w:t>As expected, the highest sound values occurred on days with occupants.</w:t>
      </w:r>
    </w:p>
    <w:p w14:paraId="62608256" w14:textId="3F4B6114" w:rsidR="009B0BB5" w:rsidRDefault="009B0BB5" w:rsidP="009B0BB5">
      <w:pPr>
        <w:pStyle w:val="Heading3"/>
      </w:pPr>
      <w:bookmarkStart w:id="20" w:name="_Toc180133662"/>
      <w:r>
        <w:t>Correlation Analysis</w:t>
      </w:r>
      <w:bookmarkEnd w:id="20"/>
    </w:p>
    <w:p w14:paraId="214E45E7" w14:textId="4F3A54AE" w:rsidR="00852A6D" w:rsidRPr="00852A6D" w:rsidRDefault="00852A6D" w:rsidP="00852A6D">
      <w:r>
        <w:t xml:space="preserve">In this analysis, Spearman analysis was used as the features are not normally distributed, which was </w:t>
      </w:r>
      <w:r w:rsidR="002D5DF3">
        <w:t>apparent from the boxplots and</w:t>
      </w:r>
      <w:r w:rsidR="00812AD1">
        <w:t xml:space="preserve"> </w:t>
      </w:r>
      <w:proofErr w:type="spellStart"/>
      <w:r w:rsidR="00E97A65">
        <w:t>and</w:t>
      </w:r>
      <w:proofErr w:type="spellEnd"/>
      <w:r w:rsidR="00E97A65">
        <w:t xml:space="preserve"> confirmed by the Shapiro test.</w:t>
      </w:r>
    </w:p>
    <w:p w14:paraId="116EABAC" w14:textId="598F138C" w:rsidR="00B76708" w:rsidRDefault="00315A7C" w:rsidP="009B0BB5">
      <w:r>
        <w:t>Th</w:t>
      </w:r>
      <w:r w:rsidR="00CD5494">
        <w:t>is</w:t>
      </w:r>
      <w:r>
        <w:t xml:space="preserve"> </w:t>
      </w:r>
      <w:r w:rsidR="008A46C5">
        <w:t xml:space="preserve">chart </w:t>
      </w:r>
      <w:r w:rsidR="00B76708">
        <w:t>shows the correlation matrix between room occupancy and temperature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556993" w14:paraId="10C1514A" w14:textId="77777777" w:rsidTr="00556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CBB0A7C" w14:textId="77777777" w:rsidR="00556993" w:rsidRDefault="00556993" w:rsidP="00884953">
            <w:pPr>
              <w:pStyle w:val="NoSpacing"/>
            </w:pPr>
          </w:p>
        </w:tc>
        <w:tc>
          <w:tcPr>
            <w:tcW w:w="1668" w:type="dxa"/>
          </w:tcPr>
          <w:p w14:paraId="6E8DFCA7" w14:textId="12794BD2"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822890E" w14:textId="5B8BFDAA"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S1_Temp</w:t>
            </w:r>
          </w:p>
        </w:tc>
        <w:tc>
          <w:tcPr>
            <w:tcW w:w="1320" w:type="dxa"/>
          </w:tcPr>
          <w:p w14:paraId="4340A3CF" w14:textId="00E1E3E5"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S2_Temp</w:t>
            </w:r>
          </w:p>
        </w:tc>
        <w:tc>
          <w:tcPr>
            <w:tcW w:w="1320" w:type="dxa"/>
          </w:tcPr>
          <w:p w14:paraId="084ADD49" w14:textId="43113426"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S3_Temp</w:t>
            </w:r>
          </w:p>
        </w:tc>
        <w:tc>
          <w:tcPr>
            <w:tcW w:w="1668" w:type="dxa"/>
          </w:tcPr>
          <w:p w14:paraId="3FF0B7A0" w14:textId="675D8BFF" w:rsidR="00556993" w:rsidRDefault="00786DCA" w:rsidP="00884953">
            <w:pPr>
              <w:pStyle w:val="NoSpacing"/>
              <w:cnfStyle w:val="100000000000" w:firstRow="1" w:lastRow="0" w:firstColumn="0" w:lastColumn="0" w:oddVBand="0" w:evenVBand="0" w:oddHBand="0" w:evenHBand="0" w:firstRowFirstColumn="0" w:firstRowLastColumn="0" w:lastRowFirstColumn="0" w:lastRowLastColumn="0"/>
            </w:pPr>
            <w:r>
              <w:t>S4_Temp</w:t>
            </w:r>
          </w:p>
        </w:tc>
      </w:tr>
      <w:tr w:rsidR="00556993" w14:paraId="7D938DC5"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3584764" w14:textId="75B7C1F7" w:rsidR="00786DCA" w:rsidRPr="00786DCA" w:rsidRDefault="00786DCA" w:rsidP="00884953">
            <w:pPr>
              <w:pStyle w:val="NoSpacing"/>
              <w:rPr>
                <w:b w:val="0"/>
                <w:bCs w:val="0"/>
              </w:rPr>
            </w:pPr>
            <w:r>
              <w:t>Room Occupancy</w:t>
            </w:r>
          </w:p>
        </w:tc>
        <w:tc>
          <w:tcPr>
            <w:tcW w:w="1668" w:type="dxa"/>
          </w:tcPr>
          <w:p w14:paraId="4CB7BA6B" w14:textId="38D51D10"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F7774B6" w14:textId="5EF9E6FD" w:rsidR="00556993" w:rsidRDefault="004B6F79" w:rsidP="00884953">
            <w:pPr>
              <w:pStyle w:val="NoSpacing"/>
              <w:cnfStyle w:val="000000100000" w:firstRow="0" w:lastRow="0" w:firstColumn="0" w:lastColumn="0" w:oddVBand="0" w:evenVBand="0" w:oddHBand="1" w:evenHBand="0" w:firstRowFirstColumn="0" w:firstRowLastColumn="0" w:lastRowFirstColumn="0" w:lastRowLastColumn="0"/>
            </w:pPr>
            <w:r>
              <w:t>0.59</w:t>
            </w:r>
          </w:p>
        </w:tc>
        <w:tc>
          <w:tcPr>
            <w:tcW w:w="1320" w:type="dxa"/>
          </w:tcPr>
          <w:p w14:paraId="592F8387" w14:textId="36874677"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320" w:type="dxa"/>
          </w:tcPr>
          <w:p w14:paraId="6990BAB8" w14:textId="4E949FDD"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0.56</w:t>
            </w:r>
          </w:p>
        </w:tc>
        <w:tc>
          <w:tcPr>
            <w:tcW w:w="1668" w:type="dxa"/>
          </w:tcPr>
          <w:p w14:paraId="64C53BC9" w14:textId="5BA49F2B" w:rsidR="00556993"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r>
      <w:tr w:rsidR="00556993" w14:paraId="6CC10156"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0B2B328" w14:textId="256AD00C" w:rsidR="00556993" w:rsidRDefault="00786DCA" w:rsidP="00884953">
            <w:pPr>
              <w:pStyle w:val="NoSpacing"/>
            </w:pPr>
            <w:r>
              <w:t>S1_Temp</w:t>
            </w:r>
          </w:p>
        </w:tc>
        <w:tc>
          <w:tcPr>
            <w:tcW w:w="1668" w:type="dxa"/>
          </w:tcPr>
          <w:p w14:paraId="028FD14A" w14:textId="784834DE"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0.59</w:t>
            </w:r>
          </w:p>
        </w:tc>
        <w:tc>
          <w:tcPr>
            <w:tcW w:w="1668" w:type="dxa"/>
          </w:tcPr>
          <w:p w14:paraId="625CA97F" w14:textId="2FADE4A5" w:rsidR="00556993"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507C7E89" w14:textId="77C653D3"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320" w:type="dxa"/>
          </w:tcPr>
          <w:p w14:paraId="34E589BD" w14:textId="5886BE56"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668" w:type="dxa"/>
          </w:tcPr>
          <w:p w14:paraId="17DF4E06" w14:textId="7F345944" w:rsidR="00556993" w:rsidRDefault="0057575C" w:rsidP="00884953">
            <w:pPr>
              <w:pStyle w:val="NoSpacing"/>
              <w:cnfStyle w:val="000000010000" w:firstRow="0" w:lastRow="0" w:firstColumn="0" w:lastColumn="0" w:oddVBand="0" w:evenVBand="0" w:oddHBand="0" w:evenHBand="1" w:firstRowFirstColumn="0" w:firstRowLastColumn="0" w:lastRowFirstColumn="0" w:lastRowLastColumn="0"/>
            </w:pPr>
            <w:r>
              <w:t>0.</w:t>
            </w:r>
            <w:r w:rsidR="00DB0A68">
              <w:t>87</w:t>
            </w:r>
          </w:p>
        </w:tc>
      </w:tr>
      <w:tr w:rsidR="00AA39E2" w14:paraId="2D7D5D54"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669B50B" w14:textId="2E5D0DCB" w:rsidR="00AA39E2" w:rsidRDefault="00786DCA" w:rsidP="00884953">
            <w:pPr>
              <w:pStyle w:val="NoSpacing"/>
            </w:pPr>
            <w:r>
              <w:t>S2_Temp</w:t>
            </w:r>
          </w:p>
        </w:tc>
        <w:tc>
          <w:tcPr>
            <w:tcW w:w="1668" w:type="dxa"/>
          </w:tcPr>
          <w:p w14:paraId="10534256" w14:textId="04F0E58F"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0.55</w:t>
            </w:r>
          </w:p>
        </w:tc>
        <w:tc>
          <w:tcPr>
            <w:tcW w:w="1668" w:type="dxa"/>
          </w:tcPr>
          <w:p w14:paraId="6524A0D3" w14:textId="3ED9E5C9"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0.97</w:t>
            </w:r>
          </w:p>
        </w:tc>
        <w:tc>
          <w:tcPr>
            <w:tcW w:w="1320" w:type="dxa"/>
          </w:tcPr>
          <w:p w14:paraId="493AB8B6" w14:textId="5CD1BC26"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6CCCF3D5" w14:textId="47EADD62"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0.93</w:t>
            </w:r>
          </w:p>
        </w:tc>
        <w:tc>
          <w:tcPr>
            <w:tcW w:w="1668" w:type="dxa"/>
          </w:tcPr>
          <w:p w14:paraId="0DB32ACB" w14:textId="67A03DCB"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w:t>
            </w:r>
            <w:r w:rsidR="003E6FD5">
              <w:t>.84</w:t>
            </w:r>
          </w:p>
        </w:tc>
      </w:tr>
      <w:tr w:rsidR="00AA39E2" w14:paraId="061AB107" w14:textId="77777777" w:rsidTr="005569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4905DD2" w14:textId="65610735" w:rsidR="00AA39E2" w:rsidRDefault="00786DCA" w:rsidP="00884953">
            <w:pPr>
              <w:pStyle w:val="NoSpacing"/>
            </w:pPr>
            <w:r>
              <w:t>S3_Temp</w:t>
            </w:r>
          </w:p>
        </w:tc>
        <w:tc>
          <w:tcPr>
            <w:tcW w:w="1668" w:type="dxa"/>
          </w:tcPr>
          <w:p w14:paraId="716C2790" w14:textId="773DEB6E"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0.56</w:t>
            </w:r>
          </w:p>
        </w:tc>
        <w:tc>
          <w:tcPr>
            <w:tcW w:w="1668" w:type="dxa"/>
          </w:tcPr>
          <w:p w14:paraId="5D36BD31" w14:textId="618982D0" w:rsidR="00AA39E2" w:rsidRDefault="00DB0A68" w:rsidP="00884953">
            <w:pPr>
              <w:pStyle w:val="NoSpacing"/>
              <w:cnfStyle w:val="000000010000" w:firstRow="0" w:lastRow="0" w:firstColumn="0" w:lastColumn="0" w:oddVBand="0" w:evenVBand="0" w:oddHBand="0" w:evenHBand="1" w:firstRowFirstColumn="0" w:firstRowLastColumn="0" w:lastRowFirstColumn="0" w:lastRowLastColumn="0"/>
            </w:pPr>
            <w:r>
              <w:t>0.95</w:t>
            </w:r>
          </w:p>
        </w:tc>
        <w:tc>
          <w:tcPr>
            <w:tcW w:w="1320" w:type="dxa"/>
          </w:tcPr>
          <w:p w14:paraId="1804E0A3" w14:textId="351A5235"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0.93</w:t>
            </w:r>
          </w:p>
        </w:tc>
        <w:tc>
          <w:tcPr>
            <w:tcW w:w="1320" w:type="dxa"/>
          </w:tcPr>
          <w:p w14:paraId="0E2A8CE8" w14:textId="16242D08" w:rsidR="00AA39E2" w:rsidRDefault="00BD6136"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116C62E5" w14:textId="012EBCD0" w:rsidR="00AA39E2" w:rsidRDefault="003E6FD5" w:rsidP="00884953">
            <w:pPr>
              <w:pStyle w:val="NoSpacing"/>
              <w:cnfStyle w:val="000000010000" w:firstRow="0" w:lastRow="0" w:firstColumn="0" w:lastColumn="0" w:oddVBand="0" w:evenVBand="0" w:oddHBand="0" w:evenHBand="1" w:firstRowFirstColumn="0" w:firstRowLastColumn="0" w:lastRowFirstColumn="0" w:lastRowLastColumn="0"/>
            </w:pPr>
            <w:r>
              <w:t>0.90</w:t>
            </w:r>
          </w:p>
        </w:tc>
      </w:tr>
      <w:tr w:rsidR="00AA39E2" w14:paraId="20C7422B" w14:textId="77777777" w:rsidTr="00556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967499" w14:textId="3E6D3A40" w:rsidR="00AA39E2" w:rsidRDefault="00786DCA" w:rsidP="00884953">
            <w:pPr>
              <w:pStyle w:val="NoSpacing"/>
            </w:pPr>
            <w:r>
              <w:t>S4_Temp</w:t>
            </w:r>
          </w:p>
        </w:tc>
        <w:tc>
          <w:tcPr>
            <w:tcW w:w="1668" w:type="dxa"/>
          </w:tcPr>
          <w:p w14:paraId="6A03C26F" w14:textId="454FAA1D"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0.53</w:t>
            </w:r>
          </w:p>
        </w:tc>
        <w:tc>
          <w:tcPr>
            <w:tcW w:w="1668" w:type="dxa"/>
          </w:tcPr>
          <w:p w14:paraId="2D4706A6" w14:textId="52F9B0F1" w:rsidR="00AA39E2" w:rsidRDefault="00DB0A68" w:rsidP="00884953">
            <w:pPr>
              <w:pStyle w:val="NoSpacing"/>
              <w:cnfStyle w:val="000000100000" w:firstRow="0" w:lastRow="0" w:firstColumn="0" w:lastColumn="0" w:oddVBand="0" w:evenVBand="0" w:oddHBand="1" w:evenHBand="0" w:firstRowFirstColumn="0" w:firstRowLastColumn="0" w:lastRowFirstColumn="0" w:lastRowLastColumn="0"/>
            </w:pPr>
            <w:r>
              <w:t>0.87</w:t>
            </w:r>
          </w:p>
        </w:tc>
        <w:tc>
          <w:tcPr>
            <w:tcW w:w="1320" w:type="dxa"/>
          </w:tcPr>
          <w:p w14:paraId="18D6DE7B" w14:textId="51173C97"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0.84</w:t>
            </w:r>
          </w:p>
        </w:tc>
        <w:tc>
          <w:tcPr>
            <w:tcW w:w="1320" w:type="dxa"/>
          </w:tcPr>
          <w:p w14:paraId="0621D5CD" w14:textId="01292B75" w:rsidR="00AA39E2" w:rsidRDefault="003E6FD5" w:rsidP="00884953">
            <w:pPr>
              <w:pStyle w:val="NoSpacing"/>
              <w:cnfStyle w:val="000000100000" w:firstRow="0" w:lastRow="0" w:firstColumn="0" w:lastColumn="0" w:oddVBand="0" w:evenVBand="0" w:oddHBand="1" w:evenHBand="0" w:firstRowFirstColumn="0" w:firstRowLastColumn="0" w:lastRowFirstColumn="0" w:lastRowLastColumn="0"/>
            </w:pPr>
            <w:r>
              <w:t>0.90</w:t>
            </w:r>
          </w:p>
        </w:tc>
        <w:tc>
          <w:tcPr>
            <w:tcW w:w="1668" w:type="dxa"/>
          </w:tcPr>
          <w:p w14:paraId="5B13C707" w14:textId="30BF0EE8" w:rsidR="00AA39E2" w:rsidRDefault="00BD6136"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791D390E" w14:textId="77777777" w:rsidR="006B2C76" w:rsidRDefault="006B2C76" w:rsidP="009B0BB5"/>
    <w:p w14:paraId="16D40710" w14:textId="55CE17DA" w:rsidR="00D73C12" w:rsidRDefault="00C021C3" w:rsidP="009B0BB5">
      <w:r>
        <w:t>There is a moderate correlation between room occupancy and temperature variables</w:t>
      </w:r>
      <w:r w:rsidR="00CA7FB7">
        <w:t xml:space="preserve">. As expected, there is </w:t>
      </w:r>
      <w:r w:rsidR="00E80F0E">
        <w:t xml:space="preserve">a strong correlation </w:t>
      </w:r>
      <w:r w:rsidR="00CA7FB7">
        <w:t xml:space="preserve">of temperature values </w:t>
      </w:r>
      <w:r w:rsidR="00E80F0E">
        <w:t xml:space="preserve">between </w:t>
      </w:r>
      <w:r w:rsidR="00CA7FB7">
        <w:t>sensors.</w:t>
      </w:r>
    </w:p>
    <w:p w14:paraId="512D9484" w14:textId="1A4DF4C0" w:rsidR="008A46C5" w:rsidRDefault="008A46C5" w:rsidP="008A46C5">
      <w:r>
        <w:t>Th</w:t>
      </w:r>
      <w:r w:rsidR="00CD5494">
        <w:t>is</w:t>
      </w:r>
      <w:r>
        <w:t xml:space="preserve"> chart shows the correlation matrix between room occupancy and light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CA7FB7" w14:paraId="53447713"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A7A3432" w14:textId="77777777" w:rsidR="00CA7FB7" w:rsidRDefault="00CA7FB7" w:rsidP="00884953">
            <w:pPr>
              <w:pStyle w:val="NoSpacing"/>
            </w:pPr>
          </w:p>
        </w:tc>
        <w:tc>
          <w:tcPr>
            <w:tcW w:w="1668" w:type="dxa"/>
          </w:tcPr>
          <w:p w14:paraId="0D310708" w14:textId="77777777"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2CE77F78" w14:textId="4DA0CCE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S1_Light</w:t>
            </w:r>
          </w:p>
        </w:tc>
        <w:tc>
          <w:tcPr>
            <w:tcW w:w="1320" w:type="dxa"/>
          </w:tcPr>
          <w:p w14:paraId="4811F5F6" w14:textId="387D4380"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S2_Light</w:t>
            </w:r>
          </w:p>
        </w:tc>
        <w:tc>
          <w:tcPr>
            <w:tcW w:w="1320" w:type="dxa"/>
          </w:tcPr>
          <w:p w14:paraId="7415B043" w14:textId="38C7817D"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S3_Light</w:t>
            </w:r>
          </w:p>
        </w:tc>
        <w:tc>
          <w:tcPr>
            <w:tcW w:w="1668" w:type="dxa"/>
          </w:tcPr>
          <w:p w14:paraId="7F17E8A1" w14:textId="78A8F8FF" w:rsidR="00CA7FB7" w:rsidRDefault="00CA7FB7" w:rsidP="00884953">
            <w:pPr>
              <w:pStyle w:val="NoSpacing"/>
              <w:cnfStyle w:val="100000000000" w:firstRow="1" w:lastRow="0" w:firstColumn="0" w:lastColumn="0" w:oddVBand="0" w:evenVBand="0" w:oddHBand="0" w:evenHBand="0" w:firstRowFirstColumn="0" w:firstRowLastColumn="0" w:lastRowFirstColumn="0" w:lastRowLastColumn="0"/>
            </w:pPr>
            <w:r>
              <w:t>S4_Light</w:t>
            </w:r>
          </w:p>
        </w:tc>
      </w:tr>
      <w:tr w:rsidR="00CA7FB7" w14:paraId="467E248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4990739" w14:textId="77777777" w:rsidR="00CA7FB7" w:rsidRPr="00786DCA" w:rsidRDefault="00CA7FB7" w:rsidP="00884953">
            <w:pPr>
              <w:pStyle w:val="NoSpacing"/>
              <w:rPr>
                <w:b w:val="0"/>
                <w:bCs w:val="0"/>
              </w:rPr>
            </w:pPr>
            <w:r>
              <w:t>Room Occupancy</w:t>
            </w:r>
          </w:p>
        </w:tc>
        <w:tc>
          <w:tcPr>
            <w:tcW w:w="1668" w:type="dxa"/>
          </w:tcPr>
          <w:p w14:paraId="7DB6B7B9"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5B31FE1" w14:textId="4350F1B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72</w:t>
            </w:r>
          </w:p>
        </w:tc>
        <w:tc>
          <w:tcPr>
            <w:tcW w:w="1320" w:type="dxa"/>
          </w:tcPr>
          <w:p w14:paraId="23DAD554" w14:textId="5654AC7E"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683539">
              <w:t>71</w:t>
            </w:r>
          </w:p>
        </w:tc>
        <w:tc>
          <w:tcPr>
            <w:tcW w:w="1320" w:type="dxa"/>
          </w:tcPr>
          <w:p w14:paraId="1D36C226" w14:textId="273F643B"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66</w:t>
            </w:r>
          </w:p>
        </w:tc>
        <w:tc>
          <w:tcPr>
            <w:tcW w:w="1668" w:type="dxa"/>
          </w:tcPr>
          <w:p w14:paraId="58C2DBFB" w14:textId="63F1FEF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C5360B">
              <w:t>50</w:t>
            </w:r>
          </w:p>
        </w:tc>
      </w:tr>
      <w:tr w:rsidR="00CA7FB7" w14:paraId="550E719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04BD137" w14:textId="75EF103E" w:rsidR="00CA7FB7" w:rsidRDefault="00CA7FB7" w:rsidP="00884953">
            <w:pPr>
              <w:pStyle w:val="NoSpacing"/>
            </w:pPr>
            <w:r>
              <w:t>S1_Light</w:t>
            </w:r>
          </w:p>
        </w:tc>
        <w:tc>
          <w:tcPr>
            <w:tcW w:w="1668" w:type="dxa"/>
          </w:tcPr>
          <w:p w14:paraId="27A60F16" w14:textId="3F4C3AA4"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2C4353">
              <w:t>72</w:t>
            </w:r>
          </w:p>
        </w:tc>
        <w:tc>
          <w:tcPr>
            <w:tcW w:w="1668" w:type="dxa"/>
          </w:tcPr>
          <w:p w14:paraId="289D8C3F"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3F1A0AC7" w14:textId="7C584B6D"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0.99</w:t>
            </w:r>
            <w:r w:rsidR="00B050C0">
              <w:t>8</w:t>
            </w:r>
          </w:p>
        </w:tc>
        <w:tc>
          <w:tcPr>
            <w:tcW w:w="1320" w:type="dxa"/>
          </w:tcPr>
          <w:p w14:paraId="651C4F7B" w14:textId="72C0E2E0"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0.97</w:t>
            </w:r>
          </w:p>
        </w:tc>
        <w:tc>
          <w:tcPr>
            <w:tcW w:w="1668" w:type="dxa"/>
          </w:tcPr>
          <w:p w14:paraId="0A21FDB3" w14:textId="4EF3117F" w:rsidR="00CA7FB7" w:rsidRDefault="00673EB8" w:rsidP="00884953">
            <w:pPr>
              <w:pStyle w:val="NoSpacing"/>
              <w:cnfStyle w:val="000000010000" w:firstRow="0" w:lastRow="0" w:firstColumn="0" w:lastColumn="0" w:oddVBand="0" w:evenVBand="0" w:oddHBand="0" w:evenHBand="1" w:firstRowFirstColumn="0" w:firstRowLastColumn="0" w:lastRowFirstColumn="0" w:lastRowLastColumn="0"/>
            </w:pPr>
            <w:r>
              <w:t>0.93</w:t>
            </w:r>
          </w:p>
        </w:tc>
      </w:tr>
      <w:tr w:rsidR="00CA7FB7" w14:paraId="67BF0BD5"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628F5EA" w14:textId="0E62F47C" w:rsidR="00CA7FB7" w:rsidRDefault="00CA7FB7" w:rsidP="00884953">
            <w:pPr>
              <w:pStyle w:val="NoSpacing"/>
            </w:pPr>
            <w:r>
              <w:t>S2_Light</w:t>
            </w:r>
          </w:p>
        </w:tc>
        <w:tc>
          <w:tcPr>
            <w:tcW w:w="1668" w:type="dxa"/>
          </w:tcPr>
          <w:p w14:paraId="0C6EEB1A" w14:textId="738D0F1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71</w:t>
            </w:r>
          </w:p>
        </w:tc>
        <w:tc>
          <w:tcPr>
            <w:tcW w:w="1668" w:type="dxa"/>
          </w:tcPr>
          <w:p w14:paraId="163DF6CD" w14:textId="2D67A601" w:rsidR="00CA7FB7" w:rsidRDefault="00673EB8" w:rsidP="00884953">
            <w:pPr>
              <w:pStyle w:val="NoSpacing"/>
              <w:cnfStyle w:val="000000100000" w:firstRow="0" w:lastRow="0" w:firstColumn="0" w:lastColumn="0" w:oddVBand="0" w:evenVBand="0" w:oddHBand="1" w:evenHBand="0" w:firstRowFirstColumn="0" w:firstRowLastColumn="0" w:lastRowFirstColumn="0" w:lastRowLastColumn="0"/>
            </w:pPr>
            <w:r>
              <w:t>0.99</w:t>
            </w:r>
            <w:r w:rsidR="00B050C0">
              <w:t>8</w:t>
            </w:r>
          </w:p>
        </w:tc>
        <w:tc>
          <w:tcPr>
            <w:tcW w:w="1320" w:type="dxa"/>
          </w:tcPr>
          <w:p w14:paraId="6231CC58"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2B793CD0" w14:textId="5C7269F3"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97</w:t>
            </w:r>
          </w:p>
        </w:tc>
        <w:tc>
          <w:tcPr>
            <w:tcW w:w="1668" w:type="dxa"/>
          </w:tcPr>
          <w:p w14:paraId="651EC02B" w14:textId="349B8534"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r>
      <w:tr w:rsidR="00CA7FB7" w14:paraId="6973E8B3"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735DEE5" w14:textId="5CCF69E6" w:rsidR="00CA7FB7" w:rsidRDefault="00CA7FB7" w:rsidP="00884953">
            <w:pPr>
              <w:pStyle w:val="NoSpacing"/>
            </w:pPr>
            <w:r>
              <w:t>S3_Light</w:t>
            </w:r>
          </w:p>
        </w:tc>
        <w:tc>
          <w:tcPr>
            <w:tcW w:w="1668" w:type="dxa"/>
          </w:tcPr>
          <w:p w14:paraId="58B4BBF9" w14:textId="6E828036"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0A0AC6">
              <w:t>66</w:t>
            </w:r>
          </w:p>
        </w:tc>
        <w:tc>
          <w:tcPr>
            <w:tcW w:w="1668" w:type="dxa"/>
          </w:tcPr>
          <w:p w14:paraId="289C35EC" w14:textId="62DA76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B050C0">
              <w:t>97</w:t>
            </w:r>
          </w:p>
        </w:tc>
        <w:tc>
          <w:tcPr>
            <w:tcW w:w="1320" w:type="dxa"/>
          </w:tcPr>
          <w:p w14:paraId="0BCD58E2" w14:textId="5B38E505"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3F470F">
              <w:t>97</w:t>
            </w:r>
          </w:p>
        </w:tc>
        <w:tc>
          <w:tcPr>
            <w:tcW w:w="1320" w:type="dxa"/>
          </w:tcPr>
          <w:p w14:paraId="5FD787C7" w14:textId="77777777"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6A80C78A" w14:textId="763C7F01" w:rsidR="00CA7FB7" w:rsidRDefault="00CA7FB7" w:rsidP="00884953">
            <w:pPr>
              <w:pStyle w:val="NoSpacing"/>
              <w:cnfStyle w:val="000000010000" w:firstRow="0" w:lastRow="0" w:firstColumn="0" w:lastColumn="0" w:oddVBand="0" w:evenVBand="0" w:oddHBand="0" w:evenHBand="1" w:firstRowFirstColumn="0" w:firstRowLastColumn="0" w:lastRowFirstColumn="0" w:lastRowLastColumn="0"/>
            </w:pPr>
            <w:r>
              <w:t>0.</w:t>
            </w:r>
            <w:r w:rsidR="008E7665">
              <w:t>94</w:t>
            </w:r>
          </w:p>
        </w:tc>
      </w:tr>
      <w:tr w:rsidR="00CA7FB7" w14:paraId="23CD3689"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EB306A0" w14:textId="5EFD6E09" w:rsidR="00CA7FB7" w:rsidRDefault="00CA7FB7" w:rsidP="00884953">
            <w:pPr>
              <w:pStyle w:val="NoSpacing"/>
            </w:pPr>
            <w:r>
              <w:t>S4_Light</w:t>
            </w:r>
          </w:p>
        </w:tc>
        <w:tc>
          <w:tcPr>
            <w:tcW w:w="1668" w:type="dxa"/>
          </w:tcPr>
          <w:p w14:paraId="5511FBAB" w14:textId="308F411A"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0A0AC6">
              <w:t>50</w:t>
            </w:r>
          </w:p>
        </w:tc>
        <w:tc>
          <w:tcPr>
            <w:tcW w:w="1668" w:type="dxa"/>
          </w:tcPr>
          <w:p w14:paraId="2DF0BD44" w14:textId="65DB6968"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B050C0">
              <w:t>93</w:t>
            </w:r>
          </w:p>
        </w:tc>
        <w:tc>
          <w:tcPr>
            <w:tcW w:w="1320" w:type="dxa"/>
          </w:tcPr>
          <w:p w14:paraId="0799B3FF" w14:textId="71440CC9"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3F470F">
              <w:t>93</w:t>
            </w:r>
          </w:p>
        </w:tc>
        <w:tc>
          <w:tcPr>
            <w:tcW w:w="1320" w:type="dxa"/>
          </w:tcPr>
          <w:p w14:paraId="2E9AEC65" w14:textId="7B5CA590"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0.</w:t>
            </w:r>
            <w:r w:rsidR="008E7665">
              <w:t>94</w:t>
            </w:r>
          </w:p>
        </w:tc>
        <w:tc>
          <w:tcPr>
            <w:tcW w:w="1668" w:type="dxa"/>
          </w:tcPr>
          <w:p w14:paraId="086B9F5C" w14:textId="77777777" w:rsidR="00CA7FB7" w:rsidRDefault="00CA7FB7"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4150E2E9" w14:textId="51AA39DA" w:rsidR="008A46C5" w:rsidRPr="009B0BB5" w:rsidRDefault="008A46C5" w:rsidP="009B0BB5"/>
    <w:p w14:paraId="76C24B98" w14:textId="6F83AC5E" w:rsidR="00921918" w:rsidRDefault="00C5360B" w:rsidP="008A46C5">
      <w:r>
        <w:t>There is a moderate correlation between room occupancy and light variables. As expected, there is a strong correlation of light values between sensors.</w:t>
      </w:r>
    </w:p>
    <w:p w14:paraId="2D0A29B8" w14:textId="65BF4B8D" w:rsidR="008A46C5" w:rsidRDefault="008A46C5" w:rsidP="008A46C5">
      <w:r>
        <w:t>Th</w:t>
      </w:r>
      <w:r w:rsidR="00CD5494">
        <w:t>is</w:t>
      </w:r>
      <w:r>
        <w:t xml:space="preserve"> chart shows the correlation matrix between room occupancy and sound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8E7665" w14:paraId="234E7C0B"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832952F" w14:textId="77777777" w:rsidR="008E7665" w:rsidRDefault="008E7665" w:rsidP="00884953">
            <w:pPr>
              <w:pStyle w:val="NoSpacing"/>
            </w:pPr>
          </w:p>
        </w:tc>
        <w:tc>
          <w:tcPr>
            <w:tcW w:w="1668" w:type="dxa"/>
          </w:tcPr>
          <w:p w14:paraId="7792175E" w14:textId="77777777"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3A97758C" w14:textId="0484A15B"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S1_Sound</w:t>
            </w:r>
          </w:p>
        </w:tc>
        <w:tc>
          <w:tcPr>
            <w:tcW w:w="1320" w:type="dxa"/>
          </w:tcPr>
          <w:p w14:paraId="5F855433" w14:textId="4A81B7E9"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S2_Sound</w:t>
            </w:r>
          </w:p>
        </w:tc>
        <w:tc>
          <w:tcPr>
            <w:tcW w:w="1320" w:type="dxa"/>
          </w:tcPr>
          <w:p w14:paraId="18FC084A" w14:textId="3F58054E"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S3_Sound</w:t>
            </w:r>
          </w:p>
        </w:tc>
        <w:tc>
          <w:tcPr>
            <w:tcW w:w="1668" w:type="dxa"/>
          </w:tcPr>
          <w:p w14:paraId="17D6B79B" w14:textId="481CDC68" w:rsidR="008E7665" w:rsidRDefault="008E7665" w:rsidP="00884953">
            <w:pPr>
              <w:pStyle w:val="NoSpacing"/>
              <w:cnfStyle w:val="100000000000" w:firstRow="1" w:lastRow="0" w:firstColumn="0" w:lastColumn="0" w:oddVBand="0" w:evenVBand="0" w:oddHBand="0" w:evenHBand="0" w:firstRowFirstColumn="0" w:firstRowLastColumn="0" w:lastRowFirstColumn="0" w:lastRowLastColumn="0"/>
            </w:pPr>
            <w:r>
              <w:t>S4_Sound</w:t>
            </w:r>
          </w:p>
        </w:tc>
      </w:tr>
      <w:tr w:rsidR="008E7665" w14:paraId="61F44600"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4F97775" w14:textId="77777777" w:rsidR="008E7665" w:rsidRPr="00786DCA" w:rsidRDefault="008E7665" w:rsidP="00884953">
            <w:pPr>
              <w:pStyle w:val="NoSpacing"/>
              <w:rPr>
                <w:b w:val="0"/>
                <w:bCs w:val="0"/>
              </w:rPr>
            </w:pPr>
            <w:r>
              <w:t>Room Occupancy</w:t>
            </w:r>
          </w:p>
        </w:tc>
        <w:tc>
          <w:tcPr>
            <w:tcW w:w="1668" w:type="dxa"/>
          </w:tcPr>
          <w:p w14:paraId="41688597"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61D9D3A3" w14:textId="614423B8"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64</w:t>
            </w:r>
          </w:p>
        </w:tc>
        <w:tc>
          <w:tcPr>
            <w:tcW w:w="1320" w:type="dxa"/>
          </w:tcPr>
          <w:p w14:paraId="7C98EFA0" w14:textId="20AE6CAB"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320" w:type="dxa"/>
          </w:tcPr>
          <w:p w14:paraId="122DBE0C" w14:textId="2E3B4DC9"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65</w:t>
            </w:r>
          </w:p>
        </w:tc>
        <w:tc>
          <w:tcPr>
            <w:tcW w:w="1668" w:type="dxa"/>
          </w:tcPr>
          <w:p w14:paraId="7FE07BA4" w14:textId="547832D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A1BF8">
              <w:t>36</w:t>
            </w:r>
          </w:p>
        </w:tc>
      </w:tr>
      <w:tr w:rsidR="008E7665" w14:paraId="4EA2A8F0"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2E5EEA" w14:textId="04F0E710" w:rsidR="008E7665" w:rsidRDefault="008E7665" w:rsidP="00884953">
            <w:pPr>
              <w:pStyle w:val="NoSpacing"/>
            </w:pPr>
            <w:r>
              <w:t>S1_Sound</w:t>
            </w:r>
          </w:p>
        </w:tc>
        <w:tc>
          <w:tcPr>
            <w:tcW w:w="1668" w:type="dxa"/>
          </w:tcPr>
          <w:p w14:paraId="54FC2CF2" w14:textId="0EC9AB5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4C27C9">
              <w:t>64</w:t>
            </w:r>
          </w:p>
        </w:tc>
        <w:tc>
          <w:tcPr>
            <w:tcW w:w="1668" w:type="dxa"/>
          </w:tcPr>
          <w:p w14:paraId="69551628"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003FD8FF" w14:textId="0A89245E"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53</w:t>
            </w:r>
          </w:p>
        </w:tc>
        <w:tc>
          <w:tcPr>
            <w:tcW w:w="1320" w:type="dxa"/>
          </w:tcPr>
          <w:p w14:paraId="2C7467A9" w14:textId="4CAF8F0D"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51</w:t>
            </w:r>
          </w:p>
        </w:tc>
        <w:tc>
          <w:tcPr>
            <w:tcW w:w="1668" w:type="dxa"/>
          </w:tcPr>
          <w:p w14:paraId="08B97AA4" w14:textId="2406F69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D6009">
              <w:t>47</w:t>
            </w:r>
          </w:p>
        </w:tc>
      </w:tr>
      <w:tr w:rsidR="008E7665" w14:paraId="56C3AB2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137E457" w14:textId="6F48B198" w:rsidR="008E7665" w:rsidRDefault="008E7665" w:rsidP="00884953">
            <w:pPr>
              <w:pStyle w:val="NoSpacing"/>
            </w:pPr>
            <w:r>
              <w:t>S2_Sound</w:t>
            </w:r>
          </w:p>
        </w:tc>
        <w:tc>
          <w:tcPr>
            <w:tcW w:w="1668" w:type="dxa"/>
          </w:tcPr>
          <w:p w14:paraId="683FBFAF" w14:textId="1FF991F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67</w:t>
            </w:r>
          </w:p>
        </w:tc>
        <w:tc>
          <w:tcPr>
            <w:tcW w:w="1668" w:type="dxa"/>
          </w:tcPr>
          <w:p w14:paraId="70A993DB" w14:textId="6F0BE5ED"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53</w:t>
            </w:r>
          </w:p>
        </w:tc>
        <w:tc>
          <w:tcPr>
            <w:tcW w:w="1320" w:type="dxa"/>
          </w:tcPr>
          <w:p w14:paraId="349A3F5B"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320" w:type="dxa"/>
          </w:tcPr>
          <w:p w14:paraId="1C7D5735" w14:textId="0A5316D5"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60</w:t>
            </w:r>
          </w:p>
        </w:tc>
        <w:tc>
          <w:tcPr>
            <w:tcW w:w="1668" w:type="dxa"/>
          </w:tcPr>
          <w:p w14:paraId="0F875B3B" w14:textId="59BE74DF"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31</w:t>
            </w:r>
          </w:p>
        </w:tc>
      </w:tr>
      <w:tr w:rsidR="008E7665" w14:paraId="0A1010D6"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B897393" w14:textId="7BB28B7C" w:rsidR="008E7665" w:rsidRDefault="008E7665" w:rsidP="00884953">
            <w:pPr>
              <w:pStyle w:val="NoSpacing"/>
            </w:pPr>
            <w:r>
              <w:t>S3_Sound</w:t>
            </w:r>
          </w:p>
        </w:tc>
        <w:tc>
          <w:tcPr>
            <w:tcW w:w="1668" w:type="dxa"/>
          </w:tcPr>
          <w:p w14:paraId="53238CAB" w14:textId="09E94859"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A82D37">
              <w:t>65</w:t>
            </w:r>
          </w:p>
        </w:tc>
        <w:tc>
          <w:tcPr>
            <w:tcW w:w="1668" w:type="dxa"/>
          </w:tcPr>
          <w:p w14:paraId="15D853CA" w14:textId="02594111"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51</w:t>
            </w:r>
          </w:p>
        </w:tc>
        <w:tc>
          <w:tcPr>
            <w:tcW w:w="1320" w:type="dxa"/>
          </w:tcPr>
          <w:p w14:paraId="271333CB" w14:textId="5A83E07C"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387E1E">
              <w:t>60</w:t>
            </w:r>
          </w:p>
        </w:tc>
        <w:tc>
          <w:tcPr>
            <w:tcW w:w="1320" w:type="dxa"/>
          </w:tcPr>
          <w:p w14:paraId="26B6AA32" w14:textId="77777777"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8AC0386" w14:textId="78BCB3CB" w:rsidR="008E7665" w:rsidRDefault="008E7665" w:rsidP="00884953">
            <w:pPr>
              <w:pStyle w:val="NoSpacing"/>
              <w:cnfStyle w:val="000000010000" w:firstRow="0" w:lastRow="0" w:firstColumn="0" w:lastColumn="0" w:oddVBand="0" w:evenVBand="0" w:oddHBand="0" w:evenHBand="1" w:firstRowFirstColumn="0" w:firstRowLastColumn="0" w:lastRowFirstColumn="0" w:lastRowLastColumn="0"/>
            </w:pPr>
            <w:r>
              <w:t>0.</w:t>
            </w:r>
            <w:r w:rsidR="00511BEF">
              <w:t>28</w:t>
            </w:r>
          </w:p>
        </w:tc>
      </w:tr>
      <w:tr w:rsidR="008E7665" w14:paraId="74B3ABB4"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629D76" w14:textId="1524963B" w:rsidR="008E7665" w:rsidRDefault="008E7665" w:rsidP="00884953">
            <w:pPr>
              <w:pStyle w:val="NoSpacing"/>
            </w:pPr>
            <w:r>
              <w:t>S4_Sound</w:t>
            </w:r>
          </w:p>
        </w:tc>
        <w:tc>
          <w:tcPr>
            <w:tcW w:w="1668" w:type="dxa"/>
          </w:tcPr>
          <w:p w14:paraId="533F88CA" w14:textId="0ACA299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A82D37">
              <w:t>36</w:t>
            </w:r>
          </w:p>
        </w:tc>
        <w:tc>
          <w:tcPr>
            <w:tcW w:w="1668" w:type="dxa"/>
          </w:tcPr>
          <w:p w14:paraId="476F8DD1" w14:textId="6E826B32"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47</w:t>
            </w:r>
          </w:p>
        </w:tc>
        <w:tc>
          <w:tcPr>
            <w:tcW w:w="1320" w:type="dxa"/>
          </w:tcPr>
          <w:p w14:paraId="1DA05C00" w14:textId="31E09DB6"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387E1E">
              <w:t>31</w:t>
            </w:r>
          </w:p>
        </w:tc>
        <w:tc>
          <w:tcPr>
            <w:tcW w:w="1320" w:type="dxa"/>
          </w:tcPr>
          <w:p w14:paraId="2BF63402" w14:textId="1414B271"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0.</w:t>
            </w:r>
            <w:r w:rsidR="00511BEF">
              <w:t>28</w:t>
            </w:r>
          </w:p>
        </w:tc>
        <w:tc>
          <w:tcPr>
            <w:tcW w:w="1668" w:type="dxa"/>
          </w:tcPr>
          <w:p w14:paraId="1F35F98F" w14:textId="77777777" w:rsidR="008E7665" w:rsidRDefault="008E7665"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2C766565" w14:textId="12B1DC65" w:rsidR="008A46C5" w:rsidRDefault="008A46C5" w:rsidP="008A46C5"/>
    <w:p w14:paraId="091A5C2F" w14:textId="578EDD37" w:rsidR="00AA1BF8" w:rsidRDefault="00AA1BF8" w:rsidP="00D02F8D">
      <w:r>
        <w:t xml:space="preserve">There is a moderate correlation between room occupancy and sound variables, </w:t>
      </w:r>
      <w:r w:rsidR="00B76C36">
        <w:t>except for</w:t>
      </w:r>
      <w:r>
        <w:t xml:space="preserve"> sensor 4.</w:t>
      </w:r>
      <w:r w:rsidR="00B76C36">
        <w:t xml:space="preserve"> Notably, there is a relatively weak correlation of sound values between sensors.</w:t>
      </w:r>
      <w:r>
        <w:t xml:space="preserve"> </w:t>
      </w:r>
    </w:p>
    <w:p w14:paraId="0CA0F156" w14:textId="224340D1" w:rsidR="00D02F8D" w:rsidRDefault="00D02F8D" w:rsidP="00D02F8D">
      <w:r>
        <w:t>Th</w:t>
      </w:r>
      <w:r w:rsidR="00CD5494">
        <w:t>is</w:t>
      </w:r>
      <w:r>
        <w:t xml:space="preserve"> chart shows the correlation matrix between room occupancy and the CO2 and motion variables:</w:t>
      </w:r>
    </w:p>
    <w:tbl>
      <w:tblPr>
        <w:tblStyle w:val="GridTable5Dark1"/>
        <w:tblW w:w="0" w:type="auto"/>
        <w:tblInd w:w="-3" w:type="dxa"/>
        <w:tblLook w:val="04A0" w:firstRow="1" w:lastRow="0" w:firstColumn="1" w:lastColumn="0" w:noHBand="0" w:noVBand="1"/>
      </w:tblPr>
      <w:tblGrid>
        <w:gridCol w:w="1703"/>
        <w:gridCol w:w="1668"/>
        <w:gridCol w:w="1668"/>
        <w:gridCol w:w="1320"/>
        <w:gridCol w:w="1320"/>
        <w:gridCol w:w="1668"/>
      </w:tblGrid>
      <w:tr w:rsidR="00664C22" w14:paraId="44A298DC" w14:textId="77777777" w:rsidTr="00884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A5ACA96" w14:textId="77777777" w:rsidR="00664C22" w:rsidRDefault="00664C22" w:rsidP="00884953">
            <w:pPr>
              <w:pStyle w:val="NoSpacing"/>
            </w:pPr>
          </w:p>
        </w:tc>
        <w:tc>
          <w:tcPr>
            <w:tcW w:w="1668" w:type="dxa"/>
          </w:tcPr>
          <w:p w14:paraId="181AC7F1" w14:textId="77777777"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Room Occupancy</w:t>
            </w:r>
          </w:p>
        </w:tc>
        <w:tc>
          <w:tcPr>
            <w:tcW w:w="1668" w:type="dxa"/>
          </w:tcPr>
          <w:p w14:paraId="56752E28" w14:textId="139A25D9" w:rsidR="00664C22" w:rsidRDefault="00664C22" w:rsidP="00884953">
            <w:pPr>
              <w:pStyle w:val="NoSpacing"/>
              <w:cnfStyle w:val="100000000000" w:firstRow="1" w:lastRow="0" w:firstColumn="0" w:lastColumn="0" w:oddVBand="0" w:evenVBand="0" w:oddHBand="0" w:evenHBand="0" w:firstRowFirstColumn="0" w:firstRowLastColumn="0" w:lastRowFirstColumn="0" w:lastRowLastColumn="0"/>
            </w:pPr>
            <w:r>
              <w:t>S</w:t>
            </w:r>
            <w:r w:rsidR="002F79BB">
              <w:t>5_CO2</w:t>
            </w:r>
          </w:p>
        </w:tc>
        <w:tc>
          <w:tcPr>
            <w:tcW w:w="1320" w:type="dxa"/>
          </w:tcPr>
          <w:p w14:paraId="6878AAEA" w14:textId="4E8AEDAE"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CO2 Slope</w:t>
            </w:r>
          </w:p>
        </w:tc>
        <w:tc>
          <w:tcPr>
            <w:tcW w:w="1320" w:type="dxa"/>
          </w:tcPr>
          <w:p w14:paraId="7841D2E8" w14:textId="2ABFBB93"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S6_PIR</w:t>
            </w:r>
          </w:p>
        </w:tc>
        <w:tc>
          <w:tcPr>
            <w:tcW w:w="1668" w:type="dxa"/>
          </w:tcPr>
          <w:p w14:paraId="104510CF" w14:textId="156ED385" w:rsidR="00664C22" w:rsidRDefault="002F79BB" w:rsidP="00884953">
            <w:pPr>
              <w:pStyle w:val="NoSpacing"/>
              <w:cnfStyle w:val="100000000000" w:firstRow="1" w:lastRow="0" w:firstColumn="0" w:lastColumn="0" w:oddVBand="0" w:evenVBand="0" w:oddHBand="0" w:evenHBand="0" w:firstRowFirstColumn="0" w:firstRowLastColumn="0" w:lastRowFirstColumn="0" w:lastRowLastColumn="0"/>
            </w:pPr>
            <w:r>
              <w:t>S7_PIR</w:t>
            </w:r>
          </w:p>
        </w:tc>
      </w:tr>
      <w:tr w:rsidR="00664C22" w14:paraId="042CADFE"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CCF0A96" w14:textId="77777777" w:rsidR="00664C22" w:rsidRPr="00786DCA" w:rsidRDefault="00664C22" w:rsidP="00884953">
            <w:pPr>
              <w:pStyle w:val="NoSpacing"/>
              <w:rPr>
                <w:b w:val="0"/>
                <w:bCs w:val="0"/>
              </w:rPr>
            </w:pPr>
            <w:r>
              <w:t>Room Occupancy</w:t>
            </w:r>
          </w:p>
        </w:tc>
        <w:tc>
          <w:tcPr>
            <w:tcW w:w="1668" w:type="dxa"/>
          </w:tcPr>
          <w:p w14:paraId="1DD5EE17"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c>
          <w:tcPr>
            <w:tcW w:w="1668" w:type="dxa"/>
          </w:tcPr>
          <w:p w14:paraId="331BBAC7" w14:textId="3A22D33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58</w:t>
            </w:r>
          </w:p>
        </w:tc>
        <w:tc>
          <w:tcPr>
            <w:tcW w:w="1320" w:type="dxa"/>
          </w:tcPr>
          <w:p w14:paraId="49D936A4" w14:textId="5A1C5E72"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320" w:type="dxa"/>
          </w:tcPr>
          <w:p w14:paraId="2D11FCF5" w14:textId="5F09E9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65</w:t>
            </w:r>
          </w:p>
        </w:tc>
        <w:tc>
          <w:tcPr>
            <w:tcW w:w="1668" w:type="dxa"/>
          </w:tcPr>
          <w:p w14:paraId="26221281" w14:textId="3A67EE16"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CC12DB">
              <w:t>64</w:t>
            </w:r>
          </w:p>
        </w:tc>
      </w:tr>
      <w:tr w:rsidR="00664C22" w14:paraId="3ED9482B"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11B958E" w14:textId="369F6CF0" w:rsidR="00664C22" w:rsidRDefault="00664C22" w:rsidP="00884953">
            <w:pPr>
              <w:pStyle w:val="NoSpacing"/>
            </w:pPr>
            <w:r>
              <w:t>S</w:t>
            </w:r>
            <w:r w:rsidR="002F79BB">
              <w:t>5</w:t>
            </w:r>
            <w:r>
              <w:t>_</w:t>
            </w:r>
            <w:r w:rsidR="002F79BB">
              <w:t>CO2</w:t>
            </w:r>
          </w:p>
        </w:tc>
        <w:tc>
          <w:tcPr>
            <w:tcW w:w="1668" w:type="dxa"/>
          </w:tcPr>
          <w:p w14:paraId="5A454FD6" w14:textId="6176066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58</w:t>
            </w:r>
          </w:p>
        </w:tc>
        <w:tc>
          <w:tcPr>
            <w:tcW w:w="1668" w:type="dxa"/>
          </w:tcPr>
          <w:p w14:paraId="3014AA1F"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320" w:type="dxa"/>
          </w:tcPr>
          <w:p w14:paraId="23CF37E3" w14:textId="7BD2A35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01</w:t>
            </w:r>
          </w:p>
        </w:tc>
        <w:tc>
          <w:tcPr>
            <w:tcW w:w="1320" w:type="dxa"/>
          </w:tcPr>
          <w:p w14:paraId="5F9FC406" w14:textId="138E4A5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CC12DB">
              <w:t>38</w:t>
            </w:r>
          </w:p>
        </w:tc>
        <w:tc>
          <w:tcPr>
            <w:tcW w:w="1668" w:type="dxa"/>
          </w:tcPr>
          <w:p w14:paraId="0F2FFBBD" w14:textId="12D6C6D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39</w:t>
            </w:r>
          </w:p>
        </w:tc>
      </w:tr>
      <w:tr w:rsidR="00664C22" w14:paraId="1D7B52A3"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0B2708A" w14:textId="2B6DC33B" w:rsidR="00664C22" w:rsidRDefault="002F79BB" w:rsidP="00884953">
            <w:pPr>
              <w:pStyle w:val="NoSpacing"/>
            </w:pPr>
            <w:r>
              <w:t>CO2 Sound</w:t>
            </w:r>
          </w:p>
        </w:tc>
        <w:tc>
          <w:tcPr>
            <w:tcW w:w="1668" w:type="dxa"/>
          </w:tcPr>
          <w:p w14:paraId="48942C95" w14:textId="4D53E23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54</w:t>
            </w:r>
          </w:p>
        </w:tc>
        <w:tc>
          <w:tcPr>
            <w:tcW w:w="1668" w:type="dxa"/>
          </w:tcPr>
          <w:p w14:paraId="777F30C9" w14:textId="460731F9"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01</w:t>
            </w:r>
          </w:p>
        </w:tc>
        <w:tc>
          <w:tcPr>
            <w:tcW w:w="1320" w:type="dxa"/>
          </w:tcPr>
          <w:p w14:paraId="657F74FF" w14:textId="511CDB3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w:t>
            </w:r>
            <w:r w:rsidR="00754630">
              <w:t>00</w:t>
            </w:r>
          </w:p>
        </w:tc>
        <w:tc>
          <w:tcPr>
            <w:tcW w:w="1320" w:type="dxa"/>
          </w:tcPr>
          <w:p w14:paraId="65B83CB7" w14:textId="61BB1E0E"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35</w:t>
            </w:r>
          </w:p>
        </w:tc>
        <w:tc>
          <w:tcPr>
            <w:tcW w:w="1668" w:type="dxa"/>
          </w:tcPr>
          <w:p w14:paraId="67FE2FC4" w14:textId="1263AA1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775EC">
              <w:t>37</w:t>
            </w:r>
          </w:p>
        </w:tc>
      </w:tr>
      <w:tr w:rsidR="00664C22" w14:paraId="6768408A" w14:textId="77777777" w:rsidTr="008849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F1E084A" w14:textId="0152F8B4" w:rsidR="00664C22" w:rsidRDefault="00664C22" w:rsidP="00884953">
            <w:pPr>
              <w:pStyle w:val="NoSpacing"/>
            </w:pPr>
            <w:r>
              <w:lastRenderedPageBreak/>
              <w:t>S</w:t>
            </w:r>
            <w:r w:rsidR="002F79BB">
              <w:t>6_PIR</w:t>
            </w:r>
          </w:p>
        </w:tc>
        <w:tc>
          <w:tcPr>
            <w:tcW w:w="1668" w:type="dxa"/>
          </w:tcPr>
          <w:p w14:paraId="5E30C6E3" w14:textId="5E2598AE"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0878C8">
              <w:t>65</w:t>
            </w:r>
          </w:p>
        </w:tc>
        <w:tc>
          <w:tcPr>
            <w:tcW w:w="1668" w:type="dxa"/>
          </w:tcPr>
          <w:p w14:paraId="104AE1A9" w14:textId="4A4E5A09"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9E102D">
              <w:t>38</w:t>
            </w:r>
          </w:p>
        </w:tc>
        <w:tc>
          <w:tcPr>
            <w:tcW w:w="1320" w:type="dxa"/>
          </w:tcPr>
          <w:p w14:paraId="23BFD927" w14:textId="66274D84"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35</w:t>
            </w:r>
          </w:p>
        </w:tc>
        <w:tc>
          <w:tcPr>
            <w:tcW w:w="1320" w:type="dxa"/>
          </w:tcPr>
          <w:p w14:paraId="11FA6EF5" w14:textId="77777777"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1.00</w:t>
            </w:r>
          </w:p>
        </w:tc>
        <w:tc>
          <w:tcPr>
            <w:tcW w:w="1668" w:type="dxa"/>
          </w:tcPr>
          <w:p w14:paraId="4F7F72E9" w14:textId="6FC9E293" w:rsidR="00664C22" w:rsidRDefault="00664C22" w:rsidP="00884953">
            <w:pPr>
              <w:pStyle w:val="NoSpacing"/>
              <w:cnfStyle w:val="000000010000" w:firstRow="0" w:lastRow="0" w:firstColumn="0" w:lastColumn="0" w:oddVBand="0" w:evenVBand="0" w:oddHBand="0" w:evenHBand="1" w:firstRowFirstColumn="0" w:firstRowLastColumn="0" w:lastRowFirstColumn="0" w:lastRowLastColumn="0"/>
            </w:pPr>
            <w:r>
              <w:t>0.</w:t>
            </w:r>
            <w:r w:rsidR="00754630">
              <w:t>57</w:t>
            </w:r>
          </w:p>
        </w:tc>
      </w:tr>
      <w:tr w:rsidR="00664C22" w14:paraId="3F960C0C" w14:textId="77777777" w:rsidTr="00884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2580DD8E" w14:textId="733EEDE8" w:rsidR="00664C22" w:rsidRDefault="00664C22" w:rsidP="00884953">
            <w:pPr>
              <w:pStyle w:val="NoSpacing"/>
            </w:pPr>
            <w:r>
              <w:t>S</w:t>
            </w:r>
            <w:r w:rsidR="002F79BB">
              <w:t>7_PIR</w:t>
            </w:r>
          </w:p>
        </w:tc>
        <w:tc>
          <w:tcPr>
            <w:tcW w:w="1668" w:type="dxa"/>
          </w:tcPr>
          <w:p w14:paraId="5BC047E2" w14:textId="5802A884"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0878C8">
              <w:t>64</w:t>
            </w:r>
          </w:p>
        </w:tc>
        <w:tc>
          <w:tcPr>
            <w:tcW w:w="1668" w:type="dxa"/>
          </w:tcPr>
          <w:p w14:paraId="7A9284E3" w14:textId="63B352F5"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9E102D">
              <w:t>39</w:t>
            </w:r>
          </w:p>
        </w:tc>
        <w:tc>
          <w:tcPr>
            <w:tcW w:w="1320" w:type="dxa"/>
          </w:tcPr>
          <w:p w14:paraId="6200E5DC" w14:textId="61965208"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37</w:t>
            </w:r>
          </w:p>
        </w:tc>
        <w:tc>
          <w:tcPr>
            <w:tcW w:w="1320" w:type="dxa"/>
          </w:tcPr>
          <w:p w14:paraId="577F0A41" w14:textId="5E1646A3"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0.</w:t>
            </w:r>
            <w:r w:rsidR="00754630">
              <w:t>57</w:t>
            </w:r>
          </w:p>
        </w:tc>
        <w:tc>
          <w:tcPr>
            <w:tcW w:w="1668" w:type="dxa"/>
          </w:tcPr>
          <w:p w14:paraId="3FB93794" w14:textId="77777777" w:rsidR="00664C22" w:rsidRDefault="00664C22" w:rsidP="00884953">
            <w:pPr>
              <w:pStyle w:val="NoSpacing"/>
              <w:cnfStyle w:val="000000100000" w:firstRow="0" w:lastRow="0" w:firstColumn="0" w:lastColumn="0" w:oddVBand="0" w:evenVBand="0" w:oddHBand="1" w:evenHBand="0" w:firstRowFirstColumn="0" w:firstRowLastColumn="0" w:lastRowFirstColumn="0" w:lastRowLastColumn="0"/>
            </w:pPr>
            <w:r>
              <w:t>1.00</w:t>
            </w:r>
          </w:p>
        </w:tc>
      </w:tr>
    </w:tbl>
    <w:p w14:paraId="02D88F16" w14:textId="77777777" w:rsidR="00664C22" w:rsidRDefault="00664C22" w:rsidP="00D02F8D"/>
    <w:p w14:paraId="7DC5246B" w14:textId="23F057B0" w:rsidR="00D02F8D" w:rsidRDefault="00754630" w:rsidP="00D02F8D">
      <w:r>
        <w:t>There is a moderate correlation between room occupancy</w:t>
      </w:r>
      <w:r w:rsidR="008D7B10">
        <w:t xml:space="preserve"> </w:t>
      </w:r>
      <w:r>
        <w:t xml:space="preserve">and CO2 variables and between room occupancy and motion variables. </w:t>
      </w:r>
      <w:r w:rsidR="002D5DF3">
        <w:t xml:space="preserve">There is </w:t>
      </w:r>
      <w:r w:rsidR="005C183B">
        <w:t xml:space="preserve">no </w:t>
      </w:r>
      <w:r w:rsidR="00336700">
        <w:t xml:space="preserve">correlation between CO2 and </w:t>
      </w:r>
      <w:r w:rsidR="002D5DF3">
        <w:t xml:space="preserve">the derived </w:t>
      </w:r>
      <w:r w:rsidR="00336700">
        <w:t>CO2 slope values.</w:t>
      </w:r>
    </w:p>
    <w:p w14:paraId="30E697C0" w14:textId="4E892E78" w:rsidR="00167B63" w:rsidRDefault="00167B63" w:rsidP="00D02F8D">
      <w:r>
        <w:t>This chart shows a plot of the correlation matrix:</w:t>
      </w:r>
    </w:p>
    <w:p w14:paraId="4C26CCA9" w14:textId="1043D97C" w:rsidR="00167B63" w:rsidRDefault="00167B63" w:rsidP="00D02F8D">
      <w:r w:rsidRPr="00167B63">
        <w:rPr>
          <w:noProof/>
        </w:rPr>
        <w:drawing>
          <wp:inline distT="0" distB="0" distL="0" distR="0" wp14:anchorId="15FB2219" wp14:editId="688BE46A">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6"/>
                    <a:stretch>
                      <a:fillRect/>
                    </a:stretch>
                  </pic:blipFill>
                  <pic:spPr>
                    <a:xfrm>
                      <a:off x="0" y="0"/>
                      <a:ext cx="4601217" cy="4172532"/>
                    </a:xfrm>
                    <a:prstGeom prst="rect">
                      <a:avLst/>
                    </a:prstGeom>
                  </pic:spPr>
                </pic:pic>
              </a:graphicData>
            </a:graphic>
          </wp:inline>
        </w:drawing>
      </w:r>
    </w:p>
    <w:p w14:paraId="27614268" w14:textId="063A7B83" w:rsidR="00017B8D" w:rsidRDefault="00A437AF" w:rsidP="00017B8D">
      <w:pPr>
        <w:pStyle w:val="Heading1"/>
      </w:pPr>
      <w:bookmarkStart w:id="21" w:name="_Toc180133663"/>
      <w:r>
        <w:t>GitHub Repository</w:t>
      </w:r>
      <w:bookmarkEnd w:id="21"/>
    </w:p>
    <w:p w14:paraId="1A59C8FB" w14:textId="626F116B" w:rsidR="00C253FD" w:rsidRDefault="00C253FD" w:rsidP="00C253FD">
      <w:r>
        <w:t>For this project, I’m using the following repository in GitHub:</w:t>
      </w:r>
    </w:p>
    <w:p w14:paraId="1F916B9D" w14:textId="4196DDAD" w:rsidR="00C253FD" w:rsidRDefault="00C253FD" w:rsidP="00C253FD">
      <w:hyperlink r:id="rId27" w:history="1">
        <w:r w:rsidRPr="00C253FD">
          <w:rPr>
            <w:rStyle w:val="Hyperlink"/>
          </w:rPr>
          <w:t>https://github.com/jeffreyfitzpatrick/Big-Data-Analytics-Capstone-Project</w:t>
        </w:r>
      </w:hyperlink>
    </w:p>
    <w:p w14:paraId="2737DD2D" w14:textId="505EF9B8" w:rsidR="007D50C6" w:rsidRDefault="007D50C6" w:rsidP="007D50C6">
      <w:pPr>
        <w:pStyle w:val="Heading1"/>
      </w:pPr>
      <w:bookmarkStart w:id="22" w:name="_Toc180133664"/>
      <w:r>
        <w:lastRenderedPageBreak/>
        <w:t>Overall Methodology</w:t>
      </w:r>
      <w:bookmarkEnd w:id="22"/>
    </w:p>
    <w:p w14:paraId="0C4924C5" w14:textId="6081D0BE" w:rsidR="006B4935" w:rsidRDefault="006B4935" w:rsidP="007D50C6">
      <w:pPr>
        <w:pStyle w:val="BodyText"/>
        <w:rPr>
          <w:highlight w:val="yellow"/>
        </w:rPr>
      </w:pPr>
      <w:r w:rsidRPr="006B4935">
        <w:rPr>
          <w:highlight w:val="yellow"/>
        </w:rPr>
        <w:t>A graph showing the tentative overall methodology</w:t>
      </w:r>
    </w:p>
    <w:p w14:paraId="53AA37D8" w14:textId="4DB62515" w:rsidR="0067081F" w:rsidRDefault="006B4935" w:rsidP="007D50C6">
      <w:pPr>
        <w:pStyle w:val="BodyText"/>
      </w:pPr>
      <w:proofErr w:type="spellStart"/>
      <w:r>
        <w:rPr>
          <w:highlight w:val="yellow"/>
        </w:rPr>
        <w:t>Ceni</w:t>
      </w:r>
      <w:proofErr w:type="spellEnd"/>
      <w:r>
        <w:rPr>
          <w:highlight w:val="yellow"/>
        </w:rPr>
        <w:t xml:space="preserve">: </w:t>
      </w:r>
      <w:r w:rsidR="007D50C6" w:rsidRPr="007D50C6">
        <w:rPr>
          <w:highlight w:val="yellow"/>
        </w:rPr>
        <w:t>I'd like to share with you a few tips on the graph you need to prepare for your tentative overall methodology. I suggest you prepare a flowchart for that purpose. A flowchart is a type of diagram that represents a workflow or process. The flowchart shows the steps as boxes of various kinds, and their order by connecting the boxes with arrows.  This diagrammatic representation will illustrate your tentative methodology for your research problem. You should also provide a brief explanation of this flowchart to clarify the purpose of each step and how they contribute to your overall research methodology.</w:t>
      </w:r>
    </w:p>
    <w:p w14:paraId="15A30909" w14:textId="7D479519" w:rsidR="0067081F" w:rsidRDefault="0067081F" w:rsidP="0067081F">
      <w:pPr>
        <w:pStyle w:val="Heading1"/>
      </w:pPr>
      <w:bookmarkStart w:id="23" w:name="_Toc180133665"/>
      <w:bookmarkStart w:id="24" w:name="_References"/>
      <w:bookmarkEnd w:id="24"/>
      <w:r>
        <w:t>References</w:t>
      </w:r>
      <w:bookmarkEnd w:id="23"/>
    </w:p>
    <w:p w14:paraId="4E6E712D" w14:textId="7F7E5A83" w:rsidR="0067081F" w:rsidRDefault="00541D24" w:rsidP="00556482">
      <w:pPr>
        <w:pStyle w:val="BodyText"/>
        <w:numPr>
          <w:ilvl w:val="0"/>
          <w:numId w:val="17"/>
        </w:numPr>
      </w:pPr>
      <w:proofErr w:type="spellStart"/>
      <w:r>
        <w:t>Masoso</w:t>
      </w:r>
      <w:proofErr w:type="spellEnd"/>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28"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 xml:space="preserve">IEEE </w:t>
      </w:r>
      <w:proofErr w:type="spellStart"/>
      <w:r w:rsidRPr="0017604C">
        <w:rPr>
          <w:i/>
          <w:iCs/>
        </w:rPr>
        <w:t>Globecom</w:t>
      </w:r>
      <w:proofErr w:type="spellEnd"/>
      <w:r w:rsidRPr="0017604C">
        <w:rPr>
          <w:i/>
          <w:iCs/>
        </w:rPr>
        <w:t xml:space="preserve"> Workshops (GC </w:t>
      </w:r>
      <w:proofErr w:type="spellStart"/>
      <w:r w:rsidRPr="0017604C">
        <w:rPr>
          <w:i/>
          <w:iCs/>
        </w:rPr>
        <w:t>Wkshps</w:t>
      </w:r>
      <w:proofErr w:type="spellEnd"/>
      <w:r w:rsidRPr="0017604C">
        <w:rPr>
          <w:i/>
          <w:iCs/>
        </w:rPr>
        <w:t>)</w:t>
      </w:r>
      <w:r w:rsidRPr="00563270">
        <w:t>, 1-6.</w:t>
      </w:r>
      <w:r w:rsidR="001C347B">
        <w:t xml:space="preserve"> </w:t>
      </w:r>
      <w:hyperlink r:id="rId29" w:history="1">
        <w:r w:rsidR="001C347B" w:rsidRPr="00E30E90">
          <w:rPr>
            <w:rStyle w:val="Hyperlink"/>
          </w:rPr>
          <w:t>https://doi.org/10.1109/GLOCOMW.2018.8644432</w:t>
        </w:r>
      </w:hyperlink>
    </w:p>
    <w:p w14:paraId="38693DBB" w14:textId="04780AE9" w:rsidR="00E45DC9" w:rsidRDefault="00BC0074" w:rsidP="00404CB4">
      <w:pPr>
        <w:pStyle w:val="BodyText"/>
        <w:numPr>
          <w:ilvl w:val="0"/>
          <w:numId w:val="17"/>
        </w:numPr>
      </w:pPr>
      <w:r>
        <w:t xml:space="preserve">Hailemariam, E., </w:t>
      </w:r>
      <w:r w:rsidR="00C60EBA">
        <w:t>Goldstein, R., Attar, R., &amp; Khan, A. (</w:t>
      </w:r>
      <w:r w:rsidR="0082406A">
        <w:t>2011</w:t>
      </w:r>
      <w:r w:rsidR="00C60EBA">
        <w:t>).</w:t>
      </w:r>
      <w:r w:rsidR="0082406A">
        <w:t xml:space="preserve"> Real-time occupancy detection using decision trees with multiple sensor types. </w:t>
      </w:r>
      <w:r w:rsidR="00404CB4" w:rsidRPr="006A3E1E">
        <w:rPr>
          <w:i/>
          <w:iCs/>
        </w:rPr>
        <w:t>Proc. Symp. Simulation Architecture and Urban Des. (</w:t>
      </w:r>
      <w:proofErr w:type="spellStart"/>
      <w:r w:rsidR="00404CB4" w:rsidRPr="006A3E1E">
        <w:rPr>
          <w:i/>
          <w:iCs/>
        </w:rPr>
        <w:t>SimAUD</w:t>
      </w:r>
      <w:proofErr w:type="spellEnd"/>
      <w:r w:rsidR="00404CB4" w:rsidRPr="006A3E1E">
        <w:rPr>
          <w:i/>
          <w:iCs/>
        </w:rPr>
        <w:t>)</w:t>
      </w:r>
      <w:r w:rsidR="006A3E1E">
        <w:t>, 141-148.</w:t>
      </w:r>
      <w:r w:rsidR="008E4007">
        <w:t xml:space="preserve"> </w:t>
      </w:r>
      <w:hyperlink r:id="rId30" w:history="1">
        <w:r w:rsidR="00952A27" w:rsidRPr="00952A27">
          <w:rPr>
            <w:rStyle w:val="Hyperlink"/>
          </w:rPr>
          <w:t>https://damassets.autodesk.net/content/dam/autodesk/www/autodesk-reasearch/Publications/pdf/realtime-occupancy-detection-using.pdf</w:t>
        </w:r>
      </w:hyperlink>
    </w:p>
    <w:p w14:paraId="096F41AE" w14:textId="2593F6A1" w:rsidR="007D4FC6" w:rsidRPr="00563270" w:rsidRDefault="007D4FC6" w:rsidP="00315AC4">
      <w:pPr>
        <w:pStyle w:val="BodyText"/>
        <w:numPr>
          <w:ilvl w:val="0"/>
          <w:numId w:val="17"/>
        </w:numPr>
      </w:pPr>
      <w:r>
        <w:t>Candanedo, L.M., &amp; Feldheim, V. (2016). Accurate occupancy detection of an office room from light, temperature, humidity and CO</w:t>
      </w:r>
      <w:r w:rsidRPr="00AB5090">
        <w:rPr>
          <w:vertAlign w:val="subscript"/>
        </w:rPr>
        <w:t>2</w:t>
      </w:r>
      <w:r>
        <w:t xml:space="preserve"> measurements using statistical learning models. </w:t>
      </w:r>
      <w:r w:rsidRPr="006A1F50">
        <w:rPr>
          <w:i/>
          <w:iCs/>
        </w:rPr>
        <w:t>Energy and Buildings, 112</w:t>
      </w:r>
      <w:r>
        <w:t xml:space="preserve">, 28-39. </w:t>
      </w:r>
      <w:hyperlink r:id="rId31" w:history="1">
        <w:r w:rsidRPr="00204557">
          <w:rPr>
            <w:rStyle w:val="Hyperlink"/>
          </w:rPr>
          <w:t>https://doi.org/10.1016/j.enbuild.2015.11.071</w:t>
        </w:r>
      </w:hyperlink>
    </w:p>
    <w:p w14:paraId="1EF0E8F5" w14:textId="779C940F" w:rsidR="00A25A44" w:rsidRDefault="006B6F8F" w:rsidP="005F6786">
      <w:pPr>
        <w:pStyle w:val="BodyText"/>
        <w:numPr>
          <w:ilvl w:val="0"/>
          <w:numId w:val="17"/>
        </w:numPr>
      </w:pPr>
      <w:r>
        <w:t xml:space="preserve">Dong, B., Andrews, B., Lam, K.P., </w:t>
      </w:r>
      <w:proofErr w:type="spellStart"/>
      <w:r>
        <w:t>Hoy</w:t>
      </w:r>
      <w:r w:rsidR="00E95FB7">
        <w:t>nck</w:t>
      </w:r>
      <w:proofErr w:type="spellEnd"/>
      <w:r w:rsidR="00E95FB7">
        <w:t>, M., Zhang, R., Chiou, Y., &amp; Benitez, D</w:t>
      </w:r>
      <w:r>
        <w:t xml:space="preserve">. </w:t>
      </w:r>
      <w:r w:rsidR="00A25A44">
        <w:t xml:space="preserve">(2010). </w:t>
      </w:r>
      <w:r w:rsidR="009723FE">
        <w:t xml:space="preserve">An information technology enabled sustainability </w:t>
      </w:r>
      <w:proofErr w:type="gramStart"/>
      <w:r w:rsidR="009723FE">
        <w:t>test-bed</w:t>
      </w:r>
      <w:proofErr w:type="gramEnd"/>
      <w:r w:rsidR="009723FE">
        <w:t xml:space="preserve"> (</w:t>
      </w:r>
      <w:proofErr w:type="spellStart"/>
      <w:r w:rsidR="009723FE">
        <w:t>itest</w:t>
      </w:r>
      <w:proofErr w:type="spellEnd"/>
      <w:r w:rsidR="009723FE">
        <w:t>) for occupancy detection through an environmental sensing network</w:t>
      </w:r>
      <w:r w:rsidR="00E110C6">
        <w:t xml:space="preserve">. </w:t>
      </w:r>
      <w:r w:rsidR="00E110C6" w:rsidRPr="00812473">
        <w:rPr>
          <w:i/>
          <w:iCs/>
        </w:rPr>
        <w:t xml:space="preserve">Energy </w:t>
      </w:r>
      <w:r w:rsidR="00E110C6">
        <w:rPr>
          <w:i/>
          <w:iCs/>
        </w:rPr>
        <w:t>and</w:t>
      </w:r>
      <w:r w:rsidR="00E110C6" w:rsidRPr="00812473">
        <w:rPr>
          <w:i/>
          <w:iCs/>
        </w:rPr>
        <w:t xml:space="preserve"> Buildings</w:t>
      </w:r>
      <w:r w:rsidR="00E110C6" w:rsidRPr="009F0E66">
        <w:rPr>
          <w:i/>
          <w:iCs/>
        </w:rPr>
        <w:t>,</w:t>
      </w:r>
      <w:r w:rsidR="00E110C6">
        <w:rPr>
          <w:i/>
          <w:iCs/>
        </w:rPr>
        <w:t xml:space="preserve"> </w:t>
      </w:r>
      <w:r>
        <w:rPr>
          <w:i/>
          <w:iCs/>
        </w:rPr>
        <w:t>42</w:t>
      </w:r>
      <w:r>
        <w:t>(7), 1038-1046.</w:t>
      </w:r>
    </w:p>
    <w:p w14:paraId="5FD21CB9" w14:textId="7F575D98" w:rsidR="009C6E32" w:rsidRDefault="007F0C82" w:rsidP="00A25A44">
      <w:pPr>
        <w:pStyle w:val="BodyText"/>
        <w:numPr>
          <w:ilvl w:val="0"/>
          <w:numId w:val="17"/>
        </w:numPr>
      </w:pPr>
      <w:r>
        <w:t>Yang</w:t>
      </w:r>
      <w:r w:rsidR="00461E2E">
        <w:t xml:space="preserve">, Z., Li, N., </w:t>
      </w:r>
      <w:proofErr w:type="spellStart"/>
      <w:r w:rsidR="00461E2E">
        <w:t>Becerik</w:t>
      </w:r>
      <w:proofErr w:type="spellEnd"/>
      <w:r w:rsidR="00461E2E">
        <w:t>-Gerber, B., &amp; Orosz, M. (</w:t>
      </w:r>
      <w:r w:rsidR="00FD1CF2">
        <w:t>2012</w:t>
      </w:r>
      <w:r w:rsidR="00461E2E">
        <w:t>). A multi-</w:t>
      </w:r>
      <w:proofErr w:type="gramStart"/>
      <w:r w:rsidR="00461E2E">
        <w:t>sensor based</w:t>
      </w:r>
      <w:proofErr w:type="gramEnd"/>
      <w:r w:rsidR="00461E2E">
        <w:t xml:space="preserve"> occupancy estimation model for supporting demand driven HVAC operations. </w:t>
      </w:r>
      <w:r w:rsidR="000E2E70" w:rsidRPr="005F6786">
        <w:rPr>
          <w:i/>
          <w:iCs/>
        </w:rPr>
        <w:t>Proc. Symp Simulation Architecture and Urban Des.</w:t>
      </w:r>
      <w:r w:rsidR="00A25A44">
        <w:rPr>
          <w:i/>
          <w:iCs/>
        </w:rPr>
        <w:t xml:space="preserve"> </w:t>
      </w:r>
      <w:r w:rsidR="000E2E70" w:rsidRPr="005F6786">
        <w:rPr>
          <w:i/>
          <w:iCs/>
        </w:rPr>
        <w:t>(</w:t>
      </w:r>
      <w:proofErr w:type="spellStart"/>
      <w:r w:rsidR="000E2E70" w:rsidRPr="005F6786">
        <w:rPr>
          <w:i/>
          <w:iCs/>
        </w:rPr>
        <w:t>SimAUD</w:t>
      </w:r>
      <w:proofErr w:type="spellEnd"/>
      <w:r w:rsidR="000E2E70" w:rsidRPr="005F6786">
        <w:rPr>
          <w:i/>
          <w:iCs/>
        </w:rPr>
        <w:t>)</w:t>
      </w:r>
      <w:r w:rsidR="000E2E70">
        <w:t xml:space="preserve">, </w:t>
      </w:r>
      <w:r w:rsidR="00EF4893">
        <w:t>49-56</w:t>
      </w:r>
      <w:r w:rsidR="005F6786">
        <w:t>.</w:t>
      </w:r>
      <w:r w:rsidR="00783A52">
        <w:t xml:space="preserve"> </w:t>
      </w:r>
    </w:p>
    <w:p w14:paraId="03DD064F" w14:textId="0DBC0FD5" w:rsidR="00287181" w:rsidRDefault="00287181" w:rsidP="00556482">
      <w:pPr>
        <w:pStyle w:val="BodyText"/>
        <w:numPr>
          <w:ilvl w:val="0"/>
          <w:numId w:val="17"/>
        </w:numPr>
      </w:pPr>
      <w:r>
        <w:t>Wang</w:t>
      </w:r>
      <w:r w:rsidR="00353717">
        <w:t>, C., Jiang, J., Roth, T., Nguyen, C., Liu, Y.</w:t>
      </w:r>
      <w:r w:rsidR="0030506A">
        <w:t>, &amp; Lee, H.</w:t>
      </w:r>
      <w:r w:rsidR="00815B0D">
        <w:t xml:space="preserve"> (2021). Integrated sensor data processing for occupancy detection in residential buildings. </w:t>
      </w:r>
      <w:r w:rsidR="00815B0D" w:rsidRPr="00812473">
        <w:rPr>
          <w:i/>
          <w:iCs/>
        </w:rPr>
        <w:t xml:space="preserve">Energy </w:t>
      </w:r>
      <w:r w:rsidR="00970100">
        <w:rPr>
          <w:i/>
          <w:iCs/>
        </w:rPr>
        <w:t>and</w:t>
      </w:r>
      <w:r w:rsidR="00815B0D" w:rsidRPr="00812473">
        <w:rPr>
          <w:i/>
          <w:iCs/>
        </w:rPr>
        <w:t xml:space="preserve"> Buildings</w:t>
      </w:r>
      <w:r w:rsidR="00815B0D" w:rsidRPr="009F0E66">
        <w:rPr>
          <w:i/>
          <w:iCs/>
        </w:rPr>
        <w:t>, 237</w:t>
      </w:r>
      <w:r w:rsidR="00815B0D">
        <w:t xml:space="preserve">. </w:t>
      </w:r>
      <w:hyperlink r:id="rId32" w:history="1">
        <w:r w:rsidR="00815B0D" w:rsidRPr="00815B0D">
          <w:rPr>
            <w:rStyle w:val="Hyperlink"/>
          </w:rPr>
          <w:t>https://doi.org/10.1016/j.enbuild.2021.110810</w:t>
        </w:r>
      </w:hyperlink>
    </w:p>
    <w:p w14:paraId="46C21928" w14:textId="7ACB2ECD" w:rsidR="001C347B" w:rsidRPr="00315AC4" w:rsidRDefault="004E7FF7" w:rsidP="00556482">
      <w:pPr>
        <w:pStyle w:val="BodyText"/>
        <w:numPr>
          <w:ilvl w:val="0"/>
          <w:numId w:val="17"/>
        </w:numPr>
        <w:rPr>
          <w:rStyle w:val="Hyperlink"/>
          <w:color w:val="auto"/>
          <w:u w:val="none"/>
        </w:rPr>
      </w:pPr>
      <w:r>
        <w:lastRenderedPageBreak/>
        <w:t xml:space="preserve">Kim, J., Bang, J., Choi, A., </w:t>
      </w:r>
      <w:r w:rsidR="001607B7">
        <w:t>Moon, H.J., &amp; Sung, M. (</w:t>
      </w:r>
      <w:r w:rsidR="003D6FC4">
        <w:t xml:space="preserve">2023). Estimation of occupancy using IoT sensors and a carbon dioxide-based machine learning model with ventilation system and differential pressure data. </w:t>
      </w:r>
      <w:r w:rsidR="003D6FC4" w:rsidRPr="003D6FC4">
        <w:rPr>
          <w:i/>
          <w:iCs/>
        </w:rPr>
        <w:t>Sensors, 23</w:t>
      </w:r>
      <w:r w:rsidR="003D6FC4">
        <w:t>(2).</w:t>
      </w:r>
      <w:r w:rsidR="00E11406">
        <w:t xml:space="preserve"> </w:t>
      </w:r>
      <w:hyperlink r:id="rId33" w:history="1">
        <w:r w:rsidR="00E11406" w:rsidRPr="00E11406">
          <w:rPr>
            <w:rStyle w:val="Hyperlink"/>
          </w:rPr>
          <w:t>https://doi.org/10.3390/s23020585</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4" w:history="1">
        <w:r w:rsidRPr="00E30E90">
          <w:rPr>
            <w:rStyle w:val="Hyperlink"/>
          </w:rPr>
          <w:t>https://doi.org/10.48550/arXiv.2312.14426</w:t>
        </w:r>
      </w:hyperlink>
    </w:p>
    <w:p w14:paraId="55918673" w14:textId="44C11F11" w:rsidR="006B4F8A" w:rsidRDefault="006B4F8A" w:rsidP="00556482">
      <w:pPr>
        <w:pStyle w:val="BodyText"/>
        <w:numPr>
          <w:ilvl w:val="0"/>
          <w:numId w:val="17"/>
        </w:numPr>
      </w:pPr>
      <w:proofErr w:type="spellStart"/>
      <w:r>
        <w:t>Banihashemi</w:t>
      </w:r>
      <w:proofErr w:type="spellEnd"/>
      <w:r>
        <w:t xml:space="preserve">, F., </w:t>
      </w:r>
      <w:r w:rsidR="002B0B16">
        <w:t xml:space="preserve">Weber, M., </w:t>
      </w:r>
      <w:proofErr w:type="spellStart"/>
      <w:r w:rsidR="002B0B16">
        <w:t>Deghim</w:t>
      </w:r>
      <w:proofErr w:type="spellEnd"/>
      <w:r w:rsidR="002B0B16">
        <w:t xml:space="preserve">, F., Zong, C., </w:t>
      </w:r>
      <w:r w:rsidR="00A81547">
        <w:t xml:space="preserve">&amp; Lang, W. (2024). Occupancy modeling on non-intrusive indoor environmental data through machine learning. </w:t>
      </w:r>
      <w:r w:rsidR="00A81547" w:rsidRPr="00FC5022">
        <w:rPr>
          <w:i/>
          <w:iCs/>
        </w:rPr>
        <w:t xml:space="preserve">Building </w:t>
      </w:r>
      <w:r w:rsidR="00FC5022" w:rsidRPr="00FC5022">
        <w:rPr>
          <w:i/>
          <w:iCs/>
        </w:rPr>
        <w:t>and Environment, 254</w:t>
      </w:r>
      <w:r w:rsidR="00FC5022">
        <w:t>.</w:t>
      </w:r>
      <w:r w:rsidR="00A506C2">
        <w:t xml:space="preserve"> </w:t>
      </w:r>
      <w:hyperlink r:id="rId35" w:history="1">
        <w:r w:rsidR="00A506C2" w:rsidRPr="00A506C2">
          <w:rPr>
            <w:rStyle w:val="Hyperlink"/>
          </w:rPr>
          <w:t>https://doi.org/10.1016/j.buildenv.2024.111382</w:t>
        </w:r>
      </w:hyperlink>
    </w:p>
    <w:p w14:paraId="43F7BDFB" w14:textId="49A50B7F" w:rsidR="00A506C2" w:rsidRPr="00A8784F" w:rsidRDefault="00716C58" w:rsidP="00556482">
      <w:pPr>
        <w:pStyle w:val="BodyText"/>
        <w:numPr>
          <w:ilvl w:val="0"/>
          <w:numId w:val="17"/>
        </w:numPr>
        <w:rPr>
          <w:rStyle w:val="Hyperlink"/>
          <w:color w:val="auto"/>
          <w:u w:val="none"/>
        </w:rPr>
      </w:pPr>
      <w:r>
        <w:t>Li, T.</w:t>
      </w:r>
      <w:r w:rsidR="00543744">
        <w:t>, Liu, X., Li, G., Wang, X., Ma, J., Xu, C., &amp; Mao, Q.</w:t>
      </w:r>
      <w:r w:rsidR="00F833D5">
        <w:t xml:space="preserve"> (</w:t>
      </w:r>
      <w:r w:rsidR="00521885">
        <w:t xml:space="preserve">2024). A systematic review and comprehensive analysis of building occupancy prediction. </w:t>
      </w:r>
      <w:r w:rsidR="00A11B3B" w:rsidRPr="00A11B3B">
        <w:rPr>
          <w:i/>
          <w:iCs/>
        </w:rPr>
        <w:t>Renewable and Sustainable Energy Reviews,</w:t>
      </w:r>
      <w:r w:rsidR="002619DD">
        <w:rPr>
          <w:i/>
          <w:iCs/>
        </w:rPr>
        <w:t xml:space="preserve"> </w:t>
      </w:r>
      <w:r w:rsidR="00A11B3B" w:rsidRPr="00A11B3B">
        <w:rPr>
          <w:i/>
          <w:iCs/>
        </w:rPr>
        <w:t>193</w:t>
      </w:r>
      <w:r w:rsidR="00A11B3B">
        <w:t>.</w:t>
      </w:r>
      <w:r w:rsidR="00505526">
        <w:t xml:space="preserve"> </w:t>
      </w:r>
      <w:hyperlink r:id="rId36" w:history="1">
        <w:r w:rsidR="00505526" w:rsidRPr="00505526">
          <w:rPr>
            <w:rStyle w:val="Hyperlink"/>
          </w:rPr>
          <w:t>https://doi.org/10.1016/j.rser.2024.114284</w:t>
        </w:r>
      </w:hyperlink>
    </w:p>
    <w:p w14:paraId="7E535C3D" w14:textId="3DD18C54" w:rsidR="00A8784F" w:rsidRDefault="00AE4E19" w:rsidP="00556482">
      <w:pPr>
        <w:pStyle w:val="BodyText"/>
        <w:numPr>
          <w:ilvl w:val="0"/>
          <w:numId w:val="17"/>
        </w:numPr>
      </w:pPr>
      <w:r>
        <w:t xml:space="preserve">Khan, I., </w:t>
      </w:r>
      <w:proofErr w:type="spellStart"/>
      <w:r>
        <w:t>Zedadra</w:t>
      </w:r>
      <w:proofErr w:type="spellEnd"/>
      <w:r>
        <w:t xml:space="preserve">,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7" w:history="1">
        <w:r w:rsidR="008A2A2F" w:rsidRPr="008A2A2F">
          <w:rPr>
            <w:rStyle w:val="Hyperlink"/>
          </w:rPr>
          <w:t>doi.org/10.3390/s24113276</w:t>
        </w:r>
      </w:hyperlink>
    </w:p>
    <w:sectPr w:rsidR="00A8784F" w:rsidSect="00297C4C">
      <w:footerReference w:type="default" r:id="rId3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1351A" w14:textId="77777777" w:rsidR="00E177F2" w:rsidRDefault="00E177F2" w:rsidP="00B52108">
      <w:r>
        <w:separator/>
      </w:r>
    </w:p>
    <w:p w14:paraId="382EEC5B" w14:textId="77777777" w:rsidR="00E177F2" w:rsidRDefault="00E177F2"/>
  </w:endnote>
  <w:endnote w:type="continuationSeparator" w:id="0">
    <w:p w14:paraId="343EA446" w14:textId="77777777" w:rsidR="00E177F2" w:rsidRDefault="00E177F2" w:rsidP="00B52108">
      <w:r>
        <w:continuationSeparator/>
      </w:r>
    </w:p>
    <w:p w14:paraId="6230EF2A" w14:textId="77777777" w:rsidR="00E177F2" w:rsidRDefault="00E17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427B1" w14:textId="77777777" w:rsidR="00E177F2" w:rsidRDefault="00E177F2" w:rsidP="00B52108">
      <w:r>
        <w:separator/>
      </w:r>
    </w:p>
    <w:p w14:paraId="372391BC" w14:textId="77777777" w:rsidR="00E177F2" w:rsidRDefault="00E177F2"/>
  </w:footnote>
  <w:footnote w:type="continuationSeparator" w:id="0">
    <w:p w14:paraId="4A86C684" w14:textId="77777777" w:rsidR="00E177F2" w:rsidRDefault="00E177F2" w:rsidP="00B52108">
      <w:r>
        <w:continuationSeparator/>
      </w:r>
    </w:p>
    <w:p w14:paraId="2F7AA526" w14:textId="77777777" w:rsidR="00E177F2" w:rsidRDefault="00E177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09C6F438" w:rsidR="00BB2847" w:rsidRDefault="00A871E3" w:rsidP="00403063">
    <w:pPr>
      <w:spacing w:after="0"/>
      <w:jc w:val="right"/>
      <w:rPr>
        <w:rFonts w:cs="Arial"/>
        <w:b/>
        <w:sz w:val="20"/>
        <w:szCs w:val="20"/>
      </w:rPr>
    </w:pPr>
    <w:r>
      <w:rPr>
        <w:rFonts w:cs="Arial"/>
        <w:b/>
        <w:sz w:val="20"/>
        <w:szCs w:val="20"/>
      </w:rPr>
      <w:t>Literature Review, Data Description, and Approach</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89D6766"/>
    <w:multiLevelType w:val="hybridMultilevel"/>
    <w:tmpl w:val="FD9CFFFC"/>
    <w:lvl w:ilvl="0" w:tplc="10090001">
      <w:start w:val="1"/>
      <w:numFmt w:val="bullet"/>
      <w:lvlText w:val=""/>
      <w:lvlJc w:val="left"/>
      <w:pPr>
        <w:ind w:left="912" w:hanging="360"/>
      </w:pPr>
      <w:rPr>
        <w:rFonts w:ascii="Symbol" w:hAnsi="Symbol"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num w:numId="1" w16cid:durableId="955063225">
    <w:abstractNumId w:val="0"/>
  </w:num>
  <w:num w:numId="2" w16cid:durableId="200362887">
    <w:abstractNumId w:val="1"/>
  </w:num>
  <w:num w:numId="3" w16cid:durableId="426115575">
    <w:abstractNumId w:val="2"/>
  </w:num>
  <w:num w:numId="4" w16cid:durableId="1374116834">
    <w:abstractNumId w:val="3"/>
  </w:num>
  <w:num w:numId="5" w16cid:durableId="1368917329">
    <w:abstractNumId w:val="4"/>
  </w:num>
  <w:num w:numId="6" w16cid:durableId="1415709403">
    <w:abstractNumId w:val="9"/>
  </w:num>
  <w:num w:numId="7" w16cid:durableId="1566793926">
    <w:abstractNumId w:val="5"/>
  </w:num>
  <w:num w:numId="8" w16cid:durableId="47843231">
    <w:abstractNumId w:val="6"/>
  </w:num>
  <w:num w:numId="9" w16cid:durableId="1282760855">
    <w:abstractNumId w:val="7"/>
  </w:num>
  <w:num w:numId="10" w16cid:durableId="1832717750">
    <w:abstractNumId w:val="8"/>
  </w:num>
  <w:num w:numId="11" w16cid:durableId="483552408">
    <w:abstractNumId w:val="10"/>
  </w:num>
  <w:num w:numId="12" w16cid:durableId="213928155">
    <w:abstractNumId w:val="16"/>
  </w:num>
  <w:num w:numId="13" w16cid:durableId="648095091">
    <w:abstractNumId w:val="22"/>
  </w:num>
  <w:num w:numId="14" w16cid:durableId="1646473829">
    <w:abstractNumId w:val="20"/>
  </w:num>
  <w:num w:numId="15" w16cid:durableId="371274436">
    <w:abstractNumId w:val="14"/>
  </w:num>
  <w:num w:numId="16" w16cid:durableId="970597019">
    <w:abstractNumId w:val="13"/>
  </w:num>
  <w:num w:numId="17" w16cid:durableId="1706246236">
    <w:abstractNumId w:val="18"/>
  </w:num>
  <w:num w:numId="18" w16cid:durableId="1151218036">
    <w:abstractNumId w:val="19"/>
  </w:num>
  <w:num w:numId="19" w16cid:durableId="746533217">
    <w:abstractNumId w:val="12"/>
  </w:num>
  <w:num w:numId="20" w16cid:durableId="1305546957">
    <w:abstractNumId w:val="15"/>
  </w:num>
  <w:num w:numId="21" w16cid:durableId="673998695">
    <w:abstractNumId w:val="11"/>
  </w:num>
  <w:num w:numId="22" w16cid:durableId="2044790711">
    <w:abstractNumId w:val="17"/>
  </w:num>
  <w:num w:numId="23" w16cid:durableId="9456922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E73"/>
    <w:rsid w:val="00004B03"/>
    <w:rsid w:val="00006566"/>
    <w:rsid w:val="00006F2E"/>
    <w:rsid w:val="00010EBB"/>
    <w:rsid w:val="00012F92"/>
    <w:rsid w:val="00016A04"/>
    <w:rsid w:val="00017B8D"/>
    <w:rsid w:val="00033EA9"/>
    <w:rsid w:val="00034D22"/>
    <w:rsid w:val="0003612B"/>
    <w:rsid w:val="00037980"/>
    <w:rsid w:val="0004113C"/>
    <w:rsid w:val="00042E00"/>
    <w:rsid w:val="00044173"/>
    <w:rsid w:val="00044BAD"/>
    <w:rsid w:val="00044D84"/>
    <w:rsid w:val="0005073C"/>
    <w:rsid w:val="0005191D"/>
    <w:rsid w:val="00057612"/>
    <w:rsid w:val="00060AEC"/>
    <w:rsid w:val="000623CF"/>
    <w:rsid w:val="0006305F"/>
    <w:rsid w:val="000651B1"/>
    <w:rsid w:val="00065F4D"/>
    <w:rsid w:val="000721FB"/>
    <w:rsid w:val="00072E7B"/>
    <w:rsid w:val="00072F18"/>
    <w:rsid w:val="00073348"/>
    <w:rsid w:val="00075E45"/>
    <w:rsid w:val="000810DF"/>
    <w:rsid w:val="000813F4"/>
    <w:rsid w:val="000820B4"/>
    <w:rsid w:val="00083856"/>
    <w:rsid w:val="00084E11"/>
    <w:rsid w:val="00085678"/>
    <w:rsid w:val="000878C8"/>
    <w:rsid w:val="000908F5"/>
    <w:rsid w:val="000913B1"/>
    <w:rsid w:val="0009319D"/>
    <w:rsid w:val="000976DA"/>
    <w:rsid w:val="000A0AC6"/>
    <w:rsid w:val="000A2C58"/>
    <w:rsid w:val="000A742E"/>
    <w:rsid w:val="000A7D16"/>
    <w:rsid w:val="000A7DB8"/>
    <w:rsid w:val="000B3F3E"/>
    <w:rsid w:val="000B58D3"/>
    <w:rsid w:val="000B618B"/>
    <w:rsid w:val="000B6ECA"/>
    <w:rsid w:val="000B6F80"/>
    <w:rsid w:val="000C05CC"/>
    <w:rsid w:val="000C0AF4"/>
    <w:rsid w:val="000C6039"/>
    <w:rsid w:val="000C6E1F"/>
    <w:rsid w:val="000C7C87"/>
    <w:rsid w:val="000D0126"/>
    <w:rsid w:val="000D3EA0"/>
    <w:rsid w:val="000E2CB6"/>
    <w:rsid w:val="000E2E70"/>
    <w:rsid w:val="000E55D5"/>
    <w:rsid w:val="000F2E32"/>
    <w:rsid w:val="000F2F4B"/>
    <w:rsid w:val="000F4FFC"/>
    <w:rsid w:val="000F6CE0"/>
    <w:rsid w:val="000F6CF3"/>
    <w:rsid w:val="000F7318"/>
    <w:rsid w:val="0010602E"/>
    <w:rsid w:val="0010617A"/>
    <w:rsid w:val="0010780D"/>
    <w:rsid w:val="00107894"/>
    <w:rsid w:val="0010790D"/>
    <w:rsid w:val="00110D9A"/>
    <w:rsid w:val="001111EA"/>
    <w:rsid w:val="00112B32"/>
    <w:rsid w:val="001156E4"/>
    <w:rsid w:val="00124E97"/>
    <w:rsid w:val="001278DF"/>
    <w:rsid w:val="001331AA"/>
    <w:rsid w:val="001369DA"/>
    <w:rsid w:val="00136D00"/>
    <w:rsid w:val="00137034"/>
    <w:rsid w:val="00141ED4"/>
    <w:rsid w:val="00147980"/>
    <w:rsid w:val="00150101"/>
    <w:rsid w:val="00151336"/>
    <w:rsid w:val="00156815"/>
    <w:rsid w:val="0015760F"/>
    <w:rsid w:val="00160181"/>
    <w:rsid w:val="001607B7"/>
    <w:rsid w:val="00162A82"/>
    <w:rsid w:val="0016476D"/>
    <w:rsid w:val="001673E3"/>
    <w:rsid w:val="00167880"/>
    <w:rsid w:val="00167B63"/>
    <w:rsid w:val="001730AA"/>
    <w:rsid w:val="0017604C"/>
    <w:rsid w:val="001764E4"/>
    <w:rsid w:val="00176D0B"/>
    <w:rsid w:val="00181037"/>
    <w:rsid w:val="00182890"/>
    <w:rsid w:val="00182B5C"/>
    <w:rsid w:val="00182CF0"/>
    <w:rsid w:val="0018422C"/>
    <w:rsid w:val="001854DD"/>
    <w:rsid w:val="00186443"/>
    <w:rsid w:val="00190C59"/>
    <w:rsid w:val="00191C5D"/>
    <w:rsid w:val="00192105"/>
    <w:rsid w:val="00192C36"/>
    <w:rsid w:val="0019439D"/>
    <w:rsid w:val="001943CD"/>
    <w:rsid w:val="00195753"/>
    <w:rsid w:val="00195B3A"/>
    <w:rsid w:val="0019649A"/>
    <w:rsid w:val="00197EAE"/>
    <w:rsid w:val="001A15A9"/>
    <w:rsid w:val="001A1F0D"/>
    <w:rsid w:val="001A355B"/>
    <w:rsid w:val="001A47C7"/>
    <w:rsid w:val="001A4A07"/>
    <w:rsid w:val="001A69E7"/>
    <w:rsid w:val="001A6F03"/>
    <w:rsid w:val="001A7FF6"/>
    <w:rsid w:val="001B03CF"/>
    <w:rsid w:val="001B0810"/>
    <w:rsid w:val="001B1D5A"/>
    <w:rsid w:val="001B4233"/>
    <w:rsid w:val="001B4A46"/>
    <w:rsid w:val="001B6FF3"/>
    <w:rsid w:val="001B734A"/>
    <w:rsid w:val="001C347B"/>
    <w:rsid w:val="001C4B37"/>
    <w:rsid w:val="001C53FC"/>
    <w:rsid w:val="001C6F3C"/>
    <w:rsid w:val="001C725B"/>
    <w:rsid w:val="001D169C"/>
    <w:rsid w:val="001D2CC9"/>
    <w:rsid w:val="001D3D92"/>
    <w:rsid w:val="001D48C5"/>
    <w:rsid w:val="001D715B"/>
    <w:rsid w:val="001E04DB"/>
    <w:rsid w:val="001E0E45"/>
    <w:rsid w:val="001E3E7E"/>
    <w:rsid w:val="001E5F16"/>
    <w:rsid w:val="001E6C0D"/>
    <w:rsid w:val="001F16AF"/>
    <w:rsid w:val="001F1BCE"/>
    <w:rsid w:val="0020419D"/>
    <w:rsid w:val="00204557"/>
    <w:rsid w:val="002049D6"/>
    <w:rsid w:val="002064D9"/>
    <w:rsid w:val="002068B1"/>
    <w:rsid w:val="00211D4A"/>
    <w:rsid w:val="002134C2"/>
    <w:rsid w:val="00213D2D"/>
    <w:rsid w:val="00215377"/>
    <w:rsid w:val="00215BF8"/>
    <w:rsid w:val="00215F47"/>
    <w:rsid w:val="00217FDF"/>
    <w:rsid w:val="002252D2"/>
    <w:rsid w:val="00225D61"/>
    <w:rsid w:val="00230CBB"/>
    <w:rsid w:val="00230EC1"/>
    <w:rsid w:val="00232219"/>
    <w:rsid w:val="00232E22"/>
    <w:rsid w:val="00233853"/>
    <w:rsid w:val="00236321"/>
    <w:rsid w:val="002363BD"/>
    <w:rsid w:val="00236CE7"/>
    <w:rsid w:val="00236D62"/>
    <w:rsid w:val="002377BC"/>
    <w:rsid w:val="0024363E"/>
    <w:rsid w:val="002449A5"/>
    <w:rsid w:val="0025317B"/>
    <w:rsid w:val="002566F6"/>
    <w:rsid w:val="002619DD"/>
    <w:rsid w:val="00264CFB"/>
    <w:rsid w:val="00266D21"/>
    <w:rsid w:val="00266F79"/>
    <w:rsid w:val="0026758C"/>
    <w:rsid w:val="0026796D"/>
    <w:rsid w:val="00272D71"/>
    <w:rsid w:val="002737A9"/>
    <w:rsid w:val="00282732"/>
    <w:rsid w:val="0028304C"/>
    <w:rsid w:val="0028345A"/>
    <w:rsid w:val="0028415D"/>
    <w:rsid w:val="00285C9C"/>
    <w:rsid w:val="00287181"/>
    <w:rsid w:val="0028758A"/>
    <w:rsid w:val="00290B92"/>
    <w:rsid w:val="00290E72"/>
    <w:rsid w:val="00296233"/>
    <w:rsid w:val="00297AE9"/>
    <w:rsid w:val="00297C4C"/>
    <w:rsid w:val="002A06F5"/>
    <w:rsid w:val="002A12FD"/>
    <w:rsid w:val="002A6C73"/>
    <w:rsid w:val="002B0B16"/>
    <w:rsid w:val="002B3613"/>
    <w:rsid w:val="002B4970"/>
    <w:rsid w:val="002B6772"/>
    <w:rsid w:val="002B7C20"/>
    <w:rsid w:val="002C2F39"/>
    <w:rsid w:val="002C35FD"/>
    <w:rsid w:val="002C37E3"/>
    <w:rsid w:val="002C37F7"/>
    <w:rsid w:val="002C41EA"/>
    <w:rsid w:val="002C4241"/>
    <w:rsid w:val="002C4353"/>
    <w:rsid w:val="002C45AD"/>
    <w:rsid w:val="002C624D"/>
    <w:rsid w:val="002C635D"/>
    <w:rsid w:val="002D002A"/>
    <w:rsid w:val="002D2693"/>
    <w:rsid w:val="002D2F1F"/>
    <w:rsid w:val="002D46CA"/>
    <w:rsid w:val="002D5615"/>
    <w:rsid w:val="002D5DF3"/>
    <w:rsid w:val="002D6A61"/>
    <w:rsid w:val="002E59FC"/>
    <w:rsid w:val="002E5C28"/>
    <w:rsid w:val="002E6036"/>
    <w:rsid w:val="002E741C"/>
    <w:rsid w:val="002F0353"/>
    <w:rsid w:val="002F161E"/>
    <w:rsid w:val="002F1A88"/>
    <w:rsid w:val="002F520F"/>
    <w:rsid w:val="002F79BB"/>
    <w:rsid w:val="002F7EE0"/>
    <w:rsid w:val="00300D73"/>
    <w:rsid w:val="003021C1"/>
    <w:rsid w:val="003041DF"/>
    <w:rsid w:val="00304E65"/>
    <w:rsid w:val="0030506A"/>
    <w:rsid w:val="003111E6"/>
    <w:rsid w:val="003123DE"/>
    <w:rsid w:val="003124B9"/>
    <w:rsid w:val="00313EAF"/>
    <w:rsid w:val="0031422D"/>
    <w:rsid w:val="00315A7C"/>
    <w:rsid w:val="00315AC4"/>
    <w:rsid w:val="00315AFD"/>
    <w:rsid w:val="00320845"/>
    <w:rsid w:val="003223AE"/>
    <w:rsid w:val="00323ACF"/>
    <w:rsid w:val="003314E3"/>
    <w:rsid w:val="00336700"/>
    <w:rsid w:val="0033721A"/>
    <w:rsid w:val="00337368"/>
    <w:rsid w:val="003446B4"/>
    <w:rsid w:val="003452FB"/>
    <w:rsid w:val="00347C58"/>
    <w:rsid w:val="00350CAD"/>
    <w:rsid w:val="00352714"/>
    <w:rsid w:val="0035287D"/>
    <w:rsid w:val="00353717"/>
    <w:rsid w:val="0035708A"/>
    <w:rsid w:val="00360B8F"/>
    <w:rsid w:val="00362B3B"/>
    <w:rsid w:val="0037006A"/>
    <w:rsid w:val="00371E98"/>
    <w:rsid w:val="003723E4"/>
    <w:rsid w:val="003731F8"/>
    <w:rsid w:val="00373746"/>
    <w:rsid w:val="00373FBD"/>
    <w:rsid w:val="00386D02"/>
    <w:rsid w:val="00387E1E"/>
    <w:rsid w:val="0039002B"/>
    <w:rsid w:val="00391C14"/>
    <w:rsid w:val="003920E9"/>
    <w:rsid w:val="00396062"/>
    <w:rsid w:val="003A1A5F"/>
    <w:rsid w:val="003A6F16"/>
    <w:rsid w:val="003A6F29"/>
    <w:rsid w:val="003A7BBD"/>
    <w:rsid w:val="003A7C2A"/>
    <w:rsid w:val="003B2AFA"/>
    <w:rsid w:val="003B6FD7"/>
    <w:rsid w:val="003B7188"/>
    <w:rsid w:val="003B7602"/>
    <w:rsid w:val="003D06A5"/>
    <w:rsid w:val="003D1B11"/>
    <w:rsid w:val="003D2519"/>
    <w:rsid w:val="003D2A3C"/>
    <w:rsid w:val="003D4538"/>
    <w:rsid w:val="003D586F"/>
    <w:rsid w:val="003D6FC4"/>
    <w:rsid w:val="003E0AA8"/>
    <w:rsid w:val="003E0F73"/>
    <w:rsid w:val="003E2C1D"/>
    <w:rsid w:val="003E39C6"/>
    <w:rsid w:val="003E4578"/>
    <w:rsid w:val="003E6FD5"/>
    <w:rsid w:val="003F171A"/>
    <w:rsid w:val="003F2635"/>
    <w:rsid w:val="003F29D3"/>
    <w:rsid w:val="003F470F"/>
    <w:rsid w:val="003F7DFE"/>
    <w:rsid w:val="00401875"/>
    <w:rsid w:val="00403063"/>
    <w:rsid w:val="00404CB4"/>
    <w:rsid w:val="00405996"/>
    <w:rsid w:val="00410FEA"/>
    <w:rsid w:val="00412AED"/>
    <w:rsid w:val="00412DF2"/>
    <w:rsid w:val="00413787"/>
    <w:rsid w:val="00413EB7"/>
    <w:rsid w:val="004140C3"/>
    <w:rsid w:val="004166E3"/>
    <w:rsid w:val="004175EB"/>
    <w:rsid w:val="004176EF"/>
    <w:rsid w:val="00417B46"/>
    <w:rsid w:val="00420B40"/>
    <w:rsid w:val="004213AB"/>
    <w:rsid w:val="00421A25"/>
    <w:rsid w:val="00423432"/>
    <w:rsid w:val="00424195"/>
    <w:rsid w:val="00424594"/>
    <w:rsid w:val="00424F66"/>
    <w:rsid w:val="00427327"/>
    <w:rsid w:val="00430467"/>
    <w:rsid w:val="004315FF"/>
    <w:rsid w:val="00435160"/>
    <w:rsid w:val="00437571"/>
    <w:rsid w:val="004424D9"/>
    <w:rsid w:val="0044430D"/>
    <w:rsid w:val="00446394"/>
    <w:rsid w:val="0044714F"/>
    <w:rsid w:val="004475D4"/>
    <w:rsid w:val="004501F6"/>
    <w:rsid w:val="00452C5F"/>
    <w:rsid w:val="0045303A"/>
    <w:rsid w:val="00461E2E"/>
    <w:rsid w:val="0046373C"/>
    <w:rsid w:val="00465091"/>
    <w:rsid w:val="0046553A"/>
    <w:rsid w:val="00465F44"/>
    <w:rsid w:val="00467729"/>
    <w:rsid w:val="0047121D"/>
    <w:rsid w:val="004714CF"/>
    <w:rsid w:val="00471612"/>
    <w:rsid w:val="00471D09"/>
    <w:rsid w:val="004745AA"/>
    <w:rsid w:val="00480781"/>
    <w:rsid w:val="00483462"/>
    <w:rsid w:val="00483DC9"/>
    <w:rsid w:val="00486AA0"/>
    <w:rsid w:val="00493704"/>
    <w:rsid w:val="00497A36"/>
    <w:rsid w:val="004A2C82"/>
    <w:rsid w:val="004A4160"/>
    <w:rsid w:val="004B0269"/>
    <w:rsid w:val="004B0CB7"/>
    <w:rsid w:val="004B14CE"/>
    <w:rsid w:val="004B6057"/>
    <w:rsid w:val="004B6F79"/>
    <w:rsid w:val="004C1A76"/>
    <w:rsid w:val="004C1C57"/>
    <w:rsid w:val="004C27C9"/>
    <w:rsid w:val="004C3DAD"/>
    <w:rsid w:val="004C54BB"/>
    <w:rsid w:val="004C6819"/>
    <w:rsid w:val="004D0890"/>
    <w:rsid w:val="004D158A"/>
    <w:rsid w:val="004D2D62"/>
    <w:rsid w:val="004D3B0F"/>
    <w:rsid w:val="004E7FF7"/>
    <w:rsid w:val="004F3917"/>
    <w:rsid w:val="004F6238"/>
    <w:rsid w:val="005000C4"/>
    <w:rsid w:val="00500A27"/>
    <w:rsid w:val="00505526"/>
    <w:rsid w:val="00505C95"/>
    <w:rsid w:val="00506EBA"/>
    <w:rsid w:val="00511226"/>
    <w:rsid w:val="00511BEF"/>
    <w:rsid w:val="00512ED9"/>
    <w:rsid w:val="00521885"/>
    <w:rsid w:val="005231CC"/>
    <w:rsid w:val="00526762"/>
    <w:rsid w:val="00527F26"/>
    <w:rsid w:val="00530324"/>
    <w:rsid w:val="00530AFF"/>
    <w:rsid w:val="0053318E"/>
    <w:rsid w:val="00534CB8"/>
    <w:rsid w:val="00536A57"/>
    <w:rsid w:val="00541D24"/>
    <w:rsid w:val="005421D0"/>
    <w:rsid w:val="0054234B"/>
    <w:rsid w:val="00542644"/>
    <w:rsid w:val="00543744"/>
    <w:rsid w:val="0054405D"/>
    <w:rsid w:val="00544514"/>
    <w:rsid w:val="005452C5"/>
    <w:rsid w:val="00551EDA"/>
    <w:rsid w:val="00552D7A"/>
    <w:rsid w:val="0055472C"/>
    <w:rsid w:val="005550AA"/>
    <w:rsid w:val="00556482"/>
    <w:rsid w:val="00556869"/>
    <w:rsid w:val="00556993"/>
    <w:rsid w:val="005602B0"/>
    <w:rsid w:val="00563270"/>
    <w:rsid w:val="005659BC"/>
    <w:rsid w:val="00566306"/>
    <w:rsid w:val="00570791"/>
    <w:rsid w:val="00571187"/>
    <w:rsid w:val="0057132C"/>
    <w:rsid w:val="00572DC8"/>
    <w:rsid w:val="00573C96"/>
    <w:rsid w:val="00574496"/>
    <w:rsid w:val="0057575C"/>
    <w:rsid w:val="00575A7C"/>
    <w:rsid w:val="005811C6"/>
    <w:rsid w:val="00581877"/>
    <w:rsid w:val="00581C66"/>
    <w:rsid w:val="00584D06"/>
    <w:rsid w:val="00584DF3"/>
    <w:rsid w:val="005862FA"/>
    <w:rsid w:val="00590712"/>
    <w:rsid w:val="00595F22"/>
    <w:rsid w:val="005A0452"/>
    <w:rsid w:val="005A1F1C"/>
    <w:rsid w:val="005A2C41"/>
    <w:rsid w:val="005A7051"/>
    <w:rsid w:val="005B267E"/>
    <w:rsid w:val="005B2EF7"/>
    <w:rsid w:val="005B4652"/>
    <w:rsid w:val="005B5AA6"/>
    <w:rsid w:val="005B6633"/>
    <w:rsid w:val="005B6B49"/>
    <w:rsid w:val="005B6C1B"/>
    <w:rsid w:val="005C183B"/>
    <w:rsid w:val="005C1B9F"/>
    <w:rsid w:val="005C1E7A"/>
    <w:rsid w:val="005C2D3E"/>
    <w:rsid w:val="005C45AE"/>
    <w:rsid w:val="005C4A4B"/>
    <w:rsid w:val="005C4DD1"/>
    <w:rsid w:val="005C51A1"/>
    <w:rsid w:val="005C6F0C"/>
    <w:rsid w:val="005D0466"/>
    <w:rsid w:val="005D05C0"/>
    <w:rsid w:val="005D1925"/>
    <w:rsid w:val="005D2162"/>
    <w:rsid w:val="005D2B99"/>
    <w:rsid w:val="005D6009"/>
    <w:rsid w:val="005D6EBF"/>
    <w:rsid w:val="005E22AE"/>
    <w:rsid w:val="005E455A"/>
    <w:rsid w:val="005E4F05"/>
    <w:rsid w:val="005E5006"/>
    <w:rsid w:val="005E5C44"/>
    <w:rsid w:val="005E641E"/>
    <w:rsid w:val="005E6C0D"/>
    <w:rsid w:val="005E7246"/>
    <w:rsid w:val="005E7822"/>
    <w:rsid w:val="005E7FD9"/>
    <w:rsid w:val="005F18B9"/>
    <w:rsid w:val="005F36FE"/>
    <w:rsid w:val="005F4FC3"/>
    <w:rsid w:val="005F6786"/>
    <w:rsid w:val="00600F4B"/>
    <w:rsid w:val="0060125F"/>
    <w:rsid w:val="006015EC"/>
    <w:rsid w:val="0060237D"/>
    <w:rsid w:val="00603823"/>
    <w:rsid w:val="006040D8"/>
    <w:rsid w:val="00612DB3"/>
    <w:rsid w:val="00613DC0"/>
    <w:rsid w:val="006140C1"/>
    <w:rsid w:val="00616BFC"/>
    <w:rsid w:val="00617F8C"/>
    <w:rsid w:val="00620293"/>
    <w:rsid w:val="00620A83"/>
    <w:rsid w:val="00622959"/>
    <w:rsid w:val="0062303C"/>
    <w:rsid w:val="0062726C"/>
    <w:rsid w:val="0063035F"/>
    <w:rsid w:val="0063521A"/>
    <w:rsid w:val="00635554"/>
    <w:rsid w:val="00641776"/>
    <w:rsid w:val="00641C6C"/>
    <w:rsid w:val="00643061"/>
    <w:rsid w:val="0064311D"/>
    <w:rsid w:val="00643C68"/>
    <w:rsid w:val="00644A47"/>
    <w:rsid w:val="00644E83"/>
    <w:rsid w:val="006515E0"/>
    <w:rsid w:val="00651B88"/>
    <w:rsid w:val="00652C63"/>
    <w:rsid w:val="00653D32"/>
    <w:rsid w:val="00654E36"/>
    <w:rsid w:val="00656FDA"/>
    <w:rsid w:val="00657502"/>
    <w:rsid w:val="006630F6"/>
    <w:rsid w:val="00664C22"/>
    <w:rsid w:val="006658E1"/>
    <w:rsid w:val="00665D27"/>
    <w:rsid w:val="006669FE"/>
    <w:rsid w:val="0067081F"/>
    <w:rsid w:val="0067180B"/>
    <w:rsid w:val="0067273D"/>
    <w:rsid w:val="00673EB8"/>
    <w:rsid w:val="0067592F"/>
    <w:rsid w:val="00676F4D"/>
    <w:rsid w:val="00677AE0"/>
    <w:rsid w:val="00680CB4"/>
    <w:rsid w:val="00682A34"/>
    <w:rsid w:val="00683539"/>
    <w:rsid w:val="00685729"/>
    <w:rsid w:val="00687848"/>
    <w:rsid w:val="006900BD"/>
    <w:rsid w:val="00690562"/>
    <w:rsid w:val="0069594B"/>
    <w:rsid w:val="00695CF3"/>
    <w:rsid w:val="00697695"/>
    <w:rsid w:val="0069781B"/>
    <w:rsid w:val="006A1F50"/>
    <w:rsid w:val="006A2BFD"/>
    <w:rsid w:val="006A3E1E"/>
    <w:rsid w:val="006A4198"/>
    <w:rsid w:val="006A68AB"/>
    <w:rsid w:val="006B0276"/>
    <w:rsid w:val="006B0608"/>
    <w:rsid w:val="006B090D"/>
    <w:rsid w:val="006B1A2C"/>
    <w:rsid w:val="006B2C76"/>
    <w:rsid w:val="006B2FE0"/>
    <w:rsid w:val="006B36BE"/>
    <w:rsid w:val="006B4935"/>
    <w:rsid w:val="006B4D04"/>
    <w:rsid w:val="006B4F8A"/>
    <w:rsid w:val="006B65FB"/>
    <w:rsid w:val="006B6BF8"/>
    <w:rsid w:val="006B6F8F"/>
    <w:rsid w:val="006B76A0"/>
    <w:rsid w:val="006B7E59"/>
    <w:rsid w:val="006C1F96"/>
    <w:rsid w:val="006C2040"/>
    <w:rsid w:val="006C229C"/>
    <w:rsid w:val="006C29B9"/>
    <w:rsid w:val="006C2BF8"/>
    <w:rsid w:val="006C4831"/>
    <w:rsid w:val="006C644E"/>
    <w:rsid w:val="006C6C53"/>
    <w:rsid w:val="006C7065"/>
    <w:rsid w:val="006D1A97"/>
    <w:rsid w:val="006D26D4"/>
    <w:rsid w:val="006D5080"/>
    <w:rsid w:val="006D6512"/>
    <w:rsid w:val="006D6A7A"/>
    <w:rsid w:val="006E12DD"/>
    <w:rsid w:val="006E1BCA"/>
    <w:rsid w:val="006E62E1"/>
    <w:rsid w:val="006E65B1"/>
    <w:rsid w:val="006E795F"/>
    <w:rsid w:val="006F1959"/>
    <w:rsid w:val="006F1AE6"/>
    <w:rsid w:val="006F2478"/>
    <w:rsid w:val="006F490B"/>
    <w:rsid w:val="006F50F3"/>
    <w:rsid w:val="007014F8"/>
    <w:rsid w:val="007020F0"/>
    <w:rsid w:val="0070244D"/>
    <w:rsid w:val="00702B17"/>
    <w:rsid w:val="00704BCF"/>
    <w:rsid w:val="00710AB4"/>
    <w:rsid w:val="00712A66"/>
    <w:rsid w:val="00713752"/>
    <w:rsid w:val="00714BEA"/>
    <w:rsid w:val="00716C58"/>
    <w:rsid w:val="007202ED"/>
    <w:rsid w:val="007205BD"/>
    <w:rsid w:val="00721FB2"/>
    <w:rsid w:val="00726254"/>
    <w:rsid w:val="00726DB5"/>
    <w:rsid w:val="007300FA"/>
    <w:rsid w:val="0073015B"/>
    <w:rsid w:val="00733203"/>
    <w:rsid w:val="007425E3"/>
    <w:rsid w:val="00744516"/>
    <w:rsid w:val="007459A4"/>
    <w:rsid w:val="007461F4"/>
    <w:rsid w:val="00747BDE"/>
    <w:rsid w:val="00747E04"/>
    <w:rsid w:val="00751BA9"/>
    <w:rsid w:val="00752C58"/>
    <w:rsid w:val="00754630"/>
    <w:rsid w:val="00761A8C"/>
    <w:rsid w:val="00762010"/>
    <w:rsid w:val="0076508B"/>
    <w:rsid w:val="00765CAA"/>
    <w:rsid w:val="007679A9"/>
    <w:rsid w:val="00775210"/>
    <w:rsid w:val="00775998"/>
    <w:rsid w:val="007759A6"/>
    <w:rsid w:val="007759AE"/>
    <w:rsid w:val="0077673A"/>
    <w:rsid w:val="007775EC"/>
    <w:rsid w:val="00780A24"/>
    <w:rsid w:val="00782553"/>
    <w:rsid w:val="007826B0"/>
    <w:rsid w:val="00783005"/>
    <w:rsid w:val="00783A52"/>
    <w:rsid w:val="00783FA3"/>
    <w:rsid w:val="0078568A"/>
    <w:rsid w:val="007857EF"/>
    <w:rsid w:val="00786DCA"/>
    <w:rsid w:val="00792345"/>
    <w:rsid w:val="00793ACF"/>
    <w:rsid w:val="00793D6F"/>
    <w:rsid w:val="0079496D"/>
    <w:rsid w:val="00795FC7"/>
    <w:rsid w:val="00797D2B"/>
    <w:rsid w:val="007A23FA"/>
    <w:rsid w:val="007A44D8"/>
    <w:rsid w:val="007A4BB3"/>
    <w:rsid w:val="007B3510"/>
    <w:rsid w:val="007B397E"/>
    <w:rsid w:val="007B3B35"/>
    <w:rsid w:val="007B59D6"/>
    <w:rsid w:val="007B680C"/>
    <w:rsid w:val="007B7DB1"/>
    <w:rsid w:val="007C1209"/>
    <w:rsid w:val="007C18F4"/>
    <w:rsid w:val="007C1D1A"/>
    <w:rsid w:val="007C4F7C"/>
    <w:rsid w:val="007D4249"/>
    <w:rsid w:val="007D430C"/>
    <w:rsid w:val="007D4FC6"/>
    <w:rsid w:val="007D50C6"/>
    <w:rsid w:val="007E1566"/>
    <w:rsid w:val="007E2C1A"/>
    <w:rsid w:val="007E527C"/>
    <w:rsid w:val="007F091D"/>
    <w:rsid w:val="007F0C82"/>
    <w:rsid w:val="007F1B9E"/>
    <w:rsid w:val="007F32D4"/>
    <w:rsid w:val="007F4C8E"/>
    <w:rsid w:val="007F6416"/>
    <w:rsid w:val="00802E2E"/>
    <w:rsid w:val="00803574"/>
    <w:rsid w:val="0080391B"/>
    <w:rsid w:val="0080500D"/>
    <w:rsid w:val="008055CB"/>
    <w:rsid w:val="00811FE5"/>
    <w:rsid w:val="00812473"/>
    <w:rsid w:val="00812AD1"/>
    <w:rsid w:val="00814A8C"/>
    <w:rsid w:val="00815B0D"/>
    <w:rsid w:val="0081618A"/>
    <w:rsid w:val="0082406A"/>
    <w:rsid w:val="008354C2"/>
    <w:rsid w:val="00837D1B"/>
    <w:rsid w:val="00841413"/>
    <w:rsid w:val="0084158E"/>
    <w:rsid w:val="00843F9A"/>
    <w:rsid w:val="008446DA"/>
    <w:rsid w:val="0084659C"/>
    <w:rsid w:val="00851D9D"/>
    <w:rsid w:val="00852A6D"/>
    <w:rsid w:val="00854063"/>
    <w:rsid w:val="008611A1"/>
    <w:rsid w:val="0086159F"/>
    <w:rsid w:val="008641C3"/>
    <w:rsid w:val="00864C68"/>
    <w:rsid w:val="0086736C"/>
    <w:rsid w:val="00872CF4"/>
    <w:rsid w:val="00875D33"/>
    <w:rsid w:val="0087787B"/>
    <w:rsid w:val="00883443"/>
    <w:rsid w:val="0088682E"/>
    <w:rsid w:val="00890852"/>
    <w:rsid w:val="008925C4"/>
    <w:rsid w:val="00892944"/>
    <w:rsid w:val="00892B05"/>
    <w:rsid w:val="008A1258"/>
    <w:rsid w:val="008A140A"/>
    <w:rsid w:val="008A1850"/>
    <w:rsid w:val="008A2A2F"/>
    <w:rsid w:val="008A3392"/>
    <w:rsid w:val="008A3F74"/>
    <w:rsid w:val="008A46C5"/>
    <w:rsid w:val="008A55C4"/>
    <w:rsid w:val="008A7D67"/>
    <w:rsid w:val="008B2A3B"/>
    <w:rsid w:val="008B2C44"/>
    <w:rsid w:val="008B4D9C"/>
    <w:rsid w:val="008B51CE"/>
    <w:rsid w:val="008B6889"/>
    <w:rsid w:val="008B7B06"/>
    <w:rsid w:val="008C372F"/>
    <w:rsid w:val="008C7996"/>
    <w:rsid w:val="008D06AC"/>
    <w:rsid w:val="008D14C7"/>
    <w:rsid w:val="008D18E8"/>
    <w:rsid w:val="008D1DCB"/>
    <w:rsid w:val="008D2BCA"/>
    <w:rsid w:val="008D426E"/>
    <w:rsid w:val="008D7B10"/>
    <w:rsid w:val="008D7B9D"/>
    <w:rsid w:val="008E39A1"/>
    <w:rsid w:val="008E3DA7"/>
    <w:rsid w:val="008E4007"/>
    <w:rsid w:val="008E4AC8"/>
    <w:rsid w:val="008E65BC"/>
    <w:rsid w:val="008E7665"/>
    <w:rsid w:val="008E7703"/>
    <w:rsid w:val="008E7B03"/>
    <w:rsid w:val="008E7D5B"/>
    <w:rsid w:val="008F05AB"/>
    <w:rsid w:val="008F0A15"/>
    <w:rsid w:val="008F1610"/>
    <w:rsid w:val="008F3CE6"/>
    <w:rsid w:val="008F408D"/>
    <w:rsid w:val="008F4B06"/>
    <w:rsid w:val="008F4DAA"/>
    <w:rsid w:val="008F574B"/>
    <w:rsid w:val="008F5803"/>
    <w:rsid w:val="008F7788"/>
    <w:rsid w:val="008F78D8"/>
    <w:rsid w:val="009010A6"/>
    <w:rsid w:val="00903E0C"/>
    <w:rsid w:val="00906F76"/>
    <w:rsid w:val="00911728"/>
    <w:rsid w:val="00913D38"/>
    <w:rsid w:val="0091438A"/>
    <w:rsid w:val="009207C8"/>
    <w:rsid w:val="0092083D"/>
    <w:rsid w:val="00921918"/>
    <w:rsid w:val="00924FD0"/>
    <w:rsid w:val="00925DF3"/>
    <w:rsid w:val="00926E3B"/>
    <w:rsid w:val="009304C6"/>
    <w:rsid w:val="009305D4"/>
    <w:rsid w:val="00932730"/>
    <w:rsid w:val="0093400D"/>
    <w:rsid w:val="00934970"/>
    <w:rsid w:val="009404DE"/>
    <w:rsid w:val="00943E7A"/>
    <w:rsid w:val="00946436"/>
    <w:rsid w:val="00947092"/>
    <w:rsid w:val="00947B75"/>
    <w:rsid w:val="00947BFD"/>
    <w:rsid w:val="00950463"/>
    <w:rsid w:val="00950882"/>
    <w:rsid w:val="00951AB5"/>
    <w:rsid w:val="00952A27"/>
    <w:rsid w:val="00952BFF"/>
    <w:rsid w:val="00954F10"/>
    <w:rsid w:val="009568BE"/>
    <w:rsid w:val="00957EC1"/>
    <w:rsid w:val="00967664"/>
    <w:rsid w:val="00970100"/>
    <w:rsid w:val="00971C33"/>
    <w:rsid w:val="009723FE"/>
    <w:rsid w:val="00975AB5"/>
    <w:rsid w:val="00976274"/>
    <w:rsid w:val="0097699B"/>
    <w:rsid w:val="00977108"/>
    <w:rsid w:val="0098283E"/>
    <w:rsid w:val="009832E5"/>
    <w:rsid w:val="00985A4E"/>
    <w:rsid w:val="00985CB7"/>
    <w:rsid w:val="00986150"/>
    <w:rsid w:val="00986644"/>
    <w:rsid w:val="00990245"/>
    <w:rsid w:val="0099426F"/>
    <w:rsid w:val="00994291"/>
    <w:rsid w:val="0099514A"/>
    <w:rsid w:val="00997B3D"/>
    <w:rsid w:val="009A0473"/>
    <w:rsid w:val="009A17BF"/>
    <w:rsid w:val="009A29D3"/>
    <w:rsid w:val="009B0BB5"/>
    <w:rsid w:val="009B274E"/>
    <w:rsid w:val="009B507B"/>
    <w:rsid w:val="009B5C93"/>
    <w:rsid w:val="009B7998"/>
    <w:rsid w:val="009C1792"/>
    <w:rsid w:val="009C4AC5"/>
    <w:rsid w:val="009C5EAB"/>
    <w:rsid w:val="009C6E32"/>
    <w:rsid w:val="009D132B"/>
    <w:rsid w:val="009D1C51"/>
    <w:rsid w:val="009D2D54"/>
    <w:rsid w:val="009E043F"/>
    <w:rsid w:val="009E102D"/>
    <w:rsid w:val="009E226B"/>
    <w:rsid w:val="009E5AAD"/>
    <w:rsid w:val="009E6533"/>
    <w:rsid w:val="009E65CF"/>
    <w:rsid w:val="009E69FA"/>
    <w:rsid w:val="009E7033"/>
    <w:rsid w:val="009F0611"/>
    <w:rsid w:val="009F0E66"/>
    <w:rsid w:val="009F1E14"/>
    <w:rsid w:val="009F2BC6"/>
    <w:rsid w:val="009F2CCA"/>
    <w:rsid w:val="009F2FF7"/>
    <w:rsid w:val="009F4F8E"/>
    <w:rsid w:val="009F5120"/>
    <w:rsid w:val="009F7A98"/>
    <w:rsid w:val="00A02DA0"/>
    <w:rsid w:val="00A07688"/>
    <w:rsid w:val="00A106BE"/>
    <w:rsid w:val="00A11B3B"/>
    <w:rsid w:val="00A11CB1"/>
    <w:rsid w:val="00A1592B"/>
    <w:rsid w:val="00A1628B"/>
    <w:rsid w:val="00A2091F"/>
    <w:rsid w:val="00A213F3"/>
    <w:rsid w:val="00A22158"/>
    <w:rsid w:val="00A25A44"/>
    <w:rsid w:val="00A35997"/>
    <w:rsid w:val="00A36B93"/>
    <w:rsid w:val="00A37815"/>
    <w:rsid w:val="00A411F0"/>
    <w:rsid w:val="00A4357B"/>
    <w:rsid w:val="00A437AF"/>
    <w:rsid w:val="00A43BBA"/>
    <w:rsid w:val="00A47477"/>
    <w:rsid w:val="00A506C2"/>
    <w:rsid w:val="00A51AC4"/>
    <w:rsid w:val="00A52038"/>
    <w:rsid w:val="00A54138"/>
    <w:rsid w:val="00A55B9E"/>
    <w:rsid w:val="00A561C6"/>
    <w:rsid w:val="00A565DD"/>
    <w:rsid w:val="00A57710"/>
    <w:rsid w:val="00A57798"/>
    <w:rsid w:val="00A6023D"/>
    <w:rsid w:val="00A62586"/>
    <w:rsid w:val="00A6577E"/>
    <w:rsid w:val="00A71A4A"/>
    <w:rsid w:val="00A72E5F"/>
    <w:rsid w:val="00A758C9"/>
    <w:rsid w:val="00A76A57"/>
    <w:rsid w:val="00A772DE"/>
    <w:rsid w:val="00A81547"/>
    <w:rsid w:val="00A82D37"/>
    <w:rsid w:val="00A83ED4"/>
    <w:rsid w:val="00A86CBC"/>
    <w:rsid w:val="00A871E3"/>
    <w:rsid w:val="00A8784F"/>
    <w:rsid w:val="00A87C3B"/>
    <w:rsid w:val="00A91094"/>
    <w:rsid w:val="00A91614"/>
    <w:rsid w:val="00A92B96"/>
    <w:rsid w:val="00A93858"/>
    <w:rsid w:val="00AA1714"/>
    <w:rsid w:val="00AA1BF8"/>
    <w:rsid w:val="00AA3786"/>
    <w:rsid w:val="00AA39E2"/>
    <w:rsid w:val="00AA5EB3"/>
    <w:rsid w:val="00AA6952"/>
    <w:rsid w:val="00AA6C08"/>
    <w:rsid w:val="00AB214B"/>
    <w:rsid w:val="00AB4117"/>
    <w:rsid w:val="00AB5090"/>
    <w:rsid w:val="00AB524E"/>
    <w:rsid w:val="00AB6020"/>
    <w:rsid w:val="00AC0882"/>
    <w:rsid w:val="00AC1CCC"/>
    <w:rsid w:val="00AC599C"/>
    <w:rsid w:val="00AD2732"/>
    <w:rsid w:val="00AD414E"/>
    <w:rsid w:val="00AD425E"/>
    <w:rsid w:val="00AE106A"/>
    <w:rsid w:val="00AE4E19"/>
    <w:rsid w:val="00AE4FDD"/>
    <w:rsid w:val="00AE58D0"/>
    <w:rsid w:val="00AF3A4E"/>
    <w:rsid w:val="00AF548C"/>
    <w:rsid w:val="00AF5732"/>
    <w:rsid w:val="00B0109C"/>
    <w:rsid w:val="00B01348"/>
    <w:rsid w:val="00B02E17"/>
    <w:rsid w:val="00B050C0"/>
    <w:rsid w:val="00B1193B"/>
    <w:rsid w:val="00B1555D"/>
    <w:rsid w:val="00B1564E"/>
    <w:rsid w:val="00B206C1"/>
    <w:rsid w:val="00B218A5"/>
    <w:rsid w:val="00B248A2"/>
    <w:rsid w:val="00B259D8"/>
    <w:rsid w:val="00B315AA"/>
    <w:rsid w:val="00B3556B"/>
    <w:rsid w:val="00B359AC"/>
    <w:rsid w:val="00B363B6"/>
    <w:rsid w:val="00B4010D"/>
    <w:rsid w:val="00B42184"/>
    <w:rsid w:val="00B43C80"/>
    <w:rsid w:val="00B44779"/>
    <w:rsid w:val="00B474C2"/>
    <w:rsid w:val="00B5062B"/>
    <w:rsid w:val="00B507C3"/>
    <w:rsid w:val="00B52108"/>
    <w:rsid w:val="00B676F7"/>
    <w:rsid w:val="00B71839"/>
    <w:rsid w:val="00B76708"/>
    <w:rsid w:val="00B76C36"/>
    <w:rsid w:val="00B9366B"/>
    <w:rsid w:val="00B936D4"/>
    <w:rsid w:val="00B94C96"/>
    <w:rsid w:val="00B97104"/>
    <w:rsid w:val="00B9782E"/>
    <w:rsid w:val="00BA12BF"/>
    <w:rsid w:val="00BA448F"/>
    <w:rsid w:val="00BA4996"/>
    <w:rsid w:val="00BA7F69"/>
    <w:rsid w:val="00BB06EE"/>
    <w:rsid w:val="00BB094B"/>
    <w:rsid w:val="00BB0F0A"/>
    <w:rsid w:val="00BB11FE"/>
    <w:rsid w:val="00BB2847"/>
    <w:rsid w:val="00BB48EA"/>
    <w:rsid w:val="00BC0074"/>
    <w:rsid w:val="00BC1954"/>
    <w:rsid w:val="00BC217E"/>
    <w:rsid w:val="00BC2B6C"/>
    <w:rsid w:val="00BC2CDC"/>
    <w:rsid w:val="00BC35CF"/>
    <w:rsid w:val="00BC3F04"/>
    <w:rsid w:val="00BC52DB"/>
    <w:rsid w:val="00BC6267"/>
    <w:rsid w:val="00BC62CE"/>
    <w:rsid w:val="00BD2DF2"/>
    <w:rsid w:val="00BD4BC6"/>
    <w:rsid w:val="00BD6136"/>
    <w:rsid w:val="00BD7E0A"/>
    <w:rsid w:val="00BE0FE7"/>
    <w:rsid w:val="00BE176A"/>
    <w:rsid w:val="00BE3A39"/>
    <w:rsid w:val="00BE4686"/>
    <w:rsid w:val="00BE48AA"/>
    <w:rsid w:val="00BE571C"/>
    <w:rsid w:val="00BE5B5F"/>
    <w:rsid w:val="00BE7F7F"/>
    <w:rsid w:val="00BF2779"/>
    <w:rsid w:val="00BF3576"/>
    <w:rsid w:val="00BF753B"/>
    <w:rsid w:val="00C00BAB"/>
    <w:rsid w:val="00C021C3"/>
    <w:rsid w:val="00C02626"/>
    <w:rsid w:val="00C0289C"/>
    <w:rsid w:val="00C02926"/>
    <w:rsid w:val="00C02983"/>
    <w:rsid w:val="00C04CBB"/>
    <w:rsid w:val="00C06C49"/>
    <w:rsid w:val="00C11A33"/>
    <w:rsid w:val="00C128BE"/>
    <w:rsid w:val="00C15A37"/>
    <w:rsid w:val="00C1605F"/>
    <w:rsid w:val="00C209D9"/>
    <w:rsid w:val="00C21B6E"/>
    <w:rsid w:val="00C21EF7"/>
    <w:rsid w:val="00C21FD5"/>
    <w:rsid w:val="00C22498"/>
    <w:rsid w:val="00C253FD"/>
    <w:rsid w:val="00C31203"/>
    <w:rsid w:val="00C332F6"/>
    <w:rsid w:val="00C33B67"/>
    <w:rsid w:val="00C35C15"/>
    <w:rsid w:val="00C40423"/>
    <w:rsid w:val="00C41B27"/>
    <w:rsid w:val="00C46455"/>
    <w:rsid w:val="00C46A33"/>
    <w:rsid w:val="00C47718"/>
    <w:rsid w:val="00C519BA"/>
    <w:rsid w:val="00C534C6"/>
    <w:rsid w:val="00C5360B"/>
    <w:rsid w:val="00C544F8"/>
    <w:rsid w:val="00C546EE"/>
    <w:rsid w:val="00C60EBA"/>
    <w:rsid w:val="00C62194"/>
    <w:rsid w:val="00C631B6"/>
    <w:rsid w:val="00C67F9D"/>
    <w:rsid w:val="00C71228"/>
    <w:rsid w:val="00C73207"/>
    <w:rsid w:val="00C77230"/>
    <w:rsid w:val="00C77616"/>
    <w:rsid w:val="00C83205"/>
    <w:rsid w:val="00C84396"/>
    <w:rsid w:val="00C8500A"/>
    <w:rsid w:val="00C86BF2"/>
    <w:rsid w:val="00C91249"/>
    <w:rsid w:val="00C94571"/>
    <w:rsid w:val="00C94AB8"/>
    <w:rsid w:val="00C95151"/>
    <w:rsid w:val="00C959F4"/>
    <w:rsid w:val="00C95BA3"/>
    <w:rsid w:val="00C95E00"/>
    <w:rsid w:val="00CA2D60"/>
    <w:rsid w:val="00CA656F"/>
    <w:rsid w:val="00CA7FB7"/>
    <w:rsid w:val="00CB1160"/>
    <w:rsid w:val="00CB1A05"/>
    <w:rsid w:val="00CB2302"/>
    <w:rsid w:val="00CB29B4"/>
    <w:rsid w:val="00CB2C1D"/>
    <w:rsid w:val="00CB31EA"/>
    <w:rsid w:val="00CB3776"/>
    <w:rsid w:val="00CB6224"/>
    <w:rsid w:val="00CC06ED"/>
    <w:rsid w:val="00CC12DB"/>
    <w:rsid w:val="00CC27FD"/>
    <w:rsid w:val="00CC5F93"/>
    <w:rsid w:val="00CC7EBE"/>
    <w:rsid w:val="00CD1C40"/>
    <w:rsid w:val="00CD5494"/>
    <w:rsid w:val="00CD74E3"/>
    <w:rsid w:val="00CE23D3"/>
    <w:rsid w:val="00CE7984"/>
    <w:rsid w:val="00CE7C33"/>
    <w:rsid w:val="00CF3120"/>
    <w:rsid w:val="00CF5202"/>
    <w:rsid w:val="00D02F8D"/>
    <w:rsid w:val="00D03B1D"/>
    <w:rsid w:val="00D06038"/>
    <w:rsid w:val="00D065B3"/>
    <w:rsid w:val="00D06701"/>
    <w:rsid w:val="00D07D34"/>
    <w:rsid w:val="00D21CD6"/>
    <w:rsid w:val="00D23081"/>
    <w:rsid w:val="00D25C5E"/>
    <w:rsid w:val="00D26D28"/>
    <w:rsid w:val="00D30081"/>
    <w:rsid w:val="00D31BEC"/>
    <w:rsid w:val="00D31D62"/>
    <w:rsid w:val="00D32C88"/>
    <w:rsid w:val="00D33BF6"/>
    <w:rsid w:val="00D33DDD"/>
    <w:rsid w:val="00D35A43"/>
    <w:rsid w:val="00D3648A"/>
    <w:rsid w:val="00D409EF"/>
    <w:rsid w:val="00D46911"/>
    <w:rsid w:val="00D477E1"/>
    <w:rsid w:val="00D50231"/>
    <w:rsid w:val="00D503FF"/>
    <w:rsid w:val="00D5060C"/>
    <w:rsid w:val="00D51148"/>
    <w:rsid w:val="00D51A9E"/>
    <w:rsid w:val="00D555A6"/>
    <w:rsid w:val="00D629F9"/>
    <w:rsid w:val="00D675B9"/>
    <w:rsid w:val="00D67E42"/>
    <w:rsid w:val="00D70AA0"/>
    <w:rsid w:val="00D73C12"/>
    <w:rsid w:val="00D7436F"/>
    <w:rsid w:val="00D74BC4"/>
    <w:rsid w:val="00D74F8A"/>
    <w:rsid w:val="00D75A9B"/>
    <w:rsid w:val="00D821A0"/>
    <w:rsid w:val="00D82200"/>
    <w:rsid w:val="00D841FF"/>
    <w:rsid w:val="00D84641"/>
    <w:rsid w:val="00D847BF"/>
    <w:rsid w:val="00D8505D"/>
    <w:rsid w:val="00D85B93"/>
    <w:rsid w:val="00D86F50"/>
    <w:rsid w:val="00D87420"/>
    <w:rsid w:val="00D921B6"/>
    <w:rsid w:val="00D92664"/>
    <w:rsid w:val="00D9687B"/>
    <w:rsid w:val="00D9799B"/>
    <w:rsid w:val="00D97A2D"/>
    <w:rsid w:val="00DA107E"/>
    <w:rsid w:val="00DA3869"/>
    <w:rsid w:val="00DA78C2"/>
    <w:rsid w:val="00DB0A68"/>
    <w:rsid w:val="00DB1BE6"/>
    <w:rsid w:val="00DB228D"/>
    <w:rsid w:val="00DB3C5D"/>
    <w:rsid w:val="00DB3E1B"/>
    <w:rsid w:val="00DB3F72"/>
    <w:rsid w:val="00DC17D3"/>
    <w:rsid w:val="00DC1F1E"/>
    <w:rsid w:val="00DC51E3"/>
    <w:rsid w:val="00DC6D8D"/>
    <w:rsid w:val="00DD5444"/>
    <w:rsid w:val="00DD5DE6"/>
    <w:rsid w:val="00DD5F41"/>
    <w:rsid w:val="00DD7A86"/>
    <w:rsid w:val="00DE2D6B"/>
    <w:rsid w:val="00DE74DD"/>
    <w:rsid w:val="00DF08B3"/>
    <w:rsid w:val="00DF112C"/>
    <w:rsid w:val="00DF4BB1"/>
    <w:rsid w:val="00E0503B"/>
    <w:rsid w:val="00E078F6"/>
    <w:rsid w:val="00E110C6"/>
    <w:rsid w:val="00E11406"/>
    <w:rsid w:val="00E12539"/>
    <w:rsid w:val="00E13470"/>
    <w:rsid w:val="00E13E25"/>
    <w:rsid w:val="00E13F6E"/>
    <w:rsid w:val="00E177F2"/>
    <w:rsid w:val="00E20395"/>
    <w:rsid w:val="00E2092B"/>
    <w:rsid w:val="00E22B21"/>
    <w:rsid w:val="00E2679D"/>
    <w:rsid w:val="00E2735B"/>
    <w:rsid w:val="00E343F7"/>
    <w:rsid w:val="00E35F79"/>
    <w:rsid w:val="00E37C6B"/>
    <w:rsid w:val="00E421AD"/>
    <w:rsid w:val="00E4406A"/>
    <w:rsid w:val="00E45DC9"/>
    <w:rsid w:val="00E4635B"/>
    <w:rsid w:val="00E5526B"/>
    <w:rsid w:val="00E5763D"/>
    <w:rsid w:val="00E57830"/>
    <w:rsid w:val="00E606AC"/>
    <w:rsid w:val="00E62D23"/>
    <w:rsid w:val="00E64B04"/>
    <w:rsid w:val="00E7161F"/>
    <w:rsid w:val="00E73B17"/>
    <w:rsid w:val="00E7531C"/>
    <w:rsid w:val="00E76EC7"/>
    <w:rsid w:val="00E76FE3"/>
    <w:rsid w:val="00E80F0E"/>
    <w:rsid w:val="00E81462"/>
    <w:rsid w:val="00E8193E"/>
    <w:rsid w:val="00E829DB"/>
    <w:rsid w:val="00E84A2D"/>
    <w:rsid w:val="00E870D5"/>
    <w:rsid w:val="00E92EA2"/>
    <w:rsid w:val="00E943C4"/>
    <w:rsid w:val="00E94536"/>
    <w:rsid w:val="00E948AD"/>
    <w:rsid w:val="00E94FB4"/>
    <w:rsid w:val="00E95670"/>
    <w:rsid w:val="00E95FB7"/>
    <w:rsid w:val="00E967A1"/>
    <w:rsid w:val="00E97A65"/>
    <w:rsid w:val="00EA466D"/>
    <w:rsid w:val="00EA57C0"/>
    <w:rsid w:val="00EA65BC"/>
    <w:rsid w:val="00EA6E89"/>
    <w:rsid w:val="00EA722A"/>
    <w:rsid w:val="00EB03FC"/>
    <w:rsid w:val="00EB2AA6"/>
    <w:rsid w:val="00EB35C9"/>
    <w:rsid w:val="00EB41C0"/>
    <w:rsid w:val="00EB6858"/>
    <w:rsid w:val="00EC0598"/>
    <w:rsid w:val="00EC5C2C"/>
    <w:rsid w:val="00ED0AD0"/>
    <w:rsid w:val="00ED2613"/>
    <w:rsid w:val="00ED4666"/>
    <w:rsid w:val="00ED58C3"/>
    <w:rsid w:val="00ED7A1D"/>
    <w:rsid w:val="00EE1F11"/>
    <w:rsid w:val="00EE3E62"/>
    <w:rsid w:val="00EE4683"/>
    <w:rsid w:val="00EE761B"/>
    <w:rsid w:val="00EF409F"/>
    <w:rsid w:val="00EF47B9"/>
    <w:rsid w:val="00EF4893"/>
    <w:rsid w:val="00EF5688"/>
    <w:rsid w:val="00EF5AB7"/>
    <w:rsid w:val="00EF5C86"/>
    <w:rsid w:val="00F01D91"/>
    <w:rsid w:val="00F02275"/>
    <w:rsid w:val="00F047A9"/>
    <w:rsid w:val="00F04C47"/>
    <w:rsid w:val="00F0652B"/>
    <w:rsid w:val="00F07D56"/>
    <w:rsid w:val="00F11F1E"/>
    <w:rsid w:val="00F12059"/>
    <w:rsid w:val="00F125DF"/>
    <w:rsid w:val="00F144F0"/>
    <w:rsid w:val="00F17C61"/>
    <w:rsid w:val="00F17F39"/>
    <w:rsid w:val="00F2016C"/>
    <w:rsid w:val="00F21741"/>
    <w:rsid w:val="00F226C7"/>
    <w:rsid w:val="00F261C7"/>
    <w:rsid w:val="00F27C11"/>
    <w:rsid w:val="00F30A39"/>
    <w:rsid w:val="00F30ECA"/>
    <w:rsid w:val="00F3469D"/>
    <w:rsid w:val="00F40BE1"/>
    <w:rsid w:val="00F40E61"/>
    <w:rsid w:val="00F42B28"/>
    <w:rsid w:val="00F42CB5"/>
    <w:rsid w:val="00F43300"/>
    <w:rsid w:val="00F433E8"/>
    <w:rsid w:val="00F5057C"/>
    <w:rsid w:val="00F50BC2"/>
    <w:rsid w:val="00F53BD8"/>
    <w:rsid w:val="00F548A4"/>
    <w:rsid w:val="00F54DCE"/>
    <w:rsid w:val="00F562C3"/>
    <w:rsid w:val="00F56F57"/>
    <w:rsid w:val="00F57E7B"/>
    <w:rsid w:val="00F62212"/>
    <w:rsid w:val="00F64873"/>
    <w:rsid w:val="00F740AB"/>
    <w:rsid w:val="00F7448A"/>
    <w:rsid w:val="00F74EA7"/>
    <w:rsid w:val="00F74F77"/>
    <w:rsid w:val="00F75C76"/>
    <w:rsid w:val="00F77373"/>
    <w:rsid w:val="00F80FF4"/>
    <w:rsid w:val="00F8323E"/>
    <w:rsid w:val="00F8330D"/>
    <w:rsid w:val="00F833D5"/>
    <w:rsid w:val="00F838A3"/>
    <w:rsid w:val="00F8515D"/>
    <w:rsid w:val="00F85424"/>
    <w:rsid w:val="00F91679"/>
    <w:rsid w:val="00F92EBD"/>
    <w:rsid w:val="00F93413"/>
    <w:rsid w:val="00F938A1"/>
    <w:rsid w:val="00F9409F"/>
    <w:rsid w:val="00F956F5"/>
    <w:rsid w:val="00F96DD7"/>
    <w:rsid w:val="00F9717F"/>
    <w:rsid w:val="00F9749C"/>
    <w:rsid w:val="00FA1571"/>
    <w:rsid w:val="00FA28C7"/>
    <w:rsid w:val="00FA29CF"/>
    <w:rsid w:val="00FA33F3"/>
    <w:rsid w:val="00FA569B"/>
    <w:rsid w:val="00FB3752"/>
    <w:rsid w:val="00FB45E1"/>
    <w:rsid w:val="00FB63A0"/>
    <w:rsid w:val="00FB7324"/>
    <w:rsid w:val="00FC04F4"/>
    <w:rsid w:val="00FC1938"/>
    <w:rsid w:val="00FC3E80"/>
    <w:rsid w:val="00FC5022"/>
    <w:rsid w:val="00FD1CF2"/>
    <w:rsid w:val="00FD1E6F"/>
    <w:rsid w:val="00FD415E"/>
    <w:rsid w:val="00FD5D6D"/>
    <w:rsid w:val="00FD6D7C"/>
    <w:rsid w:val="00FE0BDF"/>
    <w:rsid w:val="00FE5D58"/>
    <w:rsid w:val="00FE7184"/>
    <w:rsid w:val="00FF089C"/>
    <w:rsid w:val="00FF47E6"/>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doi.org/10.48550/arXiv.2312.1442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3390/s23020585"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109/GLOCOMW.2018.86444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4.png"/><Relationship Id="rId32" Type="http://schemas.openxmlformats.org/officeDocument/2006/relationships/hyperlink" Target="https://doi.org/10.1016/j.enbuild.2021.110810" TargetMode="External"/><Relationship Id="rId37" Type="http://schemas.openxmlformats.org/officeDocument/2006/relationships/hyperlink" Target="doi.org/10.3390/s2411327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016/j.enbuild.2009.08.009" TargetMode="External"/><Relationship Id="rId36" Type="http://schemas.openxmlformats.org/officeDocument/2006/relationships/hyperlink" Target="https://doi.org/10.1016/j.rser.2024.114284" TargetMode="External"/><Relationship Id="rId10" Type="http://schemas.openxmlformats.org/officeDocument/2006/relationships/hyperlink" Target="https://archive.ics.uci.edu/" TargetMode="External"/><Relationship Id="rId19" Type="http://schemas.openxmlformats.org/officeDocument/2006/relationships/image" Target="media/image9.png"/><Relationship Id="rId31" Type="http://schemas.openxmlformats.org/officeDocument/2006/relationships/hyperlink" Target="https://doi.org/10.1016/j.enbuild.2015.11.07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jeffreyfitzpatrick/Big-Data-Analytics-Capstone-Project" TargetMode="External"/><Relationship Id="rId30" Type="http://schemas.openxmlformats.org/officeDocument/2006/relationships/hyperlink" Target="https://damassets.autodesk.net/content/dam/autodesk/www/autodesk-reasearch/Publications/pdf/realtime-occupancy-detection-using.pdf" TargetMode="External"/><Relationship Id="rId35" Type="http://schemas.openxmlformats.org/officeDocument/2006/relationships/hyperlink" Target="https://doi.org/10.1016/j.buildenv.2024.111382"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1316</TotalTime>
  <Pages>22</Pages>
  <Words>4279</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28613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736</cp:revision>
  <cp:lastPrinted>2016-05-18T13:48:00Z</cp:lastPrinted>
  <dcterms:created xsi:type="dcterms:W3CDTF">2024-10-11T15:54:00Z</dcterms:created>
  <dcterms:modified xsi:type="dcterms:W3CDTF">2024-10-18T20:34:00Z</dcterms:modified>
</cp:coreProperties>
</file>