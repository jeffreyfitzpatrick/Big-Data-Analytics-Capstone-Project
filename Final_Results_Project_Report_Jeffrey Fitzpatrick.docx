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val="0"/>
          <w:spacing w:val="0"/>
          <w:kern w:val="0"/>
          <w:sz w:val="22"/>
          <w:szCs w:val="24"/>
        </w:rPr>
        <w:id w:val="-912861098"/>
        <w:docPartObj>
          <w:docPartGallery w:val="Cover Pages"/>
          <w:docPartUnique/>
        </w:docPartObj>
      </w:sdtPr>
      <w:sdtContent>
        <w:p w14:paraId="386CA9A2" w14:textId="4220BB54" w:rsidR="001D3D92" w:rsidRDefault="00D70AA0" w:rsidP="00D31D62">
          <w:pPr>
            <w:pStyle w:val="Title"/>
          </w:pPr>
          <w:r>
            <w:rPr>
              <w:noProof/>
              <w:lang w:val="en-US"/>
            </w:rPr>
            <w:drawing>
              <wp:anchor distT="0" distB="0" distL="114300" distR="114300" simplePos="0" relativeHeight="251658240" behindDoc="1" locked="0" layoutInCell="1" allowOverlap="1" wp14:anchorId="386CA9C9" wp14:editId="4FD78415">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D31D62">
            <w:t xml:space="preserve">Using Sensor Data and ML to </w:t>
          </w:r>
        </w:p>
        <w:p w14:paraId="6EF3C3FB" w14:textId="34FC1B3B" w:rsidR="00D31D62" w:rsidRPr="00D31D62" w:rsidRDefault="008F4B06" w:rsidP="00D31D62">
          <w:pPr>
            <w:pStyle w:val="Title"/>
          </w:pPr>
          <w:r>
            <w:t>Estimate</w:t>
          </w:r>
          <w:r w:rsidR="00D31D62">
            <w:t xml:space="preserve"> Room Occupancy</w:t>
          </w:r>
        </w:p>
        <w:p w14:paraId="3D7D7E4F" w14:textId="1A35F058" w:rsidR="00D31D62" w:rsidRPr="00D31D62" w:rsidRDefault="00DA2B8A" w:rsidP="00D31D62">
          <w:pPr>
            <w:pStyle w:val="Subtitle"/>
          </w:pPr>
          <w:r>
            <w:t>Final Results and Project Report</w:t>
          </w:r>
        </w:p>
        <w:p w14:paraId="462D426B" w14:textId="77777777" w:rsidR="00D31D62" w:rsidRDefault="00D31D62" w:rsidP="00D31D62"/>
        <w:p w14:paraId="5323D968" w14:textId="371B9FCE" w:rsidR="00D31D62" w:rsidRDefault="001A6F03" w:rsidP="00D31D62">
          <w:r>
            <w:t>Jeffrey Fitzpatrick</w:t>
          </w:r>
          <w:r w:rsidR="00D31D62" w:rsidRPr="00D31D62">
            <w:t xml:space="preserve"> </w:t>
          </w:r>
          <w:r w:rsidR="00D31D62">
            <w:tab/>
          </w:r>
          <w:r w:rsidR="00D31D62">
            <w:tab/>
          </w:r>
          <w:r w:rsidR="00D31D62">
            <w:tab/>
          </w:r>
          <w:r w:rsidR="00D31D62">
            <w:tab/>
            <w:t>Supervisor: Ceni Babaoglu</w:t>
          </w:r>
        </w:p>
        <w:p w14:paraId="39D3ABDE" w14:textId="0683362C" w:rsidR="00D87420" w:rsidRDefault="001A6F03" w:rsidP="00D87420">
          <w:r>
            <w:t>500728133</w:t>
          </w:r>
          <w:r w:rsidR="00D31D62">
            <w:tab/>
          </w:r>
          <w:r w:rsidR="00D31D62">
            <w:tab/>
          </w:r>
          <w:r w:rsidR="00D31D62">
            <w:tab/>
          </w:r>
          <w:r w:rsidR="00D31D62">
            <w:tab/>
          </w:r>
          <w:r w:rsidR="00D31D62">
            <w:tab/>
          </w:r>
          <w:r w:rsidR="00DA2B8A">
            <w:t>December</w:t>
          </w:r>
          <w:r w:rsidR="00D31D62">
            <w:t xml:space="preserve"> 2,</w:t>
          </w:r>
          <w:r w:rsidR="00D971BF">
            <w:t xml:space="preserve"> </w:t>
          </w:r>
          <w:r w:rsidR="00D31D62">
            <w:t>2024</w:t>
          </w:r>
        </w:p>
        <w:p w14:paraId="4D8804B7" w14:textId="16E7554E" w:rsidR="002D46CA" w:rsidRDefault="002D46CA" w:rsidP="001A6F03"/>
        <w:p w14:paraId="45C8DD32" w14:textId="32C84AAF" w:rsidR="00D87420" w:rsidRPr="00D87420" w:rsidRDefault="00D87420" w:rsidP="00D87420"/>
        <w:p w14:paraId="08A87DD2" w14:textId="77777777" w:rsidR="002D46CA" w:rsidRPr="002D46CA" w:rsidRDefault="002D46CA" w:rsidP="002D46CA"/>
        <w:p w14:paraId="20EF3AF7" w14:textId="77777777" w:rsidR="00CB1A05" w:rsidRPr="00CB1A05" w:rsidRDefault="00CB1A05" w:rsidP="00CB1A05"/>
        <w:p w14:paraId="386CA9A3"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386CA9A4" w14:textId="77777777" w:rsidR="00D065B3" w:rsidRPr="007D430C" w:rsidRDefault="00D065B3" w:rsidP="00EF409F">
      <w:pPr>
        <w:pStyle w:val="TOCHeading"/>
      </w:pPr>
      <w:r>
        <w:lastRenderedPageBreak/>
        <w:t>Table of Contents</w:t>
      </w:r>
    </w:p>
    <w:p w14:paraId="3A421FC5" w14:textId="758E98E3" w:rsidR="00CB059C" w:rsidRDefault="00A11CB1">
      <w:pPr>
        <w:pStyle w:val="TOC1"/>
        <w:rPr>
          <w:rFonts w:asciiTheme="minorHAnsi" w:eastAsiaTheme="minorEastAsia" w:hAnsiTheme="minorHAnsi" w:cstheme="minorBidi"/>
          <w:b w:val="0"/>
          <w:noProof/>
          <w:color w:val="auto"/>
          <w:kern w:val="2"/>
          <w:szCs w:val="24"/>
          <w:lang w:eastAsia="en-CA"/>
          <w14:ligatures w14:val="standardContextual"/>
        </w:rPr>
      </w:pPr>
      <w:r>
        <w:rPr>
          <w:bCs/>
        </w:rPr>
        <w:fldChar w:fldCharType="begin"/>
      </w:r>
      <w:r w:rsidR="009B7998">
        <w:rPr>
          <w:bCs/>
        </w:rPr>
        <w:instrText xml:space="preserve"> TOC \o "1-3" \h \z \u </w:instrText>
      </w:r>
      <w:r>
        <w:rPr>
          <w:bCs/>
        </w:rPr>
        <w:fldChar w:fldCharType="separate"/>
      </w:r>
      <w:hyperlink w:anchor="_Toc184025922" w:history="1">
        <w:r w:rsidR="00CB059C" w:rsidRPr="00C71B2D">
          <w:rPr>
            <w:rStyle w:val="Hyperlink"/>
            <w:noProof/>
          </w:rPr>
          <w:t>Introduction</w:t>
        </w:r>
        <w:r w:rsidR="00CB059C">
          <w:rPr>
            <w:noProof/>
            <w:webHidden/>
          </w:rPr>
          <w:tab/>
        </w:r>
        <w:r w:rsidR="00CB059C">
          <w:rPr>
            <w:noProof/>
            <w:webHidden/>
          </w:rPr>
          <w:fldChar w:fldCharType="begin"/>
        </w:r>
        <w:r w:rsidR="00CB059C">
          <w:rPr>
            <w:noProof/>
            <w:webHidden/>
          </w:rPr>
          <w:instrText xml:space="preserve"> PAGEREF _Toc184025922 \h </w:instrText>
        </w:r>
        <w:r w:rsidR="00CB059C">
          <w:rPr>
            <w:noProof/>
            <w:webHidden/>
          </w:rPr>
        </w:r>
        <w:r w:rsidR="00CB059C">
          <w:rPr>
            <w:noProof/>
            <w:webHidden/>
          </w:rPr>
          <w:fldChar w:fldCharType="separate"/>
        </w:r>
        <w:r w:rsidR="002F0024">
          <w:rPr>
            <w:noProof/>
            <w:webHidden/>
          </w:rPr>
          <w:t>3</w:t>
        </w:r>
        <w:r w:rsidR="00CB059C">
          <w:rPr>
            <w:noProof/>
            <w:webHidden/>
          </w:rPr>
          <w:fldChar w:fldCharType="end"/>
        </w:r>
      </w:hyperlink>
    </w:p>
    <w:p w14:paraId="15C98C61" w14:textId="3A09CF04" w:rsidR="00CB059C" w:rsidRDefault="00CB059C">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5923" w:history="1">
        <w:r w:rsidRPr="00C71B2D">
          <w:rPr>
            <w:rStyle w:val="Hyperlink"/>
            <w:noProof/>
          </w:rPr>
          <w:t>Problem</w:t>
        </w:r>
        <w:r>
          <w:rPr>
            <w:noProof/>
            <w:webHidden/>
          </w:rPr>
          <w:tab/>
        </w:r>
        <w:r>
          <w:rPr>
            <w:noProof/>
            <w:webHidden/>
          </w:rPr>
          <w:fldChar w:fldCharType="begin"/>
        </w:r>
        <w:r>
          <w:rPr>
            <w:noProof/>
            <w:webHidden/>
          </w:rPr>
          <w:instrText xml:space="preserve"> PAGEREF _Toc184025923 \h </w:instrText>
        </w:r>
        <w:r>
          <w:rPr>
            <w:noProof/>
            <w:webHidden/>
          </w:rPr>
        </w:r>
        <w:r>
          <w:rPr>
            <w:noProof/>
            <w:webHidden/>
          </w:rPr>
          <w:fldChar w:fldCharType="separate"/>
        </w:r>
        <w:r w:rsidR="002F0024">
          <w:rPr>
            <w:noProof/>
            <w:webHidden/>
          </w:rPr>
          <w:t>3</w:t>
        </w:r>
        <w:r>
          <w:rPr>
            <w:noProof/>
            <w:webHidden/>
          </w:rPr>
          <w:fldChar w:fldCharType="end"/>
        </w:r>
      </w:hyperlink>
    </w:p>
    <w:p w14:paraId="701B2779" w14:textId="2E42E08A" w:rsidR="00CB059C" w:rsidRDefault="00CB059C">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5924" w:history="1">
        <w:r w:rsidRPr="00C71B2D">
          <w:rPr>
            <w:rStyle w:val="Hyperlink"/>
            <w:bCs/>
            <w:noProof/>
          </w:rPr>
          <w:t>Data</w:t>
        </w:r>
        <w:r>
          <w:rPr>
            <w:noProof/>
            <w:webHidden/>
          </w:rPr>
          <w:tab/>
        </w:r>
        <w:r>
          <w:rPr>
            <w:noProof/>
            <w:webHidden/>
          </w:rPr>
          <w:fldChar w:fldCharType="begin"/>
        </w:r>
        <w:r>
          <w:rPr>
            <w:noProof/>
            <w:webHidden/>
          </w:rPr>
          <w:instrText xml:space="preserve"> PAGEREF _Toc184025924 \h </w:instrText>
        </w:r>
        <w:r>
          <w:rPr>
            <w:noProof/>
            <w:webHidden/>
          </w:rPr>
        </w:r>
        <w:r>
          <w:rPr>
            <w:noProof/>
            <w:webHidden/>
          </w:rPr>
          <w:fldChar w:fldCharType="separate"/>
        </w:r>
        <w:r w:rsidR="002F0024">
          <w:rPr>
            <w:noProof/>
            <w:webHidden/>
          </w:rPr>
          <w:t>3</w:t>
        </w:r>
        <w:r>
          <w:rPr>
            <w:noProof/>
            <w:webHidden/>
          </w:rPr>
          <w:fldChar w:fldCharType="end"/>
        </w:r>
      </w:hyperlink>
    </w:p>
    <w:p w14:paraId="5CC63CAC" w14:textId="42464D63" w:rsidR="00CB059C" w:rsidRDefault="00CB059C">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5925" w:history="1">
        <w:r w:rsidRPr="00C71B2D">
          <w:rPr>
            <w:rStyle w:val="Hyperlink"/>
            <w:noProof/>
          </w:rPr>
          <w:t>Techniques and Tools</w:t>
        </w:r>
        <w:r>
          <w:rPr>
            <w:noProof/>
            <w:webHidden/>
          </w:rPr>
          <w:tab/>
        </w:r>
        <w:r>
          <w:rPr>
            <w:noProof/>
            <w:webHidden/>
          </w:rPr>
          <w:fldChar w:fldCharType="begin"/>
        </w:r>
        <w:r>
          <w:rPr>
            <w:noProof/>
            <w:webHidden/>
          </w:rPr>
          <w:instrText xml:space="preserve"> PAGEREF _Toc184025925 \h </w:instrText>
        </w:r>
        <w:r>
          <w:rPr>
            <w:noProof/>
            <w:webHidden/>
          </w:rPr>
        </w:r>
        <w:r>
          <w:rPr>
            <w:noProof/>
            <w:webHidden/>
          </w:rPr>
          <w:fldChar w:fldCharType="separate"/>
        </w:r>
        <w:r w:rsidR="002F0024">
          <w:rPr>
            <w:noProof/>
            <w:webHidden/>
          </w:rPr>
          <w:t>3</w:t>
        </w:r>
        <w:r>
          <w:rPr>
            <w:noProof/>
            <w:webHidden/>
          </w:rPr>
          <w:fldChar w:fldCharType="end"/>
        </w:r>
      </w:hyperlink>
    </w:p>
    <w:p w14:paraId="3C128C18" w14:textId="746AAB0E" w:rsidR="00CB059C" w:rsidRDefault="00CB059C">
      <w:pPr>
        <w:pStyle w:val="TOC1"/>
        <w:rPr>
          <w:rFonts w:asciiTheme="minorHAnsi" w:eastAsiaTheme="minorEastAsia" w:hAnsiTheme="minorHAnsi" w:cstheme="minorBidi"/>
          <w:b w:val="0"/>
          <w:noProof/>
          <w:color w:val="auto"/>
          <w:kern w:val="2"/>
          <w:szCs w:val="24"/>
          <w:lang w:eastAsia="en-CA"/>
          <w14:ligatures w14:val="standardContextual"/>
        </w:rPr>
      </w:pPr>
      <w:hyperlink w:anchor="_Toc184025926" w:history="1">
        <w:r w:rsidRPr="00C71B2D">
          <w:rPr>
            <w:rStyle w:val="Hyperlink"/>
            <w:noProof/>
          </w:rPr>
          <w:t>Research Questions</w:t>
        </w:r>
        <w:r>
          <w:rPr>
            <w:noProof/>
            <w:webHidden/>
          </w:rPr>
          <w:tab/>
        </w:r>
        <w:r>
          <w:rPr>
            <w:noProof/>
            <w:webHidden/>
          </w:rPr>
          <w:fldChar w:fldCharType="begin"/>
        </w:r>
        <w:r>
          <w:rPr>
            <w:noProof/>
            <w:webHidden/>
          </w:rPr>
          <w:instrText xml:space="preserve"> PAGEREF _Toc184025926 \h </w:instrText>
        </w:r>
        <w:r>
          <w:rPr>
            <w:noProof/>
            <w:webHidden/>
          </w:rPr>
        </w:r>
        <w:r>
          <w:rPr>
            <w:noProof/>
            <w:webHidden/>
          </w:rPr>
          <w:fldChar w:fldCharType="separate"/>
        </w:r>
        <w:r w:rsidR="002F0024">
          <w:rPr>
            <w:noProof/>
            <w:webHidden/>
          </w:rPr>
          <w:t>4</w:t>
        </w:r>
        <w:r>
          <w:rPr>
            <w:noProof/>
            <w:webHidden/>
          </w:rPr>
          <w:fldChar w:fldCharType="end"/>
        </w:r>
      </w:hyperlink>
    </w:p>
    <w:p w14:paraId="2E9546FE" w14:textId="693B0CC9" w:rsidR="00CB059C" w:rsidRDefault="00CB059C">
      <w:pPr>
        <w:pStyle w:val="TOC1"/>
        <w:rPr>
          <w:rFonts w:asciiTheme="minorHAnsi" w:eastAsiaTheme="minorEastAsia" w:hAnsiTheme="minorHAnsi" w:cstheme="minorBidi"/>
          <w:b w:val="0"/>
          <w:noProof/>
          <w:color w:val="auto"/>
          <w:kern w:val="2"/>
          <w:szCs w:val="24"/>
          <w:lang w:eastAsia="en-CA"/>
          <w14:ligatures w14:val="standardContextual"/>
        </w:rPr>
      </w:pPr>
      <w:hyperlink w:anchor="_Toc184025927" w:history="1">
        <w:r w:rsidRPr="00C71B2D">
          <w:rPr>
            <w:rStyle w:val="Hyperlink"/>
            <w:noProof/>
          </w:rPr>
          <w:t>Contribution of Work Compared to Past Research</w:t>
        </w:r>
        <w:r>
          <w:rPr>
            <w:noProof/>
            <w:webHidden/>
          </w:rPr>
          <w:tab/>
        </w:r>
        <w:r>
          <w:rPr>
            <w:noProof/>
            <w:webHidden/>
          </w:rPr>
          <w:fldChar w:fldCharType="begin"/>
        </w:r>
        <w:r>
          <w:rPr>
            <w:noProof/>
            <w:webHidden/>
          </w:rPr>
          <w:instrText xml:space="preserve"> PAGEREF _Toc184025927 \h </w:instrText>
        </w:r>
        <w:r>
          <w:rPr>
            <w:noProof/>
            <w:webHidden/>
          </w:rPr>
        </w:r>
        <w:r>
          <w:rPr>
            <w:noProof/>
            <w:webHidden/>
          </w:rPr>
          <w:fldChar w:fldCharType="separate"/>
        </w:r>
        <w:r w:rsidR="002F0024">
          <w:rPr>
            <w:noProof/>
            <w:webHidden/>
          </w:rPr>
          <w:t>4</w:t>
        </w:r>
        <w:r>
          <w:rPr>
            <w:noProof/>
            <w:webHidden/>
          </w:rPr>
          <w:fldChar w:fldCharType="end"/>
        </w:r>
      </w:hyperlink>
    </w:p>
    <w:p w14:paraId="2FD142AF" w14:textId="075C1BE1" w:rsidR="00CB059C" w:rsidRDefault="00CB059C">
      <w:pPr>
        <w:pStyle w:val="TOC1"/>
        <w:rPr>
          <w:rFonts w:asciiTheme="minorHAnsi" w:eastAsiaTheme="minorEastAsia" w:hAnsiTheme="minorHAnsi" w:cstheme="minorBidi"/>
          <w:b w:val="0"/>
          <w:noProof/>
          <w:color w:val="auto"/>
          <w:kern w:val="2"/>
          <w:szCs w:val="24"/>
          <w:lang w:eastAsia="en-CA"/>
          <w14:ligatures w14:val="standardContextual"/>
        </w:rPr>
      </w:pPr>
      <w:hyperlink w:anchor="_Toc184025928" w:history="1">
        <w:r w:rsidRPr="00C71B2D">
          <w:rPr>
            <w:rStyle w:val="Hyperlink"/>
            <w:noProof/>
          </w:rPr>
          <w:t>GitHub Repository</w:t>
        </w:r>
        <w:r>
          <w:rPr>
            <w:noProof/>
            <w:webHidden/>
          </w:rPr>
          <w:tab/>
        </w:r>
        <w:r>
          <w:rPr>
            <w:noProof/>
            <w:webHidden/>
          </w:rPr>
          <w:fldChar w:fldCharType="begin"/>
        </w:r>
        <w:r>
          <w:rPr>
            <w:noProof/>
            <w:webHidden/>
          </w:rPr>
          <w:instrText xml:space="preserve"> PAGEREF _Toc184025928 \h </w:instrText>
        </w:r>
        <w:r>
          <w:rPr>
            <w:noProof/>
            <w:webHidden/>
          </w:rPr>
        </w:r>
        <w:r>
          <w:rPr>
            <w:noProof/>
            <w:webHidden/>
          </w:rPr>
          <w:fldChar w:fldCharType="separate"/>
        </w:r>
        <w:r w:rsidR="002F0024">
          <w:rPr>
            <w:noProof/>
            <w:webHidden/>
          </w:rPr>
          <w:t>4</w:t>
        </w:r>
        <w:r>
          <w:rPr>
            <w:noProof/>
            <w:webHidden/>
          </w:rPr>
          <w:fldChar w:fldCharType="end"/>
        </w:r>
      </w:hyperlink>
    </w:p>
    <w:p w14:paraId="09F80733" w14:textId="4CA3AFAD" w:rsidR="00CB059C" w:rsidRDefault="00CB059C">
      <w:pPr>
        <w:pStyle w:val="TOC1"/>
        <w:rPr>
          <w:rFonts w:asciiTheme="minorHAnsi" w:eastAsiaTheme="minorEastAsia" w:hAnsiTheme="minorHAnsi" w:cstheme="minorBidi"/>
          <w:b w:val="0"/>
          <w:noProof/>
          <w:color w:val="auto"/>
          <w:kern w:val="2"/>
          <w:szCs w:val="24"/>
          <w:lang w:eastAsia="en-CA"/>
          <w14:ligatures w14:val="standardContextual"/>
        </w:rPr>
      </w:pPr>
      <w:hyperlink w:anchor="_Toc184025929" w:history="1">
        <w:r w:rsidRPr="00C71B2D">
          <w:rPr>
            <w:rStyle w:val="Hyperlink"/>
            <w:noProof/>
          </w:rPr>
          <w:t>Applied Methodology and Study Design</w:t>
        </w:r>
        <w:r>
          <w:rPr>
            <w:noProof/>
            <w:webHidden/>
          </w:rPr>
          <w:tab/>
        </w:r>
        <w:r>
          <w:rPr>
            <w:noProof/>
            <w:webHidden/>
          </w:rPr>
          <w:fldChar w:fldCharType="begin"/>
        </w:r>
        <w:r>
          <w:rPr>
            <w:noProof/>
            <w:webHidden/>
          </w:rPr>
          <w:instrText xml:space="preserve"> PAGEREF _Toc184025929 \h </w:instrText>
        </w:r>
        <w:r>
          <w:rPr>
            <w:noProof/>
            <w:webHidden/>
          </w:rPr>
        </w:r>
        <w:r>
          <w:rPr>
            <w:noProof/>
            <w:webHidden/>
          </w:rPr>
          <w:fldChar w:fldCharType="separate"/>
        </w:r>
        <w:r w:rsidR="002F0024">
          <w:rPr>
            <w:noProof/>
            <w:webHidden/>
          </w:rPr>
          <w:t>5</w:t>
        </w:r>
        <w:r>
          <w:rPr>
            <w:noProof/>
            <w:webHidden/>
          </w:rPr>
          <w:fldChar w:fldCharType="end"/>
        </w:r>
      </w:hyperlink>
    </w:p>
    <w:p w14:paraId="0B38D7EB" w14:textId="4FAEC2BB" w:rsidR="00CB059C" w:rsidRDefault="00CB059C">
      <w:pPr>
        <w:pStyle w:val="TOC1"/>
        <w:rPr>
          <w:rFonts w:asciiTheme="minorHAnsi" w:eastAsiaTheme="minorEastAsia" w:hAnsiTheme="minorHAnsi" w:cstheme="minorBidi"/>
          <w:b w:val="0"/>
          <w:noProof/>
          <w:color w:val="auto"/>
          <w:kern w:val="2"/>
          <w:szCs w:val="24"/>
          <w:lang w:eastAsia="en-CA"/>
          <w14:ligatures w14:val="standardContextual"/>
        </w:rPr>
      </w:pPr>
      <w:hyperlink w:anchor="_Toc184025930" w:history="1">
        <w:r w:rsidRPr="00C71B2D">
          <w:rPr>
            <w:rStyle w:val="Hyperlink"/>
            <w:noProof/>
          </w:rPr>
          <w:t>Initial Analysis</w:t>
        </w:r>
        <w:r>
          <w:rPr>
            <w:noProof/>
            <w:webHidden/>
          </w:rPr>
          <w:tab/>
        </w:r>
        <w:r>
          <w:rPr>
            <w:noProof/>
            <w:webHidden/>
          </w:rPr>
          <w:fldChar w:fldCharType="begin"/>
        </w:r>
        <w:r>
          <w:rPr>
            <w:noProof/>
            <w:webHidden/>
          </w:rPr>
          <w:instrText xml:space="preserve"> PAGEREF _Toc184025930 \h </w:instrText>
        </w:r>
        <w:r>
          <w:rPr>
            <w:noProof/>
            <w:webHidden/>
          </w:rPr>
        </w:r>
        <w:r>
          <w:rPr>
            <w:noProof/>
            <w:webHidden/>
          </w:rPr>
          <w:fldChar w:fldCharType="separate"/>
        </w:r>
        <w:r w:rsidR="002F0024">
          <w:rPr>
            <w:noProof/>
            <w:webHidden/>
          </w:rPr>
          <w:t>6</w:t>
        </w:r>
        <w:r>
          <w:rPr>
            <w:noProof/>
            <w:webHidden/>
          </w:rPr>
          <w:fldChar w:fldCharType="end"/>
        </w:r>
      </w:hyperlink>
    </w:p>
    <w:p w14:paraId="1EC0022D" w14:textId="5C34E21F" w:rsidR="00CB059C" w:rsidRDefault="00CB059C">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5931" w:history="1">
        <w:r w:rsidRPr="00C71B2D">
          <w:rPr>
            <w:rStyle w:val="Hyperlink"/>
            <w:noProof/>
          </w:rPr>
          <w:t>Univariate Analysis</w:t>
        </w:r>
        <w:r>
          <w:rPr>
            <w:noProof/>
            <w:webHidden/>
          </w:rPr>
          <w:tab/>
        </w:r>
        <w:r>
          <w:rPr>
            <w:noProof/>
            <w:webHidden/>
          </w:rPr>
          <w:fldChar w:fldCharType="begin"/>
        </w:r>
        <w:r>
          <w:rPr>
            <w:noProof/>
            <w:webHidden/>
          </w:rPr>
          <w:instrText xml:space="preserve"> PAGEREF _Toc184025931 \h </w:instrText>
        </w:r>
        <w:r>
          <w:rPr>
            <w:noProof/>
            <w:webHidden/>
          </w:rPr>
        </w:r>
        <w:r>
          <w:rPr>
            <w:noProof/>
            <w:webHidden/>
          </w:rPr>
          <w:fldChar w:fldCharType="separate"/>
        </w:r>
        <w:r w:rsidR="002F0024">
          <w:rPr>
            <w:noProof/>
            <w:webHidden/>
          </w:rPr>
          <w:t>6</w:t>
        </w:r>
        <w:r>
          <w:rPr>
            <w:noProof/>
            <w:webHidden/>
          </w:rPr>
          <w:fldChar w:fldCharType="end"/>
        </w:r>
      </w:hyperlink>
    </w:p>
    <w:p w14:paraId="47204DD7" w14:textId="16F8D3E1" w:rsidR="00CB059C" w:rsidRDefault="00CB059C">
      <w:pPr>
        <w:pStyle w:val="TOC3"/>
        <w:tabs>
          <w:tab w:val="right" w:leader="dot" w:pos="9350"/>
        </w:tabs>
        <w:rPr>
          <w:rFonts w:asciiTheme="minorHAnsi" w:hAnsiTheme="minorHAnsi"/>
          <w:noProof/>
          <w:kern w:val="2"/>
          <w:sz w:val="24"/>
          <w:lang w:eastAsia="en-CA"/>
          <w14:ligatures w14:val="standardContextual"/>
        </w:rPr>
      </w:pPr>
      <w:hyperlink w:anchor="_Toc184025932" w:history="1">
        <w:r w:rsidRPr="00C71B2D">
          <w:rPr>
            <w:rStyle w:val="Hyperlink"/>
            <w:noProof/>
          </w:rPr>
          <w:t>Data Dictionary</w:t>
        </w:r>
        <w:r>
          <w:rPr>
            <w:noProof/>
            <w:webHidden/>
          </w:rPr>
          <w:tab/>
        </w:r>
        <w:r>
          <w:rPr>
            <w:noProof/>
            <w:webHidden/>
          </w:rPr>
          <w:fldChar w:fldCharType="begin"/>
        </w:r>
        <w:r>
          <w:rPr>
            <w:noProof/>
            <w:webHidden/>
          </w:rPr>
          <w:instrText xml:space="preserve"> PAGEREF _Toc184025932 \h </w:instrText>
        </w:r>
        <w:r>
          <w:rPr>
            <w:noProof/>
            <w:webHidden/>
          </w:rPr>
        </w:r>
        <w:r>
          <w:rPr>
            <w:noProof/>
            <w:webHidden/>
          </w:rPr>
          <w:fldChar w:fldCharType="separate"/>
        </w:r>
        <w:r w:rsidR="002F0024">
          <w:rPr>
            <w:noProof/>
            <w:webHidden/>
          </w:rPr>
          <w:t>6</w:t>
        </w:r>
        <w:r>
          <w:rPr>
            <w:noProof/>
            <w:webHidden/>
          </w:rPr>
          <w:fldChar w:fldCharType="end"/>
        </w:r>
      </w:hyperlink>
    </w:p>
    <w:p w14:paraId="3D57149C" w14:textId="0B7C7CB0" w:rsidR="00CB059C" w:rsidRDefault="00CB059C">
      <w:pPr>
        <w:pStyle w:val="TOC3"/>
        <w:tabs>
          <w:tab w:val="right" w:leader="dot" w:pos="9350"/>
        </w:tabs>
        <w:rPr>
          <w:rFonts w:asciiTheme="minorHAnsi" w:hAnsiTheme="minorHAnsi"/>
          <w:noProof/>
          <w:kern w:val="2"/>
          <w:sz w:val="24"/>
          <w:lang w:eastAsia="en-CA"/>
          <w14:ligatures w14:val="standardContextual"/>
        </w:rPr>
      </w:pPr>
      <w:hyperlink w:anchor="_Toc184025933" w:history="1">
        <w:r w:rsidRPr="00C71B2D">
          <w:rPr>
            <w:rStyle w:val="Hyperlink"/>
            <w:noProof/>
          </w:rPr>
          <w:t>Dependent (target) Variable</w:t>
        </w:r>
        <w:r>
          <w:rPr>
            <w:noProof/>
            <w:webHidden/>
          </w:rPr>
          <w:tab/>
        </w:r>
        <w:r>
          <w:rPr>
            <w:noProof/>
            <w:webHidden/>
          </w:rPr>
          <w:fldChar w:fldCharType="begin"/>
        </w:r>
        <w:r>
          <w:rPr>
            <w:noProof/>
            <w:webHidden/>
          </w:rPr>
          <w:instrText xml:space="preserve"> PAGEREF _Toc184025933 \h </w:instrText>
        </w:r>
        <w:r>
          <w:rPr>
            <w:noProof/>
            <w:webHidden/>
          </w:rPr>
        </w:r>
        <w:r>
          <w:rPr>
            <w:noProof/>
            <w:webHidden/>
          </w:rPr>
          <w:fldChar w:fldCharType="separate"/>
        </w:r>
        <w:r w:rsidR="002F0024">
          <w:rPr>
            <w:noProof/>
            <w:webHidden/>
          </w:rPr>
          <w:t>7</w:t>
        </w:r>
        <w:r>
          <w:rPr>
            <w:noProof/>
            <w:webHidden/>
          </w:rPr>
          <w:fldChar w:fldCharType="end"/>
        </w:r>
      </w:hyperlink>
    </w:p>
    <w:p w14:paraId="50BE86E7" w14:textId="34FCBC18" w:rsidR="00CB059C" w:rsidRDefault="00CB059C">
      <w:pPr>
        <w:pStyle w:val="TOC3"/>
        <w:tabs>
          <w:tab w:val="right" w:leader="dot" w:pos="9350"/>
        </w:tabs>
        <w:rPr>
          <w:rFonts w:asciiTheme="minorHAnsi" w:hAnsiTheme="minorHAnsi"/>
          <w:noProof/>
          <w:kern w:val="2"/>
          <w:sz w:val="24"/>
          <w:lang w:eastAsia="en-CA"/>
          <w14:ligatures w14:val="standardContextual"/>
        </w:rPr>
      </w:pPr>
      <w:hyperlink w:anchor="_Toc184025934" w:history="1">
        <w:r w:rsidRPr="00C71B2D">
          <w:rPr>
            <w:rStyle w:val="Hyperlink"/>
            <w:noProof/>
          </w:rPr>
          <w:t>Summary Statistics</w:t>
        </w:r>
        <w:r>
          <w:rPr>
            <w:noProof/>
            <w:webHidden/>
          </w:rPr>
          <w:tab/>
        </w:r>
        <w:r>
          <w:rPr>
            <w:noProof/>
            <w:webHidden/>
          </w:rPr>
          <w:fldChar w:fldCharType="begin"/>
        </w:r>
        <w:r>
          <w:rPr>
            <w:noProof/>
            <w:webHidden/>
          </w:rPr>
          <w:instrText xml:space="preserve"> PAGEREF _Toc184025934 \h </w:instrText>
        </w:r>
        <w:r>
          <w:rPr>
            <w:noProof/>
            <w:webHidden/>
          </w:rPr>
        </w:r>
        <w:r>
          <w:rPr>
            <w:noProof/>
            <w:webHidden/>
          </w:rPr>
          <w:fldChar w:fldCharType="separate"/>
        </w:r>
        <w:r w:rsidR="002F0024">
          <w:rPr>
            <w:noProof/>
            <w:webHidden/>
          </w:rPr>
          <w:t>7</w:t>
        </w:r>
        <w:r>
          <w:rPr>
            <w:noProof/>
            <w:webHidden/>
          </w:rPr>
          <w:fldChar w:fldCharType="end"/>
        </w:r>
      </w:hyperlink>
    </w:p>
    <w:p w14:paraId="384A2AC7" w14:textId="56AAC0F7" w:rsidR="00CB059C" w:rsidRDefault="00CB059C">
      <w:pPr>
        <w:pStyle w:val="TOC3"/>
        <w:tabs>
          <w:tab w:val="right" w:leader="dot" w:pos="9350"/>
        </w:tabs>
        <w:rPr>
          <w:rFonts w:asciiTheme="minorHAnsi" w:hAnsiTheme="minorHAnsi"/>
          <w:noProof/>
          <w:kern w:val="2"/>
          <w:sz w:val="24"/>
          <w:lang w:eastAsia="en-CA"/>
          <w14:ligatures w14:val="standardContextual"/>
        </w:rPr>
      </w:pPr>
      <w:hyperlink w:anchor="_Toc184025935" w:history="1">
        <w:r w:rsidRPr="00C71B2D">
          <w:rPr>
            <w:rStyle w:val="Hyperlink"/>
            <w:noProof/>
          </w:rPr>
          <w:t>Frequency of Categorical Variables</w:t>
        </w:r>
        <w:r>
          <w:rPr>
            <w:noProof/>
            <w:webHidden/>
          </w:rPr>
          <w:tab/>
        </w:r>
        <w:r>
          <w:rPr>
            <w:noProof/>
            <w:webHidden/>
          </w:rPr>
          <w:fldChar w:fldCharType="begin"/>
        </w:r>
        <w:r>
          <w:rPr>
            <w:noProof/>
            <w:webHidden/>
          </w:rPr>
          <w:instrText xml:space="preserve"> PAGEREF _Toc184025935 \h </w:instrText>
        </w:r>
        <w:r>
          <w:rPr>
            <w:noProof/>
            <w:webHidden/>
          </w:rPr>
        </w:r>
        <w:r>
          <w:rPr>
            <w:noProof/>
            <w:webHidden/>
          </w:rPr>
          <w:fldChar w:fldCharType="separate"/>
        </w:r>
        <w:r w:rsidR="002F0024">
          <w:rPr>
            <w:noProof/>
            <w:webHidden/>
          </w:rPr>
          <w:t>8</w:t>
        </w:r>
        <w:r>
          <w:rPr>
            <w:noProof/>
            <w:webHidden/>
          </w:rPr>
          <w:fldChar w:fldCharType="end"/>
        </w:r>
      </w:hyperlink>
    </w:p>
    <w:p w14:paraId="1057EC7D" w14:textId="3F90F3B1" w:rsidR="00CB059C" w:rsidRDefault="00CB059C">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5936" w:history="1">
        <w:r w:rsidRPr="00C71B2D">
          <w:rPr>
            <w:rStyle w:val="Hyperlink"/>
            <w:noProof/>
          </w:rPr>
          <w:t>Bivariate Analysis</w:t>
        </w:r>
        <w:r>
          <w:rPr>
            <w:noProof/>
            <w:webHidden/>
          </w:rPr>
          <w:tab/>
        </w:r>
        <w:r>
          <w:rPr>
            <w:noProof/>
            <w:webHidden/>
          </w:rPr>
          <w:fldChar w:fldCharType="begin"/>
        </w:r>
        <w:r>
          <w:rPr>
            <w:noProof/>
            <w:webHidden/>
          </w:rPr>
          <w:instrText xml:space="preserve"> PAGEREF _Toc184025936 \h </w:instrText>
        </w:r>
        <w:r>
          <w:rPr>
            <w:noProof/>
            <w:webHidden/>
          </w:rPr>
        </w:r>
        <w:r>
          <w:rPr>
            <w:noProof/>
            <w:webHidden/>
          </w:rPr>
          <w:fldChar w:fldCharType="separate"/>
        </w:r>
        <w:r w:rsidR="002F0024">
          <w:rPr>
            <w:noProof/>
            <w:webHidden/>
          </w:rPr>
          <w:t>9</w:t>
        </w:r>
        <w:r>
          <w:rPr>
            <w:noProof/>
            <w:webHidden/>
          </w:rPr>
          <w:fldChar w:fldCharType="end"/>
        </w:r>
      </w:hyperlink>
    </w:p>
    <w:p w14:paraId="181822DF" w14:textId="0BB8CC07" w:rsidR="00CB059C" w:rsidRDefault="00CB059C">
      <w:pPr>
        <w:pStyle w:val="TOC3"/>
        <w:tabs>
          <w:tab w:val="right" w:leader="dot" w:pos="9350"/>
        </w:tabs>
        <w:rPr>
          <w:rFonts w:asciiTheme="minorHAnsi" w:hAnsiTheme="minorHAnsi"/>
          <w:noProof/>
          <w:kern w:val="2"/>
          <w:sz w:val="24"/>
          <w:lang w:eastAsia="en-CA"/>
          <w14:ligatures w14:val="standardContextual"/>
        </w:rPr>
      </w:pPr>
      <w:hyperlink w:anchor="_Toc184025937" w:history="1">
        <w:r w:rsidRPr="00C71B2D">
          <w:rPr>
            <w:rStyle w:val="Hyperlink"/>
            <w:noProof/>
          </w:rPr>
          <w:t>Pairwise Visualizations</w:t>
        </w:r>
        <w:r>
          <w:rPr>
            <w:noProof/>
            <w:webHidden/>
          </w:rPr>
          <w:tab/>
        </w:r>
        <w:r>
          <w:rPr>
            <w:noProof/>
            <w:webHidden/>
          </w:rPr>
          <w:fldChar w:fldCharType="begin"/>
        </w:r>
        <w:r>
          <w:rPr>
            <w:noProof/>
            <w:webHidden/>
          </w:rPr>
          <w:instrText xml:space="preserve"> PAGEREF _Toc184025937 \h </w:instrText>
        </w:r>
        <w:r>
          <w:rPr>
            <w:noProof/>
            <w:webHidden/>
          </w:rPr>
        </w:r>
        <w:r>
          <w:rPr>
            <w:noProof/>
            <w:webHidden/>
          </w:rPr>
          <w:fldChar w:fldCharType="separate"/>
        </w:r>
        <w:r w:rsidR="002F0024">
          <w:rPr>
            <w:noProof/>
            <w:webHidden/>
          </w:rPr>
          <w:t>9</w:t>
        </w:r>
        <w:r>
          <w:rPr>
            <w:noProof/>
            <w:webHidden/>
          </w:rPr>
          <w:fldChar w:fldCharType="end"/>
        </w:r>
      </w:hyperlink>
    </w:p>
    <w:p w14:paraId="70FE85F9" w14:textId="4FEA415E" w:rsidR="00CB059C" w:rsidRDefault="00CB059C">
      <w:pPr>
        <w:pStyle w:val="TOC3"/>
        <w:tabs>
          <w:tab w:val="right" w:leader="dot" w:pos="9350"/>
        </w:tabs>
        <w:rPr>
          <w:rFonts w:asciiTheme="minorHAnsi" w:hAnsiTheme="minorHAnsi"/>
          <w:noProof/>
          <w:kern w:val="2"/>
          <w:sz w:val="24"/>
          <w:lang w:eastAsia="en-CA"/>
          <w14:ligatures w14:val="standardContextual"/>
        </w:rPr>
      </w:pPr>
      <w:hyperlink w:anchor="_Toc184025938" w:history="1">
        <w:r w:rsidRPr="00C71B2D">
          <w:rPr>
            <w:rStyle w:val="Hyperlink"/>
            <w:noProof/>
          </w:rPr>
          <w:t>Time Series Analysis</w:t>
        </w:r>
        <w:r>
          <w:rPr>
            <w:noProof/>
            <w:webHidden/>
          </w:rPr>
          <w:tab/>
        </w:r>
        <w:r>
          <w:rPr>
            <w:noProof/>
            <w:webHidden/>
          </w:rPr>
          <w:fldChar w:fldCharType="begin"/>
        </w:r>
        <w:r>
          <w:rPr>
            <w:noProof/>
            <w:webHidden/>
          </w:rPr>
          <w:instrText xml:space="preserve"> PAGEREF _Toc184025938 \h </w:instrText>
        </w:r>
        <w:r>
          <w:rPr>
            <w:noProof/>
            <w:webHidden/>
          </w:rPr>
        </w:r>
        <w:r>
          <w:rPr>
            <w:noProof/>
            <w:webHidden/>
          </w:rPr>
          <w:fldChar w:fldCharType="separate"/>
        </w:r>
        <w:r w:rsidR="002F0024">
          <w:rPr>
            <w:noProof/>
            <w:webHidden/>
          </w:rPr>
          <w:t>10</w:t>
        </w:r>
        <w:r>
          <w:rPr>
            <w:noProof/>
            <w:webHidden/>
          </w:rPr>
          <w:fldChar w:fldCharType="end"/>
        </w:r>
      </w:hyperlink>
    </w:p>
    <w:p w14:paraId="6F668DCD" w14:textId="2496099E" w:rsidR="00CB059C" w:rsidRDefault="00CB059C">
      <w:pPr>
        <w:pStyle w:val="TOC3"/>
        <w:tabs>
          <w:tab w:val="right" w:leader="dot" w:pos="9350"/>
        </w:tabs>
        <w:rPr>
          <w:rFonts w:asciiTheme="minorHAnsi" w:hAnsiTheme="minorHAnsi"/>
          <w:noProof/>
          <w:kern w:val="2"/>
          <w:sz w:val="24"/>
          <w:lang w:eastAsia="en-CA"/>
          <w14:ligatures w14:val="standardContextual"/>
        </w:rPr>
      </w:pPr>
      <w:hyperlink w:anchor="_Toc184025939" w:history="1">
        <w:r w:rsidRPr="00C71B2D">
          <w:rPr>
            <w:rStyle w:val="Hyperlink"/>
            <w:noProof/>
          </w:rPr>
          <w:t>Correlation Analysis</w:t>
        </w:r>
        <w:r>
          <w:rPr>
            <w:noProof/>
            <w:webHidden/>
          </w:rPr>
          <w:tab/>
        </w:r>
        <w:r>
          <w:rPr>
            <w:noProof/>
            <w:webHidden/>
          </w:rPr>
          <w:fldChar w:fldCharType="begin"/>
        </w:r>
        <w:r>
          <w:rPr>
            <w:noProof/>
            <w:webHidden/>
          </w:rPr>
          <w:instrText xml:space="preserve"> PAGEREF _Toc184025939 \h </w:instrText>
        </w:r>
        <w:r>
          <w:rPr>
            <w:noProof/>
            <w:webHidden/>
          </w:rPr>
        </w:r>
        <w:r>
          <w:rPr>
            <w:noProof/>
            <w:webHidden/>
          </w:rPr>
          <w:fldChar w:fldCharType="separate"/>
        </w:r>
        <w:r w:rsidR="002F0024">
          <w:rPr>
            <w:noProof/>
            <w:webHidden/>
          </w:rPr>
          <w:t>12</w:t>
        </w:r>
        <w:r>
          <w:rPr>
            <w:noProof/>
            <w:webHidden/>
          </w:rPr>
          <w:fldChar w:fldCharType="end"/>
        </w:r>
      </w:hyperlink>
    </w:p>
    <w:p w14:paraId="4C5AE47D" w14:textId="15507A71" w:rsidR="00CB059C" w:rsidRDefault="00CB059C">
      <w:pPr>
        <w:pStyle w:val="TOC1"/>
        <w:rPr>
          <w:rFonts w:asciiTheme="minorHAnsi" w:eastAsiaTheme="minorEastAsia" w:hAnsiTheme="minorHAnsi" w:cstheme="minorBidi"/>
          <w:b w:val="0"/>
          <w:noProof/>
          <w:color w:val="auto"/>
          <w:kern w:val="2"/>
          <w:szCs w:val="24"/>
          <w:lang w:eastAsia="en-CA"/>
          <w14:ligatures w14:val="standardContextual"/>
        </w:rPr>
      </w:pPr>
      <w:hyperlink w:anchor="_Toc184025940" w:history="1">
        <w:r w:rsidRPr="00C71B2D">
          <w:rPr>
            <w:rStyle w:val="Hyperlink"/>
            <w:noProof/>
          </w:rPr>
          <w:t>Exploratory Analysis</w:t>
        </w:r>
        <w:r>
          <w:rPr>
            <w:noProof/>
            <w:webHidden/>
          </w:rPr>
          <w:tab/>
        </w:r>
        <w:r>
          <w:rPr>
            <w:noProof/>
            <w:webHidden/>
          </w:rPr>
          <w:fldChar w:fldCharType="begin"/>
        </w:r>
        <w:r>
          <w:rPr>
            <w:noProof/>
            <w:webHidden/>
          </w:rPr>
          <w:instrText xml:space="preserve"> PAGEREF _Toc184025940 \h </w:instrText>
        </w:r>
        <w:r>
          <w:rPr>
            <w:noProof/>
            <w:webHidden/>
          </w:rPr>
        </w:r>
        <w:r>
          <w:rPr>
            <w:noProof/>
            <w:webHidden/>
          </w:rPr>
          <w:fldChar w:fldCharType="separate"/>
        </w:r>
        <w:r w:rsidR="002F0024">
          <w:rPr>
            <w:noProof/>
            <w:webHidden/>
          </w:rPr>
          <w:t>13</w:t>
        </w:r>
        <w:r>
          <w:rPr>
            <w:noProof/>
            <w:webHidden/>
          </w:rPr>
          <w:fldChar w:fldCharType="end"/>
        </w:r>
      </w:hyperlink>
    </w:p>
    <w:p w14:paraId="55FC625B" w14:textId="0B548120" w:rsidR="00CB059C" w:rsidRDefault="00CB059C">
      <w:pPr>
        <w:pStyle w:val="TOC1"/>
        <w:rPr>
          <w:rFonts w:asciiTheme="minorHAnsi" w:eastAsiaTheme="minorEastAsia" w:hAnsiTheme="minorHAnsi" w:cstheme="minorBidi"/>
          <w:b w:val="0"/>
          <w:noProof/>
          <w:color w:val="auto"/>
          <w:kern w:val="2"/>
          <w:szCs w:val="24"/>
          <w:lang w:eastAsia="en-CA"/>
          <w14:ligatures w14:val="standardContextual"/>
        </w:rPr>
      </w:pPr>
      <w:hyperlink w:anchor="_Toc184025941" w:history="1">
        <w:r w:rsidRPr="00C71B2D">
          <w:rPr>
            <w:rStyle w:val="Hyperlink"/>
            <w:noProof/>
          </w:rPr>
          <w:t>Dimensionality Reduction</w:t>
        </w:r>
        <w:r>
          <w:rPr>
            <w:noProof/>
            <w:webHidden/>
          </w:rPr>
          <w:tab/>
        </w:r>
        <w:r>
          <w:rPr>
            <w:noProof/>
            <w:webHidden/>
          </w:rPr>
          <w:fldChar w:fldCharType="begin"/>
        </w:r>
        <w:r>
          <w:rPr>
            <w:noProof/>
            <w:webHidden/>
          </w:rPr>
          <w:instrText xml:space="preserve"> PAGEREF _Toc184025941 \h </w:instrText>
        </w:r>
        <w:r>
          <w:rPr>
            <w:noProof/>
            <w:webHidden/>
          </w:rPr>
        </w:r>
        <w:r>
          <w:rPr>
            <w:noProof/>
            <w:webHidden/>
          </w:rPr>
          <w:fldChar w:fldCharType="separate"/>
        </w:r>
        <w:r w:rsidR="002F0024">
          <w:rPr>
            <w:noProof/>
            <w:webHidden/>
          </w:rPr>
          <w:t>15</w:t>
        </w:r>
        <w:r>
          <w:rPr>
            <w:noProof/>
            <w:webHidden/>
          </w:rPr>
          <w:fldChar w:fldCharType="end"/>
        </w:r>
      </w:hyperlink>
    </w:p>
    <w:p w14:paraId="4E5619D2" w14:textId="137CC4DC" w:rsidR="00CB059C" w:rsidRDefault="00CB059C">
      <w:pPr>
        <w:pStyle w:val="TOC1"/>
        <w:rPr>
          <w:rFonts w:asciiTheme="minorHAnsi" w:eastAsiaTheme="minorEastAsia" w:hAnsiTheme="minorHAnsi" w:cstheme="minorBidi"/>
          <w:b w:val="0"/>
          <w:noProof/>
          <w:color w:val="auto"/>
          <w:kern w:val="2"/>
          <w:szCs w:val="24"/>
          <w:lang w:eastAsia="en-CA"/>
          <w14:ligatures w14:val="standardContextual"/>
        </w:rPr>
      </w:pPr>
      <w:hyperlink w:anchor="_Toc184025942" w:history="1">
        <w:r w:rsidRPr="00C71B2D">
          <w:rPr>
            <w:rStyle w:val="Hyperlink"/>
            <w:noProof/>
          </w:rPr>
          <w:t>Experimental Design</w:t>
        </w:r>
        <w:r>
          <w:rPr>
            <w:noProof/>
            <w:webHidden/>
          </w:rPr>
          <w:tab/>
        </w:r>
        <w:r>
          <w:rPr>
            <w:noProof/>
            <w:webHidden/>
          </w:rPr>
          <w:fldChar w:fldCharType="begin"/>
        </w:r>
        <w:r>
          <w:rPr>
            <w:noProof/>
            <w:webHidden/>
          </w:rPr>
          <w:instrText xml:space="preserve"> PAGEREF _Toc184025942 \h </w:instrText>
        </w:r>
        <w:r>
          <w:rPr>
            <w:noProof/>
            <w:webHidden/>
          </w:rPr>
        </w:r>
        <w:r>
          <w:rPr>
            <w:noProof/>
            <w:webHidden/>
          </w:rPr>
          <w:fldChar w:fldCharType="separate"/>
        </w:r>
        <w:r w:rsidR="002F0024">
          <w:rPr>
            <w:noProof/>
            <w:webHidden/>
          </w:rPr>
          <w:t>17</w:t>
        </w:r>
        <w:r>
          <w:rPr>
            <w:noProof/>
            <w:webHidden/>
          </w:rPr>
          <w:fldChar w:fldCharType="end"/>
        </w:r>
      </w:hyperlink>
    </w:p>
    <w:p w14:paraId="5829622F" w14:textId="66E4A78E" w:rsidR="00CB059C" w:rsidRDefault="00CB059C">
      <w:pPr>
        <w:pStyle w:val="TOC1"/>
        <w:rPr>
          <w:rFonts w:asciiTheme="minorHAnsi" w:eastAsiaTheme="minorEastAsia" w:hAnsiTheme="minorHAnsi" w:cstheme="minorBidi"/>
          <w:b w:val="0"/>
          <w:noProof/>
          <w:color w:val="auto"/>
          <w:kern w:val="2"/>
          <w:szCs w:val="24"/>
          <w:lang w:eastAsia="en-CA"/>
          <w14:ligatures w14:val="standardContextual"/>
        </w:rPr>
      </w:pPr>
      <w:hyperlink w:anchor="_Toc184025943" w:history="1">
        <w:r w:rsidRPr="00C71B2D">
          <w:rPr>
            <w:rStyle w:val="Hyperlink"/>
            <w:noProof/>
          </w:rPr>
          <w:t>Multinomial Logistic Regression</w:t>
        </w:r>
        <w:r>
          <w:rPr>
            <w:noProof/>
            <w:webHidden/>
          </w:rPr>
          <w:tab/>
        </w:r>
        <w:r>
          <w:rPr>
            <w:noProof/>
            <w:webHidden/>
          </w:rPr>
          <w:fldChar w:fldCharType="begin"/>
        </w:r>
        <w:r>
          <w:rPr>
            <w:noProof/>
            <w:webHidden/>
          </w:rPr>
          <w:instrText xml:space="preserve"> PAGEREF _Toc184025943 \h </w:instrText>
        </w:r>
        <w:r>
          <w:rPr>
            <w:noProof/>
            <w:webHidden/>
          </w:rPr>
        </w:r>
        <w:r>
          <w:rPr>
            <w:noProof/>
            <w:webHidden/>
          </w:rPr>
          <w:fldChar w:fldCharType="separate"/>
        </w:r>
        <w:r w:rsidR="002F0024">
          <w:rPr>
            <w:noProof/>
            <w:webHidden/>
          </w:rPr>
          <w:t>17</w:t>
        </w:r>
        <w:r>
          <w:rPr>
            <w:noProof/>
            <w:webHidden/>
          </w:rPr>
          <w:fldChar w:fldCharType="end"/>
        </w:r>
      </w:hyperlink>
    </w:p>
    <w:p w14:paraId="46A87732" w14:textId="3A1B792F" w:rsidR="00CB059C" w:rsidRDefault="00CB059C">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5944" w:history="1">
        <w:r w:rsidRPr="00C71B2D">
          <w:rPr>
            <w:rStyle w:val="Hyperlink"/>
            <w:noProof/>
          </w:rPr>
          <w:t>All Features</w:t>
        </w:r>
        <w:r>
          <w:rPr>
            <w:noProof/>
            <w:webHidden/>
          </w:rPr>
          <w:tab/>
        </w:r>
        <w:r>
          <w:rPr>
            <w:noProof/>
            <w:webHidden/>
          </w:rPr>
          <w:fldChar w:fldCharType="begin"/>
        </w:r>
        <w:r>
          <w:rPr>
            <w:noProof/>
            <w:webHidden/>
          </w:rPr>
          <w:instrText xml:space="preserve"> PAGEREF _Toc184025944 \h </w:instrText>
        </w:r>
        <w:r>
          <w:rPr>
            <w:noProof/>
            <w:webHidden/>
          </w:rPr>
        </w:r>
        <w:r>
          <w:rPr>
            <w:noProof/>
            <w:webHidden/>
          </w:rPr>
          <w:fldChar w:fldCharType="separate"/>
        </w:r>
        <w:r w:rsidR="002F0024">
          <w:rPr>
            <w:noProof/>
            <w:webHidden/>
          </w:rPr>
          <w:t>17</w:t>
        </w:r>
        <w:r>
          <w:rPr>
            <w:noProof/>
            <w:webHidden/>
          </w:rPr>
          <w:fldChar w:fldCharType="end"/>
        </w:r>
      </w:hyperlink>
    </w:p>
    <w:p w14:paraId="47F19600" w14:textId="11E9D18C" w:rsidR="00CB059C" w:rsidRDefault="00CB059C">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5945" w:history="1">
        <w:r w:rsidRPr="00C71B2D">
          <w:rPr>
            <w:rStyle w:val="Hyperlink"/>
            <w:noProof/>
          </w:rPr>
          <w:t>PCA Features</w:t>
        </w:r>
        <w:r>
          <w:rPr>
            <w:noProof/>
            <w:webHidden/>
          </w:rPr>
          <w:tab/>
        </w:r>
        <w:r>
          <w:rPr>
            <w:noProof/>
            <w:webHidden/>
          </w:rPr>
          <w:fldChar w:fldCharType="begin"/>
        </w:r>
        <w:r>
          <w:rPr>
            <w:noProof/>
            <w:webHidden/>
          </w:rPr>
          <w:instrText xml:space="preserve"> PAGEREF _Toc184025945 \h </w:instrText>
        </w:r>
        <w:r>
          <w:rPr>
            <w:noProof/>
            <w:webHidden/>
          </w:rPr>
        </w:r>
        <w:r>
          <w:rPr>
            <w:noProof/>
            <w:webHidden/>
          </w:rPr>
          <w:fldChar w:fldCharType="separate"/>
        </w:r>
        <w:r w:rsidR="002F0024">
          <w:rPr>
            <w:noProof/>
            <w:webHidden/>
          </w:rPr>
          <w:t>19</w:t>
        </w:r>
        <w:r>
          <w:rPr>
            <w:noProof/>
            <w:webHidden/>
          </w:rPr>
          <w:fldChar w:fldCharType="end"/>
        </w:r>
      </w:hyperlink>
    </w:p>
    <w:p w14:paraId="1A1459DD" w14:textId="17C3A49F" w:rsidR="00CB059C" w:rsidRDefault="00CB059C">
      <w:pPr>
        <w:pStyle w:val="TOC1"/>
        <w:rPr>
          <w:rFonts w:asciiTheme="minorHAnsi" w:eastAsiaTheme="minorEastAsia" w:hAnsiTheme="minorHAnsi" w:cstheme="minorBidi"/>
          <w:b w:val="0"/>
          <w:noProof/>
          <w:color w:val="auto"/>
          <w:kern w:val="2"/>
          <w:szCs w:val="24"/>
          <w:lang w:eastAsia="en-CA"/>
          <w14:ligatures w14:val="standardContextual"/>
        </w:rPr>
      </w:pPr>
      <w:hyperlink w:anchor="_Toc184025946" w:history="1">
        <w:r w:rsidRPr="00C71B2D">
          <w:rPr>
            <w:rStyle w:val="Hyperlink"/>
            <w:noProof/>
          </w:rPr>
          <w:t>Random Forest</w:t>
        </w:r>
        <w:r>
          <w:rPr>
            <w:noProof/>
            <w:webHidden/>
          </w:rPr>
          <w:tab/>
        </w:r>
        <w:r>
          <w:rPr>
            <w:noProof/>
            <w:webHidden/>
          </w:rPr>
          <w:fldChar w:fldCharType="begin"/>
        </w:r>
        <w:r>
          <w:rPr>
            <w:noProof/>
            <w:webHidden/>
          </w:rPr>
          <w:instrText xml:space="preserve"> PAGEREF _Toc184025946 \h </w:instrText>
        </w:r>
        <w:r>
          <w:rPr>
            <w:noProof/>
            <w:webHidden/>
          </w:rPr>
        </w:r>
        <w:r>
          <w:rPr>
            <w:noProof/>
            <w:webHidden/>
          </w:rPr>
          <w:fldChar w:fldCharType="separate"/>
        </w:r>
        <w:r w:rsidR="002F0024">
          <w:rPr>
            <w:noProof/>
            <w:webHidden/>
          </w:rPr>
          <w:t>19</w:t>
        </w:r>
        <w:r>
          <w:rPr>
            <w:noProof/>
            <w:webHidden/>
          </w:rPr>
          <w:fldChar w:fldCharType="end"/>
        </w:r>
      </w:hyperlink>
    </w:p>
    <w:p w14:paraId="19C8414A" w14:textId="58094559" w:rsidR="00CB059C" w:rsidRDefault="00CB059C">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5947" w:history="1">
        <w:r w:rsidRPr="00C71B2D">
          <w:rPr>
            <w:rStyle w:val="Hyperlink"/>
            <w:noProof/>
          </w:rPr>
          <w:t>All Features</w:t>
        </w:r>
        <w:r>
          <w:rPr>
            <w:noProof/>
            <w:webHidden/>
          </w:rPr>
          <w:tab/>
        </w:r>
        <w:r>
          <w:rPr>
            <w:noProof/>
            <w:webHidden/>
          </w:rPr>
          <w:fldChar w:fldCharType="begin"/>
        </w:r>
        <w:r>
          <w:rPr>
            <w:noProof/>
            <w:webHidden/>
          </w:rPr>
          <w:instrText xml:space="preserve"> PAGEREF _Toc184025947 \h </w:instrText>
        </w:r>
        <w:r>
          <w:rPr>
            <w:noProof/>
            <w:webHidden/>
          </w:rPr>
        </w:r>
        <w:r>
          <w:rPr>
            <w:noProof/>
            <w:webHidden/>
          </w:rPr>
          <w:fldChar w:fldCharType="separate"/>
        </w:r>
        <w:r w:rsidR="002F0024">
          <w:rPr>
            <w:noProof/>
            <w:webHidden/>
          </w:rPr>
          <w:t>19</w:t>
        </w:r>
        <w:r>
          <w:rPr>
            <w:noProof/>
            <w:webHidden/>
          </w:rPr>
          <w:fldChar w:fldCharType="end"/>
        </w:r>
      </w:hyperlink>
    </w:p>
    <w:p w14:paraId="327D6ABB" w14:textId="4B562AFB" w:rsidR="00CB059C" w:rsidRDefault="00CB059C">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5948" w:history="1">
        <w:r w:rsidRPr="00C71B2D">
          <w:rPr>
            <w:rStyle w:val="Hyperlink"/>
            <w:noProof/>
          </w:rPr>
          <w:t>PCA Features</w:t>
        </w:r>
        <w:r>
          <w:rPr>
            <w:noProof/>
            <w:webHidden/>
          </w:rPr>
          <w:tab/>
        </w:r>
        <w:r>
          <w:rPr>
            <w:noProof/>
            <w:webHidden/>
          </w:rPr>
          <w:fldChar w:fldCharType="begin"/>
        </w:r>
        <w:r>
          <w:rPr>
            <w:noProof/>
            <w:webHidden/>
          </w:rPr>
          <w:instrText xml:space="preserve"> PAGEREF _Toc184025948 \h </w:instrText>
        </w:r>
        <w:r>
          <w:rPr>
            <w:noProof/>
            <w:webHidden/>
          </w:rPr>
        </w:r>
        <w:r>
          <w:rPr>
            <w:noProof/>
            <w:webHidden/>
          </w:rPr>
          <w:fldChar w:fldCharType="separate"/>
        </w:r>
        <w:r w:rsidR="002F0024">
          <w:rPr>
            <w:noProof/>
            <w:webHidden/>
          </w:rPr>
          <w:t>21</w:t>
        </w:r>
        <w:r>
          <w:rPr>
            <w:noProof/>
            <w:webHidden/>
          </w:rPr>
          <w:fldChar w:fldCharType="end"/>
        </w:r>
      </w:hyperlink>
    </w:p>
    <w:p w14:paraId="10746047" w14:textId="13B5ECDB" w:rsidR="00CB059C" w:rsidRDefault="00CB059C">
      <w:pPr>
        <w:pStyle w:val="TOC1"/>
        <w:rPr>
          <w:rFonts w:asciiTheme="minorHAnsi" w:eastAsiaTheme="minorEastAsia" w:hAnsiTheme="minorHAnsi" w:cstheme="minorBidi"/>
          <w:b w:val="0"/>
          <w:noProof/>
          <w:color w:val="auto"/>
          <w:kern w:val="2"/>
          <w:szCs w:val="24"/>
          <w:lang w:eastAsia="en-CA"/>
          <w14:ligatures w14:val="standardContextual"/>
        </w:rPr>
      </w:pPr>
      <w:hyperlink w:anchor="_Toc184025949" w:history="1">
        <w:r w:rsidRPr="00C71B2D">
          <w:rPr>
            <w:rStyle w:val="Hyperlink"/>
            <w:noProof/>
          </w:rPr>
          <w:t>Support Vector Machine</w:t>
        </w:r>
        <w:r>
          <w:rPr>
            <w:noProof/>
            <w:webHidden/>
          </w:rPr>
          <w:tab/>
        </w:r>
        <w:r>
          <w:rPr>
            <w:noProof/>
            <w:webHidden/>
          </w:rPr>
          <w:fldChar w:fldCharType="begin"/>
        </w:r>
        <w:r>
          <w:rPr>
            <w:noProof/>
            <w:webHidden/>
          </w:rPr>
          <w:instrText xml:space="preserve"> PAGEREF _Toc184025949 \h </w:instrText>
        </w:r>
        <w:r>
          <w:rPr>
            <w:noProof/>
            <w:webHidden/>
          </w:rPr>
        </w:r>
        <w:r>
          <w:rPr>
            <w:noProof/>
            <w:webHidden/>
          </w:rPr>
          <w:fldChar w:fldCharType="separate"/>
        </w:r>
        <w:r w:rsidR="002F0024">
          <w:rPr>
            <w:noProof/>
            <w:webHidden/>
          </w:rPr>
          <w:t>22</w:t>
        </w:r>
        <w:r>
          <w:rPr>
            <w:noProof/>
            <w:webHidden/>
          </w:rPr>
          <w:fldChar w:fldCharType="end"/>
        </w:r>
      </w:hyperlink>
    </w:p>
    <w:p w14:paraId="5B9E3D30" w14:textId="195688B8" w:rsidR="00CB059C" w:rsidRDefault="00CB059C">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5950" w:history="1">
        <w:r w:rsidRPr="00C71B2D">
          <w:rPr>
            <w:rStyle w:val="Hyperlink"/>
            <w:noProof/>
          </w:rPr>
          <w:t>All Features</w:t>
        </w:r>
        <w:r>
          <w:rPr>
            <w:noProof/>
            <w:webHidden/>
          </w:rPr>
          <w:tab/>
        </w:r>
        <w:r>
          <w:rPr>
            <w:noProof/>
            <w:webHidden/>
          </w:rPr>
          <w:fldChar w:fldCharType="begin"/>
        </w:r>
        <w:r>
          <w:rPr>
            <w:noProof/>
            <w:webHidden/>
          </w:rPr>
          <w:instrText xml:space="preserve"> PAGEREF _Toc184025950 \h </w:instrText>
        </w:r>
        <w:r>
          <w:rPr>
            <w:noProof/>
            <w:webHidden/>
          </w:rPr>
        </w:r>
        <w:r>
          <w:rPr>
            <w:noProof/>
            <w:webHidden/>
          </w:rPr>
          <w:fldChar w:fldCharType="separate"/>
        </w:r>
        <w:r w:rsidR="002F0024">
          <w:rPr>
            <w:noProof/>
            <w:webHidden/>
          </w:rPr>
          <w:t>22</w:t>
        </w:r>
        <w:r>
          <w:rPr>
            <w:noProof/>
            <w:webHidden/>
          </w:rPr>
          <w:fldChar w:fldCharType="end"/>
        </w:r>
      </w:hyperlink>
    </w:p>
    <w:p w14:paraId="609E3985" w14:textId="361AA78F" w:rsidR="00CB059C" w:rsidRDefault="00CB059C">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5951" w:history="1">
        <w:r w:rsidRPr="00C71B2D">
          <w:rPr>
            <w:rStyle w:val="Hyperlink"/>
            <w:noProof/>
          </w:rPr>
          <w:t>PCA Features</w:t>
        </w:r>
        <w:r>
          <w:rPr>
            <w:noProof/>
            <w:webHidden/>
          </w:rPr>
          <w:tab/>
        </w:r>
        <w:r>
          <w:rPr>
            <w:noProof/>
            <w:webHidden/>
          </w:rPr>
          <w:fldChar w:fldCharType="begin"/>
        </w:r>
        <w:r>
          <w:rPr>
            <w:noProof/>
            <w:webHidden/>
          </w:rPr>
          <w:instrText xml:space="preserve"> PAGEREF _Toc184025951 \h </w:instrText>
        </w:r>
        <w:r>
          <w:rPr>
            <w:noProof/>
            <w:webHidden/>
          </w:rPr>
        </w:r>
        <w:r>
          <w:rPr>
            <w:noProof/>
            <w:webHidden/>
          </w:rPr>
          <w:fldChar w:fldCharType="separate"/>
        </w:r>
        <w:r w:rsidR="002F0024">
          <w:rPr>
            <w:noProof/>
            <w:webHidden/>
          </w:rPr>
          <w:t>23</w:t>
        </w:r>
        <w:r>
          <w:rPr>
            <w:noProof/>
            <w:webHidden/>
          </w:rPr>
          <w:fldChar w:fldCharType="end"/>
        </w:r>
      </w:hyperlink>
    </w:p>
    <w:p w14:paraId="3111906A" w14:textId="4F6F34E6" w:rsidR="00CB059C" w:rsidRDefault="00CB059C">
      <w:pPr>
        <w:pStyle w:val="TOC1"/>
        <w:rPr>
          <w:rFonts w:asciiTheme="minorHAnsi" w:eastAsiaTheme="minorEastAsia" w:hAnsiTheme="minorHAnsi" w:cstheme="minorBidi"/>
          <w:b w:val="0"/>
          <w:noProof/>
          <w:color w:val="auto"/>
          <w:kern w:val="2"/>
          <w:szCs w:val="24"/>
          <w:lang w:eastAsia="en-CA"/>
          <w14:ligatures w14:val="standardContextual"/>
        </w:rPr>
      </w:pPr>
      <w:hyperlink w:anchor="_Toc184025952" w:history="1">
        <w:r w:rsidRPr="00C71B2D">
          <w:rPr>
            <w:rStyle w:val="Hyperlink"/>
            <w:noProof/>
          </w:rPr>
          <w:t>Findings</w:t>
        </w:r>
        <w:r>
          <w:rPr>
            <w:noProof/>
            <w:webHidden/>
          </w:rPr>
          <w:tab/>
        </w:r>
        <w:r>
          <w:rPr>
            <w:noProof/>
            <w:webHidden/>
          </w:rPr>
          <w:fldChar w:fldCharType="begin"/>
        </w:r>
        <w:r>
          <w:rPr>
            <w:noProof/>
            <w:webHidden/>
          </w:rPr>
          <w:instrText xml:space="preserve"> PAGEREF _Toc184025952 \h </w:instrText>
        </w:r>
        <w:r>
          <w:rPr>
            <w:noProof/>
            <w:webHidden/>
          </w:rPr>
        </w:r>
        <w:r>
          <w:rPr>
            <w:noProof/>
            <w:webHidden/>
          </w:rPr>
          <w:fldChar w:fldCharType="separate"/>
        </w:r>
        <w:r w:rsidR="002F0024">
          <w:rPr>
            <w:noProof/>
            <w:webHidden/>
          </w:rPr>
          <w:t>24</w:t>
        </w:r>
        <w:r>
          <w:rPr>
            <w:noProof/>
            <w:webHidden/>
          </w:rPr>
          <w:fldChar w:fldCharType="end"/>
        </w:r>
      </w:hyperlink>
    </w:p>
    <w:p w14:paraId="09DDF7F8" w14:textId="44653C9B" w:rsidR="00CB059C" w:rsidRDefault="00CB059C">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5953" w:history="1">
        <w:r w:rsidRPr="00C71B2D">
          <w:rPr>
            <w:rStyle w:val="Hyperlink"/>
            <w:noProof/>
          </w:rPr>
          <w:t>Summary of Model Results</w:t>
        </w:r>
        <w:r>
          <w:rPr>
            <w:noProof/>
            <w:webHidden/>
          </w:rPr>
          <w:tab/>
        </w:r>
        <w:r>
          <w:rPr>
            <w:noProof/>
            <w:webHidden/>
          </w:rPr>
          <w:fldChar w:fldCharType="begin"/>
        </w:r>
        <w:r>
          <w:rPr>
            <w:noProof/>
            <w:webHidden/>
          </w:rPr>
          <w:instrText xml:space="preserve"> PAGEREF _Toc184025953 \h </w:instrText>
        </w:r>
        <w:r>
          <w:rPr>
            <w:noProof/>
            <w:webHidden/>
          </w:rPr>
        </w:r>
        <w:r>
          <w:rPr>
            <w:noProof/>
            <w:webHidden/>
          </w:rPr>
          <w:fldChar w:fldCharType="separate"/>
        </w:r>
        <w:r w:rsidR="002F0024">
          <w:rPr>
            <w:noProof/>
            <w:webHidden/>
          </w:rPr>
          <w:t>24</w:t>
        </w:r>
        <w:r>
          <w:rPr>
            <w:noProof/>
            <w:webHidden/>
          </w:rPr>
          <w:fldChar w:fldCharType="end"/>
        </w:r>
      </w:hyperlink>
    </w:p>
    <w:p w14:paraId="237EA72F" w14:textId="06F962F7" w:rsidR="00CB059C" w:rsidRDefault="00CB059C">
      <w:pPr>
        <w:pStyle w:val="TOC2"/>
        <w:tabs>
          <w:tab w:val="right" w:leader="dot" w:pos="9350"/>
        </w:tabs>
        <w:rPr>
          <w:rFonts w:asciiTheme="minorHAnsi" w:eastAsiaTheme="minorEastAsia" w:hAnsiTheme="minorHAnsi" w:cstheme="minorBidi"/>
          <w:noProof/>
          <w:color w:val="auto"/>
          <w:kern w:val="2"/>
          <w:szCs w:val="24"/>
          <w:lang w:eastAsia="en-CA"/>
          <w14:ligatures w14:val="standardContextual"/>
        </w:rPr>
      </w:pPr>
      <w:hyperlink w:anchor="_Toc184025954" w:history="1">
        <w:r w:rsidRPr="00C71B2D">
          <w:rPr>
            <w:rStyle w:val="Hyperlink"/>
            <w:noProof/>
          </w:rPr>
          <w:t>Summary of Sensor Data</w:t>
        </w:r>
        <w:r>
          <w:rPr>
            <w:noProof/>
            <w:webHidden/>
          </w:rPr>
          <w:tab/>
        </w:r>
        <w:r>
          <w:rPr>
            <w:noProof/>
            <w:webHidden/>
          </w:rPr>
          <w:fldChar w:fldCharType="begin"/>
        </w:r>
        <w:r>
          <w:rPr>
            <w:noProof/>
            <w:webHidden/>
          </w:rPr>
          <w:instrText xml:space="preserve"> PAGEREF _Toc184025954 \h </w:instrText>
        </w:r>
        <w:r>
          <w:rPr>
            <w:noProof/>
            <w:webHidden/>
          </w:rPr>
        </w:r>
        <w:r>
          <w:rPr>
            <w:noProof/>
            <w:webHidden/>
          </w:rPr>
          <w:fldChar w:fldCharType="separate"/>
        </w:r>
        <w:r w:rsidR="002F0024">
          <w:rPr>
            <w:noProof/>
            <w:webHidden/>
          </w:rPr>
          <w:t>24</w:t>
        </w:r>
        <w:r>
          <w:rPr>
            <w:noProof/>
            <w:webHidden/>
          </w:rPr>
          <w:fldChar w:fldCharType="end"/>
        </w:r>
      </w:hyperlink>
    </w:p>
    <w:p w14:paraId="4CE0717E" w14:textId="0FF24CE6" w:rsidR="00CB059C" w:rsidRDefault="00CB059C">
      <w:pPr>
        <w:pStyle w:val="TOC1"/>
        <w:rPr>
          <w:rFonts w:asciiTheme="minorHAnsi" w:eastAsiaTheme="minorEastAsia" w:hAnsiTheme="minorHAnsi" w:cstheme="minorBidi"/>
          <w:b w:val="0"/>
          <w:noProof/>
          <w:color w:val="auto"/>
          <w:kern w:val="2"/>
          <w:szCs w:val="24"/>
          <w:lang w:eastAsia="en-CA"/>
          <w14:ligatures w14:val="standardContextual"/>
        </w:rPr>
      </w:pPr>
      <w:hyperlink w:anchor="_Toc184025955" w:history="1">
        <w:r w:rsidRPr="00C71B2D">
          <w:rPr>
            <w:rStyle w:val="Hyperlink"/>
            <w:noProof/>
          </w:rPr>
          <w:t>Limitations and Future Work</w:t>
        </w:r>
        <w:r>
          <w:rPr>
            <w:noProof/>
            <w:webHidden/>
          </w:rPr>
          <w:tab/>
        </w:r>
        <w:r>
          <w:rPr>
            <w:noProof/>
            <w:webHidden/>
          </w:rPr>
          <w:fldChar w:fldCharType="begin"/>
        </w:r>
        <w:r>
          <w:rPr>
            <w:noProof/>
            <w:webHidden/>
          </w:rPr>
          <w:instrText xml:space="preserve"> PAGEREF _Toc184025955 \h </w:instrText>
        </w:r>
        <w:r>
          <w:rPr>
            <w:noProof/>
            <w:webHidden/>
          </w:rPr>
        </w:r>
        <w:r>
          <w:rPr>
            <w:noProof/>
            <w:webHidden/>
          </w:rPr>
          <w:fldChar w:fldCharType="separate"/>
        </w:r>
        <w:r w:rsidR="002F0024">
          <w:rPr>
            <w:noProof/>
            <w:webHidden/>
          </w:rPr>
          <w:t>25</w:t>
        </w:r>
        <w:r>
          <w:rPr>
            <w:noProof/>
            <w:webHidden/>
          </w:rPr>
          <w:fldChar w:fldCharType="end"/>
        </w:r>
      </w:hyperlink>
    </w:p>
    <w:p w14:paraId="596ECA2F" w14:textId="17370C38" w:rsidR="00CB059C" w:rsidRDefault="00CB059C">
      <w:pPr>
        <w:pStyle w:val="TOC1"/>
        <w:rPr>
          <w:rFonts w:asciiTheme="minorHAnsi" w:eastAsiaTheme="minorEastAsia" w:hAnsiTheme="minorHAnsi" w:cstheme="minorBidi"/>
          <w:b w:val="0"/>
          <w:noProof/>
          <w:color w:val="auto"/>
          <w:kern w:val="2"/>
          <w:szCs w:val="24"/>
          <w:lang w:eastAsia="en-CA"/>
          <w14:ligatures w14:val="standardContextual"/>
        </w:rPr>
      </w:pPr>
      <w:hyperlink w:anchor="_Toc184025956" w:history="1">
        <w:r w:rsidRPr="00C71B2D">
          <w:rPr>
            <w:rStyle w:val="Hyperlink"/>
            <w:noProof/>
          </w:rPr>
          <w:t>References</w:t>
        </w:r>
        <w:r>
          <w:rPr>
            <w:noProof/>
            <w:webHidden/>
          </w:rPr>
          <w:tab/>
        </w:r>
        <w:r>
          <w:rPr>
            <w:noProof/>
            <w:webHidden/>
          </w:rPr>
          <w:fldChar w:fldCharType="begin"/>
        </w:r>
        <w:r>
          <w:rPr>
            <w:noProof/>
            <w:webHidden/>
          </w:rPr>
          <w:instrText xml:space="preserve"> PAGEREF _Toc184025956 \h </w:instrText>
        </w:r>
        <w:r>
          <w:rPr>
            <w:noProof/>
            <w:webHidden/>
          </w:rPr>
        </w:r>
        <w:r>
          <w:rPr>
            <w:noProof/>
            <w:webHidden/>
          </w:rPr>
          <w:fldChar w:fldCharType="separate"/>
        </w:r>
        <w:r w:rsidR="002F0024">
          <w:rPr>
            <w:noProof/>
            <w:webHidden/>
          </w:rPr>
          <w:t>26</w:t>
        </w:r>
        <w:r>
          <w:rPr>
            <w:noProof/>
            <w:webHidden/>
          </w:rPr>
          <w:fldChar w:fldCharType="end"/>
        </w:r>
      </w:hyperlink>
    </w:p>
    <w:p w14:paraId="386CA9AA" w14:textId="0A4F5DFF" w:rsidR="00811FE5" w:rsidRDefault="00A11CB1"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317CD58B" w14:textId="3CF88721" w:rsidR="00E1018A" w:rsidRDefault="00B46462" w:rsidP="00E1018A">
      <w:pPr>
        <w:pStyle w:val="Heading1"/>
      </w:pPr>
      <w:bookmarkStart w:id="0" w:name="_Abstract"/>
      <w:bookmarkStart w:id="1" w:name="_References"/>
      <w:bookmarkStart w:id="2" w:name="_Introduction"/>
      <w:bookmarkStart w:id="3" w:name="_Toc184025922"/>
      <w:bookmarkEnd w:id="0"/>
      <w:bookmarkEnd w:id="1"/>
      <w:bookmarkEnd w:id="2"/>
      <w:r>
        <w:lastRenderedPageBreak/>
        <w:t>Introduction</w:t>
      </w:r>
      <w:bookmarkEnd w:id="3"/>
    </w:p>
    <w:p w14:paraId="6448F51A" w14:textId="5D35E9D7" w:rsidR="00E1018A" w:rsidRDefault="00E1018A" w:rsidP="00E1018A">
      <w:pPr>
        <w:pStyle w:val="Heading2"/>
      </w:pPr>
      <w:bookmarkStart w:id="4" w:name="_Toc184025923"/>
      <w:r>
        <w:t>Problem</w:t>
      </w:r>
      <w:bookmarkEnd w:id="4"/>
    </w:p>
    <w:p w14:paraId="266276C4" w14:textId="77777777" w:rsidR="006D47CD" w:rsidRDefault="006D47CD" w:rsidP="006D47CD">
      <w:r>
        <w:t xml:space="preserve">To provide comfort for occupants, commercial buildings rely on heating, ventilation, and air conditioning (HVAC) systems and lighting systems. Large amounts of energy are wasted, especially during non-working hours (Masoso and Grobler, 2010). </w:t>
      </w:r>
    </w:p>
    <w:p w14:paraId="2A730C7B" w14:textId="77777777" w:rsidR="006D47CD" w:rsidRDefault="006D47CD" w:rsidP="006D47CD">
      <w:r>
        <w:t>To optimize these systems, a research paper (</w:t>
      </w:r>
      <w:r w:rsidRPr="009836DB">
        <w:t>Singh</w:t>
      </w:r>
      <w:r>
        <w:t xml:space="preserve"> et al., 2018) described an experiment for accurately estimating the number of occupants in a room using “non-intrusive” environment sensors and machine learning (ML) models. Multiple sensor nodes were placed throughout a 6m by 4.6m test room in a wireless sensor network (WSN). Low-cost sensors were deployed at each of the four desks to measure temperature, light, and sound. A carbon dioxide (CO</w:t>
      </w:r>
      <w:r w:rsidRPr="00BD57C7">
        <w:rPr>
          <w:vertAlign w:val="subscript"/>
        </w:rPr>
        <w:t>2</w:t>
      </w:r>
      <w:r w:rsidRPr="005D05C0">
        <w:t>)</w:t>
      </w:r>
      <w:r>
        <w:t xml:space="preserve"> sensor was deployed in the middle of the room to provide the most accurate reading. Two motion detection sensors were deployed on the ceiling, above the door and large window. Because of privacy concerns, video-based systems are not considered appropriate for detecting occupancy.</w:t>
      </w:r>
    </w:p>
    <w:p w14:paraId="1AB284E8" w14:textId="77777777" w:rsidR="006D47CD" w:rsidRDefault="006D47CD" w:rsidP="006D47CD">
      <w:r>
        <w:t xml:space="preserve">Some previous studies focused on using occupancy detection (i.e., determining whether a room is occupied or not) to save energy. On the other hand, the goal of ML occupancy estimation research is to design adaptive systems that can detect the exact number of occupants, resulting in additional energy savings and improved comfort for occupants.  </w:t>
      </w:r>
    </w:p>
    <w:p w14:paraId="71CE80E9" w14:textId="77777777" w:rsidR="00DB3BEE" w:rsidRPr="00DB3BEE" w:rsidRDefault="00DB3BEE" w:rsidP="00DB3BEE">
      <w:pPr>
        <w:pStyle w:val="Heading2"/>
      </w:pPr>
      <w:bookmarkStart w:id="5" w:name="_Toc184025924"/>
      <w:r w:rsidRPr="00DB3BEE">
        <w:rPr>
          <w:bCs/>
        </w:rPr>
        <w:t>Data</w:t>
      </w:r>
      <w:bookmarkEnd w:id="5"/>
      <w:r w:rsidRPr="00DB3BEE">
        <w:rPr>
          <w:bCs/>
        </w:rPr>
        <w:t xml:space="preserve"> </w:t>
      </w:r>
    </w:p>
    <w:p w14:paraId="146892C1" w14:textId="537A59EF" w:rsidR="00A16CAC" w:rsidRDefault="00A16CAC" w:rsidP="00A16CAC">
      <w:r>
        <w:t xml:space="preserve">For my project, I </w:t>
      </w:r>
      <w:r w:rsidR="00393D9C">
        <w:t>chose</w:t>
      </w:r>
      <w:r>
        <w:t xml:space="preserve"> the Room Occupancy Estimation dataset, available from</w:t>
      </w:r>
      <w:r w:rsidRPr="003807D1">
        <w:t xml:space="preserve"> </w:t>
      </w:r>
      <w:r>
        <w:t xml:space="preserve">the </w:t>
      </w:r>
      <w:hyperlink r:id="rId10" w:history="1">
        <w:r w:rsidRPr="003807D1">
          <w:rPr>
            <w:rStyle w:val="Hyperlink"/>
          </w:rPr>
          <w:t>UC Irvine Machine Learning Repository</w:t>
        </w:r>
      </w:hyperlink>
      <w:r>
        <w:t xml:space="preserve">. The Room Occupancy Estimation dataset can be downloaded from </w:t>
      </w:r>
      <w:hyperlink r:id="rId11" w:history="1">
        <w:r w:rsidRPr="00F930CA">
          <w:rPr>
            <w:rStyle w:val="Hyperlink"/>
          </w:rPr>
          <w:t>https://archive.ics.uci.edu/dataset/864/room+occupancy+estimation</w:t>
        </w:r>
      </w:hyperlink>
      <w:r>
        <w:t>.</w:t>
      </w:r>
    </w:p>
    <w:p w14:paraId="314B2243" w14:textId="77777777" w:rsidR="00964A5F" w:rsidRDefault="00DB3BEE" w:rsidP="00DB3BEE">
      <w:r w:rsidRPr="00DB3BEE">
        <w:t xml:space="preserve">The dataset contains over 10000 data points and 16 features. Each feature represents data (temperature, light, sound, motion, or CO2) from a particular sensor. Measurements were recorded over several days in 30 second intervals. The actual occupancy was established by having participants register and record the exact time each time they entered or left the room. </w:t>
      </w:r>
    </w:p>
    <w:p w14:paraId="76FA57C6" w14:textId="77777777" w:rsidR="006E4518" w:rsidRDefault="006E4518" w:rsidP="006E4518">
      <w:pPr>
        <w:pStyle w:val="Heading2"/>
      </w:pPr>
      <w:bookmarkStart w:id="6" w:name="_Toc180998916"/>
      <w:bookmarkStart w:id="7" w:name="_Toc184025925"/>
      <w:r>
        <w:t>Techniques and Tools</w:t>
      </w:r>
      <w:bookmarkEnd w:id="6"/>
      <w:bookmarkEnd w:id="7"/>
    </w:p>
    <w:p w14:paraId="7D062DA7" w14:textId="664848FF" w:rsidR="006E4518" w:rsidRDefault="006E4518" w:rsidP="006E4518">
      <w:r>
        <w:t>To solve the stated problem, I implemented supervised learning algorithms including Multinomial Logistic Regression, Random Forest, and Support Vector Machine (SVM). In addition, I investigated how an unsupervised learning algorithm named Principal Component Analysis (PCA) can be used for dimensionality reduction.</w:t>
      </w:r>
    </w:p>
    <w:p w14:paraId="71126111" w14:textId="3CC64B6E" w:rsidR="006E4518" w:rsidRDefault="006E4518" w:rsidP="006E4518">
      <w:r>
        <w:t xml:space="preserve">For this project, I used R for the initial data analysis and Python for </w:t>
      </w:r>
      <w:r w:rsidR="00635A7C">
        <w:t>exploratory analysis</w:t>
      </w:r>
      <w:r w:rsidR="008E5474">
        <w:t xml:space="preserve">, </w:t>
      </w:r>
      <w:r w:rsidR="00853747">
        <w:t xml:space="preserve">dimensionality reduction, </w:t>
      </w:r>
      <w:r w:rsidR="008E5474">
        <w:t xml:space="preserve">and </w:t>
      </w:r>
      <w:r>
        <w:t>implement</w:t>
      </w:r>
      <w:r w:rsidR="008E5474">
        <w:t>ation of</w:t>
      </w:r>
      <w:r>
        <w:t xml:space="preserve"> the machine learning algorithms. All the supervised and unsupervised learning algorithms </w:t>
      </w:r>
      <w:r w:rsidR="008E5474">
        <w:t>were</w:t>
      </w:r>
      <w:r>
        <w:t xml:space="preserve"> implemented using the scikit-learn open-source library. To evaluate the models, I </w:t>
      </w:r>
      <w:r w:rsidR="008E5474">
        <w:t>used</w:t>
      </w:r>
      <w:r>
        <w:t xml:space="preserve"> multiple performance metrics including accuracy</w:t>
      </w:r>
      <w:r w:rsidR="00C833CC">
        <w:t>, confusion matrices,</w:t>
      </w:r>
      <w:r>
        <w:t xml:space="preserve"> and F1-score.</w:t>
      </w:r>
    </w:p>
    <w:p w14:paraId="0891A882" w14:textId="327C922D" w:rsidR="006137C0" w:rsidRDefault="006137C0" w:rsidP="006137C0">
      <w:pPr>
        <w:pStyle w:val="Heading1"/>
      </w:pPr>
      <w:bookmarkStart w:id="8" w:name="_Toc184025926"/>
      <w:r>
        <w:lastRenderedPageBreak/>
        <w:t>Research Questions</w:t>
      </w:r>
      <w:bookmarkEnd w:id="8"/>
    </w:p>
    <w:p w14:paraId="3D216C22" w14:textId="2598DF35" w:rsidR="00964A5F" w:rsidRDefault="00964A5F" w:rsidP="00964A5F">
      <w:r>
        <w:t xml:space="preserve">For my project, I chose the theme of Classification for building predictive models. </w:t>
      </w:r>
    </w:p>
    <w:p w14:paraId="463E2AE5" w14:textId="664E57D4" w:rsidR="00964A5F" w:rsidRDefault="00964A5F" w:rsidP="00964A5F">
      <w:r>
        <w:t>To reduce energy consumption in buildings, I investigated these research questions:</w:t>
      </w:r>
    </w:p>
    <w:p w14:paraId="5A006529" w14:textId="77777777" w:rsidR="00964A5F" w:rsidRDefault="00964A5F" w:rsidP="003D654F">
      <w:pPr>
        <w:pStyle w:val="ListParagraph"/>
        <w:numPr>
          <w:ilvl w:val="0"/>
          <w:numId w:val="27"/>
        </w:numPr>
        <w:spacing w:after="160" w:line="240" w:lineRule="auto"/>
      </w:pPr>
      <w:r>
        <w:t>Which of the implemented supervised learning techniques perform the best in predicting occupancy?</w:t>
      </w:r>
    </w:p>
    <w:p w14:paraId="5C35CB28" w14:textId="77777777" w:rsidR="00964A5F" w:rsidRDefault="00964A5F" w:rsidP="003D654F">
      <w:pPr>
        <w:pStyle w:val="ListParagraph"/>
        <w:numPr>
          <w:ilvl w:val="0"/>
          <w:numId w:val="27"/>
        </w:numPr>
        <w:spacing w:after="160" w:line="240" w:lineRule="auto"/>
      </w:pPr>
      <w:r>
        <w:t>Which types of sensor data (temperature, light, sound, motion, CO</w:t>
      </w:r>
      <w:r w:rsidRPr="0086714E">
        <w:rPr>
          <w:vertAlign w:val="subscript"/>
        </w:rPr>
        <w:t>2</w:t>
      </w:r>
      <w:r>
        <w:t xml:space="preserve">) show the most promising results? </w:t>
      </w:r>
    </w:p>
    <w:p w14:paraId="16BFA1A3" w14:textId="77777777" w:rsidR="00964A5F" w:rsidRDefault="00964A5F" w:rsidP="003D654F">
      <w:pPr>
        <w:pStyle w:val="ListParagraph"/>
        <w:numPr>
          <w:ilvl w:val="0"/>
          <w:numId w:val="27"/>
        </w:numPr>
        <w:spacing w:after="160" w:line="240" w:lineRule="auto"/>
      </w:pPr>
      <w:r>
        <w:t xml:space="preserve">Based on the research, what alternative types of sensor data could be used for ML-based occupancy estimation? </w:t>
      </w:r>
    </w:p>
    <w:p w14:paraId="36924229" w14:textId="2B55BA29" w:rsidR="00434C6B" w:rsidRDefault="00413BBF" w:rsidP="00434C6B">
      <w:pPr>
        <w:pStyle w:val="Heading1"/>
      </w:pPr>
      <w:bookmarkStart w:id="9" w:name="_Toc184025927"/>
      <w:r>
        <w:t>Contribution of Work Compared to Past Research</w:t>
      </w:r>
      <w:bookmarkEnd w:id="9"/>
    </w:p>
    <w:p w14:paraId="5D22C627" w14:textId="2400E7E0" w:rsidR="004C4347" w:rsidRDefault="00080129" w:rsidP="004C4347">
      <w:r>
        <w:t>The introductory paper for my chosen dataset (</w:t>
      </w:r>
      <w:r w:rsidR="004C4347">
        <w:t>Singh et al.</w:t>
      </w:r>
      <w:r>
        <w:t xml:space="preserve">, </w:t>
      </w:r>
      <w:r w:rsidR="004C4347">
        <w:t>2018)</w:t>
      </w:r>
      <w:r>
        <w:t xml:space="preserve"> </w:t>
      </w:r>
      <w:r w:rsidR="004C4347">
        <w:t>is the basis for this project. In that study, the authors deployed multiple light, temperature, sound, and CO</w:t>
      </w:r>
      <w:r w:rsidR="004C4347" w:rsidRPr="006B6437">
        <w:rPr>
          <w:vertAlign w:val="subscript"/>
        </w:rPr>
        <w:t>2</w:t>
      </w:r>
      <w:r w:rsidR="004C4347">
        <w:t xml:space="preserve"> sensors in a test room as described in the </w:t>
      </w:r>
      <w:hyperlink w:anchor="_Introduction" w:history="1">
        <w:r w:rsidR="002F49BA" w:rsidRPr="002F49BA">
          <w:rPr>
            <w:rStyle w:val="Hyperlink"/>
          </w:rPr>
          <w:t>Introduction</w:t>
        </w:r>
      </w:hyperlink>
      <w:r w:rsidR="004C4347">
        <w:t xml:space="preserve">. To estimate the number of occupants in the room, four classification models were used: Linear Discriminant Analysis (LDA), Quadratic Discriminant Analysis (QDA), Support Vector Machine (SVM), and Random Forest. For SVM, the results were evaluated with both a linear and radial basis function (RBF) kernel. With all features included, SVM with RBF kernel performed the best, with an accuracy of 98% and an F1-score of 95%. After employing Principal Component Analysis (PCA), the authors concluded that an accuracy of 92% and F1-score of 72% was achievable with only four components. </w:t>
      </w:r>
    </w:p>
    <w:p w14:paraId="11EF6CFC" w14:textId="067B66C1" w:rsidR="00E65CE8" w:rsidRDefault="00635106" w:rsidP="00AE3EF3">
      <w:r>
        <w:t xml:space="preserve">In (Mao et al., 2023), the authors adapted a predictive framework for room occupancy using the same </w:t>
      </w:r>
      <w:r w:rsidRPr="00D66225">
        <w:t>dataset</w:t>
      </w:r>
      <w:r>
        <w:t>. Several classification methods were used: Logistic Regression, Linear Discriminant Analysis (LDA), Support Vector Machine (SVM), Multi-layer Perceptron (MLP), LightGMB, XGBoost, and Random Forest. The models were evaluated using balanced accuracy, F1-score, and Area Under ROC Curve (AUC). Among the methods, Random Forest performed the best in all three metrics. In the Random Forest model, the light values from sensor 1 and sensor 2 had the largest impact in predicting room occupancy. The authors claimed their results improved on the performance of the original paper, with a balanced accuracy and AUC above 99% and F1-score above 98%.</w:t>
      </w:r>
    </w:p>
    <w:p w14:paraId="78F13FC1" w14:textId="77777777" w:rsidR="00A56ABF" w:rsidRDefault="0079573A" w:rsidP="00A56ABF">
      <w:r>
        <w:t xml:space="preserve">The </w:t>
      </w:r>
      <w:r w:rsidR="000A7B0A">
        <w:t>aim</w:t>
      </w:r>
      <w:r>
        <w:t xml:space="preserve"> of this project is to compare</w:t>
      </w:r>
      <w:r w:rsidR="000623A5">
        <w:t xml:space="preserve"> and, in some cases, replicate the results of these earlier studies.</w:t>
      </w:r>
      <w:r w:rsidR="00131CBB">
        <w:t xml:space="preserve"> For classification models, I’ve chosen to focus on Logistic Regression, Random Forest, and Support Vector Machine (SVM).</w:t>
      </w:r>
    </w:p>
    <w:p w14:paraId="3CB86D4B" w14:textId="5B43E082" w:rsidR="00413BBF" w:rsidRPr="00E65CE8" w:rsidRDefault="008B7A98" w:rsidP="00E65CE8">
      <w:pPr>
        <w:pStyle w:val="Heading1"/>
      </w:pPr>
      <w:bookmarkStart w:id="10" w:name="_Toc184025928"/>
      <w:r>
        <w:t>GitHub Repository</w:t>
      </w:r>
      <w:bookmarkEnd w:id="10"/>
    </w:p>
    <w:p w14:paraId="5254D2FE" w14:textId="77777777" w:rsidR="007B51CE" w:rsidRDefault="007B51CE" w:rsidP="007B51CE">
      <w:r>
        <w:t>For this project, I’m using the following repository in GitHub:</w:t>
      </w:r>
    </w:p>
    <w:p w14:paraId="1B2F46EC" w14:textId="77777777" w:rsidR="007B51CE" w:rsidRDefault="007B51CE" w:rsidP="007B51CE">
      <w:hyperlink r:id="rId12" w:history="1">
        <w:r w:rsidRPr="00C253FD">
          <w:rPr>
            <w:rStyle w:val="Hyperlink"/>
          </w:rPr>
          <w:t>https://github.com/jeffreyfitzpatrick/Big-Data-Analytics-Capstone-Project</w:t>
        </w:r>
      </w:hyperlink>
    </w:p>
    <w:p w14:paraId="6FA3E072" w14:textId="15517466" w:rsidR="008B7A98" w:rsidRPr="00E65CE8" w:rsidRDefault="007B51CE" w:rsidP="00E65CE8">
      <w:pPr>
        <w:pStyle w:val="Heading1"/>
      </w:pPr>
      <w:bookmarkStart w:id="11" w:name="_Toc184025929"/>
      <w:r>
        <w:lastRenderedPageBreak/>
        <w:t>Applied Methodology and Study Design</w:t>
      </w:r>
      <w:bookmarkEnd w:id="11"/>
    </w:p>
    <w:p w14:paraId="63B9AE62" w14:textId="47586D7F" w:rsidR="00D75794" w:rsidRDefault="00D75794" w:rsidP="00D75794">
      <w:pPr>
        <w:pStyle w:val="BodyText"/>
      </w:pPr>
      <w:r>
        <w:t xml:space="preserve">This flowchart shows the steps of the data analysis process I </w:t>
      </w:r>
      <w:r w:rsidR="00C2779D">
        <w:t>followed</w:t>
      </w:r>
      <w:r>
        <w:t xml:space="preserve"> for this project:</w:t>
      </w:r>
    </w:p>
    <w:p w14:paraId="6563D937" w14:textId="77777777" w:rsidR="00D75794" w:rsidRDefault="00D75794" w:rsidP="00D75794">
      <w:pPr>
        <w:pStyle w:val="BodyText"/>
      </w:pPr>
      <w:r w:rsidRPr="0059432D">
        <w:rPr>
          <w:noProof/>
        </w:rPr>
        <w:drawing>
          <wp:inline distT="0" distB="0" distL="0" distR="0" wp14:anchorId="2FC24D77" wp14:editId="378F9490">
            <wp:extent cx="5943600" cy="2595245"/>
            <wp:effectExtent l="0" t="0" r="0" b="0"/>
            <wp:docPr id="30785428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54283" name="Picture 1" descr="A diagram of a diagram&#10;&#10;Description automatically generated"/>
                    <pic:cNvPicPr/>
                  </pic:nvPicPr>
                  <pic:blipFill>
                    <a:blip r:embed="rId13"/>
                    <a:stretch>
                      <a:fillRect/>
                    </a:stretch>
                  </pic:blipFill>
                  <pic:spPr>
                    <a:xfrm>
                      <a:off x="0" y="0"/>
                      <a:ext cx="5943600" cy="2595245"/>
                    </a:xfrm>
                    <a:prstGeom prst="rect">
                      <a:avLst/>
                    </a:prstGeom>
                  </pic:spPr>
                </pic:pic>
              </a:graphicData>
            </a:graphic>
          </wp:inline>
        </w:drawing>
      </w:r>
    </w:p>
    <w:p w14:paraId="4290F73C" w14:textId="6CC0F079" w:rsidR="00D75794" w:rsidRDefault="00D75794" w:rsidP="00254D8B">
      <w:pPr>
        <w:pStyle w:val="ListParagraph"/>
        <w:numPr>
          <w:ilvl w:val="0"/>
          <w:numId w:val="36"/>
        </w:numPr>
        <w:spacing w:after="0" w:line="240" w:lineRule="auto"/>
      </w:pPr>
      <w:r>
        <w:t xml:space="preserve">Initial Analysis </w:t>
      </w:r>
    </w:p>
    <w:p w14:paraId="4E6993FC" w14:textId="5197D48B" w:rsidR="00D75794" w:rsidRDefault="00D75794" w:rsidP="00D75794">
      <w:pPr>
        <w:pStyle w:val="BodyText"/>
        <w:ind w:left="720"/>
      </w:pPr>
      <w:r>
        <w:t xml:space="preserve">In the </w:t>
      </w:r>
      <w:r w:rsidRPr="00C2779D">
        <w:t>univariate analysis</w:t>
      </w:r>
      <w:r>
        <w:t>, I included a detailed data dictionary, summary statistics for the numeric attributes, and bar plots showing the frequency of the categorical variables.</w:t>
      </w:r>
    </w:p>
    <w:p w14:paraId="435F068F" w14:textId="69A99903" w:rsidR="00D75794" w:rsidRDefault="00D75794" w:rsidP="00D75794">
      <w:pPr>
        <w:pStyle w:val="BodyText"/>
        <w:ind w:left="720"/>
      </w:pPr>
      <w:r>
        <w:t xml:space="preserve">In the </w:t>
      </w:r>
      <w:r w:rsidRPr="00C2779D">
        <w:t>bivariate analysis</w:t>
      </w:r>
      <w:r>
        <w:t xml:space="preserve">, I included a scatter plot matrix of the continuous variables, time series </w:t>
      </w:r>
      <w:r w:rsidR="00BC613E">
        <w:t>analysis</w:t>
      </w:r>
      <w:r>
        <w:t>, and correlation analysis.</w:t>
      </w:r>
    </w:p>
    <w:p w14:paraId="2F8B77E3" w14:textId="77777777" w:rsidR="00D75794" w:rsidRDefault="00D75794" w:rsidP="00254D8B">
      <w:pPr>
        <w:pStyle w:val="BodyText"/>
        <w:numPr>
          <w:ilvl w:val="0"/>
          <w:numId w:val="36"/>
        </w:numPr>
      </w:pPr>
      <w:r>
        <w:t>Exploratory Analysis</w:t>
      </w:r>
    </w:p>
    <w:p w14:paraId="14831470" w14:textId="0A8A8D6D" w:rsidR="00D75794" w:rsidRDefault="00D75794" w:rsidP="00D75794">
      <w:pPr>
        <w:pStyle w:val="BodyText"/>
        <w:ind w:left="720"/>
      </w:pPr>
      <w:r>
        <w:t xml:space="preserve">As part of exploratory analysis, I </w:t>
      </w:r>
      <w:r w:rsidR="00C2779D">
        <w:t>used</w:t>
      </w:r>
      <w:r>
        <w:t xml:space="preserve"> linear regression as a baseline model.</w:t>
      </w:r>
    </w:p>
    <w:p w14:paraId="03B3BF6B" w14:textId="77777777" w:rsidR="00D75794" w:rsidRDefault="00D75794" w:rsidP="00254D8B">
      <w:pPr>
        <w:pStyle w:val="BodyText"/>
        <w:numPr>
          <w:ilvl w:val="0"/>
          <w:numId w:val="36"/>
        </w:numPr>
      </w:pPr>
      <w:r>
        <w:t>Dimensionality Reduction</w:t>
      </w:r>
    </w:p>
    <w:p w14:paraId="21C31E3A" w14:textId="2A7DC844" w:rsidR="00D75794" w:rsidRDefault="00D75794" w:rsidP="00D75794">
      <w:pPr>
        <w:pStyle w:val="BodyText"/>
        <w:ind w:left="720"/>
      </w:pPr>
      <w:r>
        <w:t>I investigate</w:t>
      </w:r>
      <w:r w:rsidR="00C2779D">
        <w:t>d</w:t>
      </w:r>
      <w:r>
        <w:t xml:space="preserve"> how an unsupervised learning algorithm </w:t>
      </w:r>
      <w:r w:rsidR="007F265A">
        <w:t>named</w:t>
      </w:r>
      <w:r>
        <w:t xml:space="preserve"> Principal Component Analysis (PCA) can be used for dimensionality reduction.</w:t>
      </w:r>
    </w:p>
    <w:p w14:paraId="556B4CF1" w14:textId="77777777" w:rsidR="00D75794" w:rsidRDefault="00D75794" w:rsidP="00254D8B">
      <w:pPr>
        <w:pStyle w:val="BodyText"/>
        <w:numPr>
          <w:ilvl w:val="0"/>
          <w:numId w:val="36"/>
        </w:numPr>
      </w:pPr>
      <w:r>
        <w:t>Experimental Design</w:t>
      </w:r>
    </w:p>
    <w:p w14:paraId="1073AA65" w14:textId="7F0380DB" w:rsidR="00D75794" w:rsidRDefault="00D75794" w:rsidP="00D75794">
      <w:pPr>
        <w:pStyle w:val="BodyText"/>
        <w:ind w:left="720"/>
      </w:pPr>
      <w:r>
        <w:t>I split the data into training and test sets and investigate</w:t>
      </w:r>
      <w:r w:rsidR="007F265A">
        <w:t>d</w:t>
      </w:r>
      <w:r>
        <w:t xml:space="preserve"> k-fold cross validation</w:t>
      </w:r>
      <w:r w:rsidR="007F265A">
        <w:t xml:space="preserve"> to</w:t>
      </w:r>
      <w:r w:rsidR="00D06648">
        <w:t xml:space="preserve"> evaluate</w:t>
      </w:r>
      <w:r w:rsidR="007F265A">
        <w:t xml:space="preserve"> the stability of the models</w:t>
      </w:r>
      <w:r>
        <w:t>.</w:t>
      </w:r>
      <w:r w:rsidR="004C3D4D">
        <w:t xml:space="preserve"> </w:t>
      </w:r>
    </w:p>
    <w:p w14:paraId="405CAD4C" w14:textId="77777777" w:rsidR="00D75794" w:rsidRDefault="00D75794" w:rsidP="00254D8B">
      <w:pPr>
        <w:pStyle w:val="BodyText"/>
        <w:numPr>
          <w:ilvl w:val="0"/>
          <w:numId w:val="36"/>
        </w:numPr>
      </w:pPr>
      <w:r>
        <w:t>Modeling</w:t>
      </w:r>
    </w:p>
    <w:p w14:paraId="3E7116D3" w14:textId="09D984B1" w:rsidR="00D75794" w:rsidRDefault="00D75794" w:rsidP="00D75794">
      <w:pPr>
        <w:pStyle w:val="BodyText"/>
        <w:ind w:left="720"/>
      </w:pPr>
      <w:r>
        <w:t xml:space="preserve">I </w:t>
      </w:r>
      <w:r w:rsidR="007F265A">
        <w:t>implemented</w:t>
      </w:r>
      <w:r>
        <w:t xml:space="preserve"> three classification algorithms</w:t>
      </w:r>
      <w:r w:rsidR="007F265A">
        <w:t>: Multinomial Logistic Regression</w:t>
      </w:r>
      <w:r w:rsidR="0055518B">
        <w:t>,</w:t>
      </w:r>
      <w:r w:rsidR="007F265A">
        <w:t xml:space="preserve"> </w:t>
      </w:r>
      <w:r>
        <w:t xml:space="preserve">Random Forest, </w:t>
      </w:r>
      <w:r w:rsidR="0055518B">
        <w:t xml:space="preserve">and </w:t>
      </w:r>
      <w:r>
        <w:t>Support Vector Machine (SVM).</w:t>
      </w:r>
    </w:p>
    <w:p w14:paraId="13856ACE" w14:textId="05842857" w:rsidR="00D75794" w:rsidRDefault="00D75794" w:rsidP="00B93ED5">
      <w:pPr>
        <w:pStyle w:val="ListParagraph"/>
        <w:numPr>
          <w:ilvl w:val="0"/>
          <w:numId w:val="36"/>
        </w:numPr>
        <w:spacing w:after="0" w:line="240" w:lineRule="auto"/>
      </w:pPr>
      <w:r>
        <w:t>Evaluation</w:t>
      </w:r>
    </w:p>
    <w:p w14:paraId="43EE7C13" w14:textId="77777777" w:rsidR="00B93ED5" w:rsidRDefault="00B93ED5" w:rsidP="00B93ED5">
      <w:pPr>
        <w:pStyle w:val="ListParagraph"/>
        <w:spacing w:after="0" w:line="240" w:lineRule="auto"/>
      </w:pPr>
    </w:p>
    <w:p w14:paraId="005F25A0" w14:textId="2F71D711" w:rsidR="00D75794" w:rsidRDefault="00D75794" w:rsidP="00D75794">
      <w:pPr>
        <w:pStyle w:val="BodyText"/>
        <w:ind w:left="720"/>
      </w:pPr>
      <w:r>
        <w:t xml:space="preserve">I </w:t>
      </w:r>
      <w:r w:rsidR="0055518B">
        <w:t>evaluated</w:t>
      </w:r>
      <w:r>
        <w:t xml:space="preserve"> </w:t>
      </w:r>
      <w:r w:rsidR="00C87ADC">
        <w:t>the</w:t>
      </w:r>
      <w:r>
        <w:t xml:space="preserve"> models using</w:t>
      </w:r>
      <w:r w:rsidR="0055518B">
        <w:t xml:space="preserve"> </w:t>
      </w:r>
      <w:r>
        <w:t xml:space="preserve">accuracy, </w:t>
      </w:r>
      <w:r w:rsidR="0055518B">
        <w:t xml:space="preserve">confusion matrices, </w:t>
      </w:r>
      <w:r>
        <w:t>and F1-score.</w:t>
      </w:r>
    </w:p>
    <w:p w14:paraId="5D3314DC" w14:textId="77777777" w:rsidR="00D75794" w:rsidRDefault="00D75794" w:rsidP="00254D8B">
      <w:pPr>
        <w:pStyle w:val="BodyText"/>
        <w:numPr>
          <w:ilvl w:val="0"/>
          <w:numId w:val="36"/>
        </w:numPr>
      </w:pPr>
      <w:r>
        <w:lastRenderedPageBreak/>
        <w:t>Improving the Model</w:t>
      </w:r>
    </w:p>
    <w:p w14:paraId="0BB41C6F" w14:textId="77777777" w:rsidR="00D75794" w:rsidRDefault="00D75794" w:rsidP="00D75794">
      <w:pPr>
        <w:pStyle w:val="BodyText"/>
        <w:ind w:left="720"/>
      </w:pPr>
      <w:r>
        <w:t>Improving the model is an iterative process.</w:t>
      </w:r>
    </w:p>
    <w:p w14:paraId="17B38E64" w14:textId="77777777" w:rsidR="00D75794" w:rsidRDefault="00D75794" w:rsidP="00254D8B">
      <w:pPr>
        <w:pStyle w:val="BodyText"/>
        <w:numPr>
          <w:ilvl w:val="0"/>
          <w:numId w:val="36"/>
        </w:numPr>
      </w:pPr>
      <w:r>
        <w:t>Conclusions</w:t>
      </w:r>
    </w:p>
    <w:p w14:paraId="5E6A516B" w14:textId="2C345BD5" w:rsidR="00D75794" w:rsidRDefault="00C87ADC" w:rsidP="00D75794">
      <w:pPr>
        <w:pStyle w:val="BodyText"/>
        <w:ind w:left="720"/>
      </w:pPr>
      <w:r>
        <w:t>In this final report</w:t>
      </w:r>
      <w:r w:rsidR="00D75794">
        <w:t>, I compare</w:t>
      </w:r>
      <w:r>
        <w:t>d</w:t>
      </w:r>
      <w:r w:rsidR="00D75794">
        <w:t xml:space="preserve"> my results with the two studies that used the same dataset.</w:t>
      </w:r>
    </w:p>
    <w:p w14:paraId="279B3DAF" w14:textId="17EB8D8D" w:rsidR="00B778FF" w:rsidRPr="00E65CE8" w:rsidRDefault="00B778FF" w:rsidP="00E65CE8">
      <w:pPr>
        <w:pStyle w:val="Heading1"/>
      </w:pPr>
      <w:bookmarkStart w:id="12" w:name="_Toc184025930"/>
      <w:r>
        <w:t>Initial Analysis</w:t>
      </w:r>
      <w:bookmarkEnd w:id="12"/>
    </w:p>
    <w:p w14:paraId="16EC0EF9" w14:textId="0735E1CC" w:rsidR="004131C7" w:rsidRDefault="004131C7" w:rsidP="004131C7">
      <w:r>
        <w:t>The data set contains 10129 data points and 16 features. Each feature represents data (temperature, light, sound, motion, or CO</w:t>
      </w:r>
      <w:r w:rsidRPr="00B244B7">
        <w:rPr>
          <w:vertAlign w:val="subscript"/>
        </w:rPr>
        <w:t>2</w:t>
      </w:r>
      <w:r w:rsidRPr="00A55B48">
        <w:t>)</w:t>
      </w:r>
      <w:r>
        <w:t xml:space="preserve"> from a particular sensor. Measurements were recorded over several days in 30 second intervals</w:t>
      </w:r>
      <w:r w:rsidR="007D3F8A">
        <w:t>.</w:t>
      </w:r>
    </w:p>
    <w:p w14:paraId="7907356E" w14:textId="77777777" w:rsidR="004131C7" w:rsidRDefault="004131C7" w:rsidP="004131C7">
      <w:r>
        <w:t xml:space="preserve">There are no missing values in the dataset. </w:t>
      </w:r>
    </w:p>
    <w:p w14:paraId="05405804" w14:textId="77777777" w:rsidR="00400C53" w:rsidRDefault="00400C53" w:rsidP="00400C53">
      <w:pPr>
        <w:pStyle w:val="Heading2"/>
      </w:pPr>
      <w:bookmarkStart w:id="13" w:name="_Toc180998925"/>
      <w:bookmarkStart w:id="14" w:name="_Toc184025931"/>
      <w:r>
        <w:t>Univariate Analysis</w:t>
      </w:r>
      <w:bookmarkEnd w:id="13"/>
      <w:bookmarkEnd w:id="14"/>
    </w:p>
    <w:p w14:paraId="107D453B" w14:textId="77777777" w:rsidR="00400C53" w:rsidRDefault="00400C53" w:rsidP="00400C53">
      <w:pPr>
        <w:pStyle w:val="Heading3"/>
      </w:pPr>
      <w:bookmarkStart w:id="15" w:name="_Toc180998926"/>
      <w:bookmarkStart w:id="16" w:name="_Toc184025932"/>
      <w:r>
        <w:t>Data Dictionary</w:t>
      </w:r>
      <w:bookmarkEnd w:id="15"/>
      <w:bookmarkEnd w:id="16"/>
    </w:p>
    <w:p w14:paraId="30D5AF9E" w14:textId="77777777" w:rsidR="00400C53" w:rsidRDefault="00400C53" w:rsidP="00400C53">
      <w:r>
        <w:t xml:space="preserve">This table describes the variables in the Room Occupancy Estimation data set:  </w:t>
      </w:r>
    </w:p>
    <w:tbl>
      <w:tblPr>
        <w:tblStyle w:val="GridTable5Dark1"/>
        <w:tblW w:w="9351" w:type="dxa"/>
        <w:tblInd w:w="-3" w:type="dxa"/>
        <w:tblLook w:val="04A0" w:firstRow="1" w:lastRow="0" w:firstColumn="1" w:lastColumn="0" w:noHBand="0" w:noVBand="1"/>
      </w:tblPr>
      <w:tblGrid>
        <w:gridCol w:w="2860"/>
        <w:gridCol w:w="1388"/>
        <w:gridCol w:w="5103"/>
      </w:tblGrid>
      <w:tr w:rsidR="00400C53" w14:paraId="095098F8" w14:textId="77777777" w:rsidTr="00EF6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0BF094F" w14:textId="77777777" w:rsidR="00400C53" w:rsidRDefault="00400C53" w:rsidP="00EF6564">
            <w:pPr>
              <w:pStyle w:val="NoSpacing"/>
            </w:pPr>
            <w:r>
              <w:t>Field Name</w:t>
            </w:r>
          </w:p>
        </w:tc>
        <w:tc>
          <w:tcPr>
            <w:tcW w:w="1388" w:type="dxa"/>
          </w:tcPr>
          <w:p w14:paraId="0BD4C510" w14:textId="77777777" w:rsidR="00400C53" w:rsidRDefault="00400C53" w:rsidP="00EF6564">
            <w:pPr>
              <w:pStyle w:val="NoSpacing"/>
              <w:cnfStyle w:val="100000000000" w:firstRow="1" w:lastRow="0" w:firstColumn="0" w:lastColumn="0" w:oddVBand="0" w:evenVBand="0" w:oddHBand="0" w:evenHBand="0" w:firstRowFirstColumn="0" w:firstRowLastColumn="0" w:lastRowFirstColumn="0" w:lastRowLastColumn="0"/>
            </w:pPr>
            <w:r>
              <w:t>Data Type</w:t>
            </w:r>
          </w:p>
        </w:tc>
        <w:tc>
          <w:tcPr>
            <w:tcW w:w="5103" w:type="dxa"/>
          </w:tcPr>
          <w:p w14:paraId="7C98B47A" w14:textId="77777777" w:rsidR="00400C53" w:rsidRDefault="00400C53" w:rsidP="00EF6564">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400C53" w14:paraId="58FDDEEF"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74092441" w14:textId="77777777" w:rsidR="00400C53" w:rsidRDefault="00400C53" w:rsidP="00EF6564">
            <w:pPr>
              <w:pStyle w:val="NoSpacing"/>
            </w:pPr>
            <w:r>
              <w:t>Date</w:t>
            </w:r>
          </w:p>
        </w:tc>
        <w:tc>
          <w:tcPr>
            <w:tcW w:w="1388" w:type="dxa"/>
          </w:tcPr>
          <w:p w14:paraId="1DC0BA5E"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Date</w:t>
            </w:r>
          </w:p>
        </w:tc>
        <w:tc>
          <w:tcPr>
            <w:tcW w:w="5103" w:type="dxa"/>
          </w:tcPr>
          <w:p w14:paraId="05BA593B"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Date of observation in YYYY/MM/DD</w:t>
            </w:r>
          </w:p>
        </w:tc>
      </w:tr>
      <w:tr w:rsidR="00400C53" w14:paraId="6023EB1F"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E5E6100" w14:textId="77777777" w:rsidR="00400C53" w:rsidRDefault="00400C53" w:rsidP="00EF6564">
            <w:pPr>
              <w:pStyle w:val="NoSpacing"/>
            </w:pPr>
            <w:r>
              <w:t>Time</w:t>
            </w:r>
          </w:p>
        </w:tc>
        <w:tc>
          <w:tcPr>
            <w:tcW w:w="1388" w:type="dxa"/>
          </w:tcPr>
          <w:p w14:paraId="25BBFF3D"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Date</w:t>
            </w:r>
          </w:p>
        </w:tc>
        <w:tc>
          <w:tcPr>
            <w:tcW w:w="5103" w:type="dxa"/>
          </w:tcPr>
          <w:p w14:paraId="383B9084"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Time of observation in HH:MM:SS</w:t>
            </w:r>
          </w:p>
        </w:tc>
      </w:tr>
      <w:tr w:rsidR="00400C53" w14:paraId="6CEA8296"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CFFF5ED" w14:textId="77777777" w:rsidR="00400C53" w:rsidRDefault="00400C53" w:rsidP="00EF6564">
            <w:pPr>
              <w:pStyle w:val="NoSpacing"/>
            </w:pPr>
            <w:r>
              <w:t>S1_Temp</w:t>
            </w:r>
          </w:p>
        </w:tc>
        <w:tc>
          <w:tcPr>
            <w:tcW w:w="1388" w:type="dxa"/>
          </w:tcPr>
          <w:p w14:paraId="628A73FD"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7490AA84"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Temperature reading from sensor 1 in degrees Celsius</w:t>
            </w:r>
          </w:p>
        </w:tc>
      </w:tr>
      <w:tr w:rsidR="00400C53" w14:paraId="59D22340"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7BA09F69" w14:textId="77777777" w:rsidR="00400C53" w:rsidRDefault="00400C53" w:rsidP="00EF6564">
            <w:pPr>
              <w:pStyle w:val="NoSpacing"/>
            </w:pPr>
            <w:r>
              <w:t>S2_Temp</w:t>
            </w:r>
          </w:p>
        </w:tc>
        <w:tc>
          <w:tcPr>
            <w:tcW w:w="1388" w:type="dxa"/>
          </w:tcPr>
          <w:p w14:paraId="5C108723"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011D3DA2"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Temperature reading from sensor 2 in degrees Celsius</w:t>
            </w:r>
          </w:p>
        </w:tc>
      </w:tr>
      <w:tr w:rsidR="00400C53" w14:paraId="5711440C"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6D9F3F51" w14:textId="77777777" w:rsidR="00400C53" w:rsidRDefault="00400C53" w:rsidP="00EF6564">
            <w:pPr>
              <w:pStyle w:val="NoSpacing"/>
            </w:pPr>
            <w:r>
              <w:t>S3_Temp</w:t>
            </w:r>
          </w:p>
        </w:tc>
        <w:tc>
          <w:tcPr>
            <w:tcW w:w="1388" w:type="dxa"/>
          </w:tcPr>
          <w:p w14:paraId="114CEF67"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4F890853"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Temperature reading from sensor 3 in degrees Celsius</w:t>
            </w:r>
          </w:p>
        </w:tc>
      </w:tr>
      <w:tr w:rsidR="00400C53" w14:paraId="6CA61111"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C6C6FC7" w14:textId="77777777" w:rsidR="00400C53" w:rsidRDefault="00400C53" w:rsidP="00EF6564">
            <w:pPr>
              <w:pStyle w:val="NoSpacing"/>
            </w:pPr>
            <w:r>
              <w:t>S4_Temp</w:t>
            </w:r>
          </w:p>
        </w:tc>
        <w:tc>
          <w:tcPr>
            <w:tcW w:w="1388" w:type="dxa"/>
          </w:tcPr>
          <w:p w14:paraId="770902F3"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2FC3266E"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Temperature reading from sensor 4 in degrees Celsius</w:t>
            </w:r>
          </w:p>
        </w:tc>
      </w:tr>
      <w:tr w:rsidR="00400C53" w14:paraId="4B6CB1D0"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9E9A17A" w14:textId="77777777" w:rsidR="00400C53" w:rsidRDefault="00400C53" w:rsidP="00EF6564">
            <w:pPr>
              <w:pStyle w:val="NoSpacing"/>
            </w:pPr>
            <w:r>
              <w:t>S1_Light</w:t>
            </w:r>
          </w:p>
        </w:tc>
        <w:tc>
          <w:tcPr>
            <w:tcW w:w="1388" w:type="dxa"/>
          </w:tcPr>
          <w:p w14:paraId="52E4992A"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26D4C3EA"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Light reading from sensor 1 in lux</w:t>
            </w:r>
          </w:p>
        </w:tc>
      </w:tr>
      <w:tr w:rsidR="00400C53" w14:paraId="6B48D6E4"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3EE4F2F" w14:textId="77777777" w:rsidR="00400C53" w:rsidRDefault="00400C53" w:rsidP="00EF6564">
            <w:pPr>
              <w:pStyle w:val="NoSpacing"/>
            </w:pPr>
            <w:r>
              <w:t>S2_Light</w:t>
            </w:r>
          </w:p>
        </w:tc>
        <w:tc>
          <w:tcPr>
            <w:tcW w:w="1388" w:type="dxa"/>
          </w:tcPr>
          <w:p w14:paraId="086070A8"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Integer</w:t>
            </w:r>
          </w:p>
        </w:tc>
        <w:tc>
          <w:tcPr>
            <w:tcW w:w="5103" w:type="dxa"/>
          </w:tcPr>
          <w:p w14:paraId="76CE8172"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Light reading from sensor 2 in lux</w:t>
            </w:r>
          </w:p>
        </w:tc>
      </w:tr>
      <w:tr w:rsidR="00400C53" w14:paraId="605B6741"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6468D8FE" w14:textId="77777777" w:rsidR="00400C53" w:rsidRDefault="00400C53" w:rsidP="00EF6564">
            <w:pPr>
              <w:pStyle w:val="NoSpacing"/>
            </w:pPr>
            <w:r>
              <w:t>S3_Light</w:t>
            </w:r>
          </w:p>
        </w:tc>
        <w:tc>
          <w:tcPr>
            <w:tcW w:w="1388" w:type="dxa"/>
          </w:tcPr>
          <w:p w14:paraId="25598555"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765CC76C"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Light reading from sensor 3 in lux</w:t>
            </w:r>
          </w:p>
        </w:tc>
      </w:tr>
      <w:tr w:rsidR="00400C53" w14:paraId="01BB45E1"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2D950D8B" w14:textId="77777777" w:rsidR="00400C53" w:rsidRDefault="00400C53" w:rsidP="00EF6564">
            <w:pPr>
              <w:pStyle w:val="NoSpacing"/>
            </w:pPr>
            <w:r>
              <w:t>S4_Light</w:t>
            </w:r>
          </w:p>
        </w:tc>
        <w:tc>
          <w:tcPr>
            <w:tcW w:w="1388" w:type="dxa"/>
          </w:tcPr>
          <w:p w14:paraId="4A355AAC"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Integer</w:t>
            </w:r>
          </w:p>
        </w:tc>
        <w:tc>
          <w:tcPr>
            <w:tcW w:w="5103" w:type="dxa"/>
          </w:tcPr>
          <w:p w14:paraId="7BE455C4"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Light reading from sensor 4 in lux</w:t>
            </w:r>
          </w:p>
        </w:tc>
      </w:tr>
      <w:tr w:rsidR="00400C53" w14:paraId="496D41FA"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8747E04" w14:textId="77777777" w:rsidR="00400C53" w:rsidRDefault="00400C53" w:rsidP="00EF6564">
            <w:pPr>
              <w:pStyle w:val="NoSpacing"/>
            </w:pPr>
            <w:r>
              <w:t>S1_Sound</w:t>
            </w:r>
          </w:p>
        </w:tc>
        <w:tc>
          <w:tcPr>
            <w:tcW w:w="1388" w:type="dxa"/>
          </w:tcPr>
          <w:p w14:paraId="7813188C"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0FA1B36E"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Sound reading from sensor 1 in volts (amplifier output read by ADC)</w:t>
            </w:r>
          </w:p>
        </w:tc>
      </w:tr>
      <w:tr w:rsidR="00400C53" w14:paraId="06293ED6"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7F88E471" w14:textId="77777777" w:rsidR="00400C53" w:rsidRDefault="00400C53" w:rsidP="00EF6564">
            <w:pPr>
              <w:pStyle w:val="NoSpacing"/>
            </w:pPr>
            <w:r>
              <w:lastRenderedPageBreak/>
              <w:t>S2_Sound</w:t>
            </w:r>
          </w:p>
        </w:tc>
        <w:tc>
          <w:tcPr>
            <w:tcW w:w="1388" w:type="dxa"/>
          </w:tcPr>
          <w:p w14:paraId="41B0ADF9"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320F0B17"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Sound reading from sensor 2 in volts (amplifier output read by ADC)</w:t>
            </w:r>
          </w:p>
        </w:tc>
      </w:tr>
      <w:tr w:rsidR="00400C53" w14:paraId="2EE100A3"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775C442C" w14:textId="77777777" w:rsidR="00400C53" w:rsidRDefault="00400C53" w:rsidP="00EF6564">
            <w:pPr>
              <w:pStyle w:val="NoSpacing"/>
            </w:pPr>
            <w:r>
              <w:t>S3_Sound</w:t>
            </w:r>
          </w:p>
        </w:tc>
        <w:tc>
          <w:tcPr>
            <w:tcW w:w="1388" w:type="dxa"/>
          </w:tcPr>
          <w:p w14:paraId="29B0412D"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Continuous</w:t>
            </w:r>
          </w:p>
        </w:tc>
        <w:tc>
          <w:tcPr>
            <w:tcW w:w="5103" w:type="dxa"/>
          </w:tcPr>
          <w:p w14:paraId="69C1121E"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Sound reading from sensor 3 in volts (amplifier output read by ADC)</w:t>
            </w:r>
          </w:p>
        </w:tc>
      </w:tr>
      <w:tr w:rsidR="00400C53" w14:paraId="23F7223B"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08E22ABC" w14:textId="77777777" w:rsidR="00400C53" w:rsidRDefault="00400C53" w:rsidP="00EF6564">
            <w:pPr>
              <w:pStyle w:val="NoSpacing"/>
            </w:pPr>
            <w:r>
              <w:t>S4_Sound</w:t>
            </w:r>
          </w:p>
        </w:tc>
        <w:tc>
          <w:tcPr>
            <w:tcW w:w="1388" w:type="dxa"/>
          </w:tcPr>
          <w:p w14:paraId="678E26A4"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536D5232"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Sound reading from sensor 4 in volts (amplifier output read by ADC)</w:t>
            </w:r>
          </w:p>
        </w:tc>
      </w:tr>
      <w:tr w:rsidR="00400C53" w14:paraId="5847FE9F"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AE8F1A5" w14:textId="77777777" w:rsidR="00400C53" w:rsidRDefault="00400C53" w:rsidP="00EF6564">
            <w:pPr>
              <w:pStyle w:val="NoSpacing"/>
            </w:pPr>
            <w:r w:rsidRPr="009F4F8E">
              <w:t>S5_CO2</w:t>
            </w:r>
          </w:p>
        </w:tc>
        <w:tc>
          <w:tcPr>
            <w:tcW w:w="1388" w:type="dxa"/>
          </w:tcPr>
          <w:p w14:paraId="358B3A55"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39499E3B"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CO</w:t>
            </w:r>
            <w:r w:rsidRPr="00515325">
              <w:rPr>
                <w:vertAlign w:val="subscript"/>
              </w:rPr>
              <w:t>2</w:t>
            </w:r>
            <w:r>
              <w:t xml:space="preserve"> reading from sensor 5 in ppm</w:t>
            </w:r>
          </w:p>
        </w:tc>
      </w:tr>
      <w:tr w:rsidR="00400C53" w14:paraId="0F793B45"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CFFF4A6" w14:textId="77777777" w:rsidR="00400C53" w:rsidRDefault="00400C53" w:rsidP="00EF6564">
            <w:pPr>
              <w:pStyle w:val="NoSpacing"/>
            </w:pPr>
            <w:r>
              <w:t>S5_CO2_Slope</w:t>
            </w:r>
          </w:p>
        </w:tc>
        <w:tc>
          <w:tcPr>
            <w:tcW w:w="1388" w:type="dxa"/>
          </w:tcPr>
          <w:p w14:paraId="62596ACE"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Continuous</w:t>
            </w:r>
          </w:p>
        </w:tc>
        <w:tc>
          <w:tcPr>
            <w:tcW w:w="5103" w:type="dxa"/>
          </w:tcPr>
          <w:p w14:paraId="1B634D42"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Derived slope of C0</w:t>
            </w:r>
            <w:r w:rsidRPr="00515325">
              <w:rPr>
                <w:vertAlign w:val="subscript"/>
              </w:rPr>
              <w:t>2</w:t>
            </w:r>
            <w:r>
              <w:t xml:space="preserve"> values taken in a sliding window </w:t>
            </w:r>
          </w:p>
          <w:p w14:paraId="4B97B072"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p>
          <w:p w14:paraId="1558EC98"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6B65FB">
              <w:rPr>
                <w:b/>
                <w:bCs/>
              </w:rPr>
              <w:t>Note:</w:t>
            </w:r>
            <w:r>
              <w:t xml:space="preserve"> The slope was estimated using linear regression.</w:t>
            </w:r>
          </w:p>
        </w:tc>
      </w:tr>
      <w:tr w:rsidR="00400C53" w14:paraId="4481AC30"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8E37473" w14:textId="77777777" w:rsidR="00400C53" w:rsidRDefault="00400C53" w:rsidP="00EF6564">
            <w:pPr>
              <w:pStyle w:val="NoSpacing"/>
            </w:pPr>
            <w:r>
              <w:t>S6_PIR</w:t>
            </w:r>
          </w:p>
        </w:tc>
        <w:tc>
          <w:tcPr>
            <w:tcW w:w="1388" w:type="dxa"/>
          </w:tcPr>
          <w:p w14:paraId="08F723F7"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Binary</w:t>
            </w:r>
          </w:p>
        </w:tc>
        <w:tc>
          <w:tcPr>
            <w:tcW w:w="5103" w:type="dxa"/>
          </w:tcPr>
          <w:p w14:paraId="0C2B7973"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Binary value conveying motion detection from passive infrared (PIR) sensor 6:</w:t>
            </w:r>
          </w:p>
          <w:p w14:paraId="7ADEE586"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p>
          <w:p w14:paraId="54184116"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39002B">
              <w:rPr>
                <w:b/>
                <w:bCs/>
              </w:rPr>
              <w:t>0:</w:t>
            </w:r>
            <w:r>
              <w:t xml:space="preserve"> No motion events detected in 30 second frame</w:t>
            </w:r>
          </w:p>
          <w:p w14:paraId="4185C920"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39002B">
              <w:rPr>
                <w:b/>
                <w:bCs/>
              </w:rPr>
              <w:t>1:</w:t>
            </w:r>
            <w:r>
              <w:t xml:space="preserve"> At least one motion event detected in 30 second frame</w:t>
            </w:r>
          </w:p>
        </w:tc>
      </w:tr>
      <w:tr w:rsidR="00400C53" w14:paraId="05166B67"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DB785EE" w14:textId="77777777" w:rsidR="00400C53" w:rsidRDefault="00400C53" w:rsidP="00EF6564">
            <w:pPr>
              <w:pStyle w:val="NoSpacing"/>
            </w:pPr>
            <w:r>
              <w:t>S7_PIR</w:t>
            </w:r>
          </w:p>
        </w:tc>
        <w:tc>
          <w:tcPr>
            <w:tcW w:w="1388" w:type="dxa"/>
          </w:tcPr>
          <w:p w14:paraId="4499C2CB"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Binary</w:t>
            </w:r>
          </w:p>
        </w:tc>
        <w:tc>
          <w:tcPr>
            <w:tcW w:w="5103" w:type="dxa"/>
          </w:tcPr>
          <w:p w14:paraId="59D2BC96"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Binary value conveying motion detection from passive infrared (PIR) sensor 7:</w:t>
            </w:r>
          </w:p>
          <w:p w14:paraId="0499B457"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p>
          <w:p w14:paraId="17A82C06"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39002B">
              <w:rPr>
                <w:b/>
                <w:bCs/>
              </w:rPr>
              <w:t>0:</w:t>
            </w:r>
            <w:r>
              <w:t xml:space="preserve"> No motion events detected in 30 second frame</w:t>
            </w:r>
          </w:p>
          <w:p w14:paraId="29ADA16C"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39002B">
              <w:rPr>
                <w:b/>
                <w:bCs/>
              </w:rPr>
              <w:t>1:</w:t>
            </w:r>
            <w:r>
              <w:t xml:space="preserve"> At least one motion event detected in 30 second frame</w:t>
            </w:r>
          </w:p>
        </w:tc>
      </w:tr>
      <w:tr w:rsidR="00400C53" w14:paraId="33DDE9DA"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823069D" w14:textId="77777777" w:rsidR="00400C53" w:rsidRPr="00167B63" w:rsidRDefault="00400C53" w:rsidP="00EF6564">
            <w:pPr>
              <w:pStyle w:val="NoSpacing"/>
              <w:rPr>
                <w:b w:val="0"/>
                <w:bCs w:val="0"/>
              </w:rPr>
            </w:pPr>
            <w:r>
              <w:t>Room_Occupancy_Count</w:t>
            </w:r>
          </w:p>
        </w:tc>
        <w:tc>
          <w:tcPr>
            <w:tcW w:w="1388" w:type="dxa"/>
          </w:tcPr>
          <w:p w14:paraId="02C197B8"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Integer</w:t>
            </w:r>
          </w:p>
        </w:tc>
        <w:tc>
          <w:tcPr>
            <w:tcW w:w="5103" w:type="dxa"/>
          </w:tcPr>
          <w:p w14:paraId="57E629C9"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Number of occupants in the room at one time (ground truth)</w:t>
            </w:r>
          </w:p>
        </w:tc>
      </w:tr>
    </w:tbl>
    <w:p w14:paraId="636114E7" w14:textId="77777777" w:rsidR="00400C53" w:rsidRPr="009B0BB5" w:rsidRDefault="00400C53" w:rsidP="00400C53"/>
    <w:p w14:paraId="1E6BD16A" w14:textId="77777777" w:rsidR="00400C53" w:rsidRDefault="00400C53" w:rsidP="00400C53">
      <w:pPr>
        <w:pStyle w:val="Heading3"/>
      </w:pPr>
      <w:bookmarkStart w:id="17" w:name="_Toc180998927"/>
      <w:bookmarkStart w:id="18" w:name="_Toc184025933"/>
      <w:r>
        <w:t>Dependent (target) Variable</w:t>
      </w:r>
      <w:bookmarkEnd w:id="17"/>
      <w:bookmarkEnd w:id="18"/>
    </w:p>
    <w:p w14:paraId="14BDDE4D" w14:textId="77777777" w:rsidR="00A56ABF" w:rsidRDefault="00400C53" w:rsidP="00A56ABF">
      <w:r>
        <w:t>The dependent (target) variable is Room_Occupancy_Count.</w:t>
      </w:r>
      <w:bookmarkStart w:id="19" w:name="_Toc180998928"/>
    </w:p>
    <w:p w14:paraId="1F44BC99" w14:textId="3F9B30BB" w:rsidR="00400C53" w:rsidRDefault="00400C53" w:rsidP="00CB059C">
      <w:pPr>
        <w:pStyle w:val="Heading3"/>
      </w:pPr>
      <w:bookmarkStart w:id="20" w:name="_Toc184025934"/>
      <w:r>
        <w:t>Summary Statistics</w:t>
      </w:r>
      <w:bookmarkEnd w:id="19"/>
      <w:bookmarkEnd w:id="20"/>
    </w:p>
    <w:p w14:paraId="2B0400FE" w14:textId="77777777" w:rsidR="00400C53" w:rsidRPr="00A1628B" w:rsidRDefault="00400C53" w:rsidP="00400C53">
      <w:r>
        <w:t>This table shows the summary statistics of the numeric attributes in the data set:</w:t>
      </w:r>
    </w:p>
    <w:tbl>
      <w:tblPr>
        <w:tblStyle w:val="GridTable5Dark1"/>
        <w:tblW w:w="0" w:type="auto"/>
        <w:tblInd w:w="-6" w:type="dxa"/>
        <w:tblLook w:val="04A0" w:firstRow="1" w:lastRow="0" w:firstColumn="1" w:lastColumn="0" w:noHBand="0" w:noVBand="1"/>
      </w:tblPr>
      <w:tblGrid>
        <w:gridCol w:w="1738"/>
        <w:gridCol w:w="1379"/>
        <w:gridCol w:w="1134"/>
        <w:gridCol w:w="1276"/>
        <w:gridCol w:w="1275"/>
        <w:gridCol w:w="1134"/>
        <w:gridCol w:w="1411"/>
      </w:tblGrid>
      <w:tr w:rsidR="00400C53" w14:paraId="57454914" w14:textId="77777777" w:rsidTr="00EF6564">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738" w:type="dxa"/>
          </w:tcPr>
          <w:p w14:paraId="53A6C7B8" w14:textId="77777777" w:rsidR="00400C53" w:rsidRDefault="00400C53" w:rsidP="00EF6564">
            <w:pPr>
              <w:pStyle w:val="NoSpacing"/>
            </w:pPr>
            <w:r>
              <w:t>Variable</w:t>
            </w:r>
          </w:p>
        </w:tc>
        <w:tc>
          <w:tcPr>
            <w:tcW w:w="1379" w:type="dxa"/>
          </w:tcPr>
          <w:p w14:paraId="4048C791" w14:textId="77777777" w:rsidR="00400C53" w:rsidRDefault="00400C53" w:rsidP="00EF6564">
            <w:pPr>
              <w:pStyle w:val="NoSpacing"/>
              <w:cnfStyle w:val="100000000000" w:firstRow="1" w:lastRow="0" w:firstColumn="0" w:lastColumn="0" w:oddVBand="0" w:evenVBand="0" w:oddHBand="0" w:evenHBand="0" w:firstRowFirstColumn="0" w:firstRowLastColumn="0" w:lastRowFirstColumn="0" w:lastRowLastColumn="0"/>
            </w:pPr>
            <w:r>
              <w:t>Minimum</w:t>
            </w:r>
          </w:p>
        </w:tc>
        <w:tc>
          <w:tcPr>
            <w:tcW w:w="1134" w:type="dxa"/>
          </w:tcPr>
          <w:p w14:paraId="431CEAD4" w14:textId="77777777" w:rsidR="00400C53" w:rsidRDefault="00400C53" w:rsidP="00EF6564">
            <w:pPr>
              <w:pStyle w:val="NoSpacing"/>
              <w:cnfStyle w:val="100000000000" w:firstRow="1" w:lastRow="0" w:firstColumn="0" w:lastColumn="0" w:oddVBand="0" w:evenVBand="0" w:oddHBand="0" w:evenHBand="0" w:firstRowFirstColumn="0" w:firstRowLastColumn="0" w:lastRowFirstColumn="0" w:lastRowLastColumn="0"/>
            </w:pPr>
            <w:r>
              <w:t>Q1</w:t>
            </w:r>
          </w:p>
        </w:tc>
        <w:tc>
          <w:tcPr>
            <w:tcW w:w="1276" w:type="dxa"/>
          </w:tcPr>
          <w:p w14:paraId="4769A919" w14:textId="77777777" w:rsidR="00400C53" w:rsidRDefault="00400C53" w:rsidP="00EF6564">
            <w:pPr>
              <w:pStyle w:val="NoSpacing"/>
              <w:cnfStyle w:val="100000000000" w:firstRow="1" w:lastRow="0" w:firstColumn="0" w:lastColumn="0" w:oddVBand="0" w:evenVBand="0" w:oddHBand="0" w:evenHBand="0" w:firstRowFirstColumn="0" w:firstRowLastColumn="0" w:lastRowFirstColumn="0" w:lastRowLastColumn="0"/>
            </w:pPr>
            <w:r>
              <w:t>Median</w:t>
            </w:r>
          </w:p>
        </w:tc>
        <w:tc>
          <w:tcPr>
            <w:tcW w:w="1275" w:type="dxa"/>
          </w:tcPr>
          <w:p w14:paraId="3B88F501" w14:textId="77777777" w:rsidR="00400C53" w:rsidRDefault="00400C53" w:rsidP="00EF6564">
            <w:pPr>
              <w:pStyle w:val="NoSpacing"/>
              <w:cnfStyle w:val="100000000000" w:firstRow="1" w:lastRow="0" w:firstColumn="0" w:lastColumn="0" w:oddVBand="0" w:evenVBand="0" w:oddHBand="0" w:evenHBand="0" w:firstRowFirstColumn="0" w:firstRowLastColumn="0" w:lastRowFirstColumn="0" w:lastRowLastColumn="0"/>
            </w:pPr>
            <w:r>
              <w:t>Mean</w:t>
            </w:r>
          </w:p>
        </w:tc>
        <w:tc>
          <w:tcPr>
            <w:tcW w:w="1134" w:type="dxa"/>
          </w:tcPr>
          <w:p w14:paraId="102C07CD" w14:textId="77777777" w:rsidR="00400C53" w:rsidRDefault="00400C53" w:rsidP="00EF6564">
            <w:pPr>
              <w:pStyle w:val="NoSpacing"/>
              <w:cnfStyle w:val="100000000000" w:firstRow="1" w:lastRow="0" w:firstColumn="0" w:lastColumn="0" w:oddVBand="0" w:evenVBand="0" w:oddHBand="0" w:evenHBand="0" w:firstRowFirstColumn="0" w:firstRowLastColumn="0" w:lastRowFirstColumn="0" w:lastRowLastColumn="0"/>
            </w:pPr>
            <w:r>
              <w:t>Q3</w:t>
            </w:r>
          </w:p>
        </w:tc>
        <w:tc>
          <w:tcPr>
            <w:tcW w:w="1411" w:type="dxa"/>
          </w:tcPr>
          <w:p w14:paraId="0433EE30" w14:textId="77777777" w:rsidR="00400C53" w:rsidRDefault="00400C53" w:rsidP="00EF6564">
            <w:pPr>
              <w:pStyle w:val="NoSpacing"/>
              <w:cnfStyle w:val="100000000000" w:firstRow="1" w:lastRow="0" w:firstColumn="0" w:lastColumn="0" w:oddVBand="0" w:evenVBand="0" w:oddHBand="0" w:evenHBand="0" w:firstRowFirstColumn="0" w:firstRowLastColumn="0" w:lastRowFirstColumn="0" w:lastRowLastColumn="0"/>
            </w:pPr>
            <w:r>
              <w:t>Maximum</w:t>
            </w:r>
          </w:p>
        </w:tc>
      </w:tr>
      <w:tr w:rsidR="00400C53" w14:paraId="2D9F4C51" w14:textId="77777777" w:rsidTr="00EF6564">
        <w:trPr>
          <w:cnfStyle w:val="000000100000" w:firstRow="0" w:lastRow="0" w:firstColumn="0" w:lastColumn="0" w:oddVBand="0" w:evenVBand="0" w:oddHBand="1"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18117376" w14:textId="77777777" w:rsidR="00400C53" w:rsidRDefault="00400C53" w:rsidP="00EF6564">
            <w:pPr>
              <w:pStyle w:val="NoSpacing"/>
            </w:pPr>
            <w:r>
              <w:t>S1_Temp</w:t>
            </w:r>
          </w:p>
        </w:tc>
        <w:tc>
          <w:tcPr>
            <w:tcW w:w="1379" w:type="dxa"/>
          </w:tcPr>
          <w:p w14:paraId="70873E9F"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044D84">
              <w:t>24.94</w:t>
            </w:r>
          </w:p>
        </w:tc>
        <w:tc>
          <w:tcPr>
            <w:tcW w:w="1134" w:type="dxa"/>
          </w:tcPr>
          <w:p w14:paraId="0F7A41EA"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391C14">
              <w:t>25.19</w:t>
            </w:r>
          </w:p>
        </w:tc>
        <w:tc>
          <w:tcPr>
            <w:tcW w:w="1276" w:type="dxa"/>
          </w:tcPr>
          <w:p w14:paraId="603F7410"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391C14">
              <w:t>25.38</w:t>
            </w:r>
          </w:p>
        </w:tc>
        <w:tc>
          <w:tcPr>
            <w:tcW w:w="1275" w:type="dxa"/>
          </w:tcPr>
          <w:p w14:paraId="7D5483A4" w14:textId="77777777" w:rsidR="00400C53" w:rsidRPr="00391C14"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25.45</w:t>
            </w:r>
          </w:p>
        </w:tc>
        <w:tc>
          <w:tcPr>
            <w:tcW w:w="1134" w:type="dxa"/>
          </w:tcPr>
          <w:p w14:paraId="2E4B381E"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391C14">
              <w:t>25.63</w:t>
            </w:r>
          </w:p>
        </w:tc>
        <w:tc>
          <w:tcPr>
            <w:tcW w:w="1411" w:type="dxa"/>
          </w:tcPr>
          <w:p w14:paraId="16B4B563"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2D2F1F">
              <w:t>26.38</w:t>
            </w:r>
          </w:p>
        </w:tc>
      </w:tr>
      <w:tr w:rsidR="00400C53" w14:paraId="77691E2D" w14:textId="77777777" w:rsidTr="00EF6564">
        <w:trPr>
          <w:cnfStyle w:val="000000010000" w:firstRow="0" w:lastRow="0" w:firstColumn="0" w:lastColumn="0" w:oddVBand="0" w:evenVBand="0" w:oddHBand="0" w:evenHBand="1"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533F7F7D" w14:textId="77777777" w:rsidR="00400C53" w:rsidRDefault="00400C53" w:rsidP="00EF6564">
            <w:pPr>
              <w:pStyle w:val="NoSpacing"/>
            </w:pPr>
            <w:r>
              <w:t>S2_Temp</w:t>
            </w:r>
          </w:p>
        </w:tc>
        <w:tc>
          <w:tcPr>
            <w:tcW w:w="1379" w:type="dxa"/>
          </w:tcPr>
          <w:p w14:paraId="460AC3DD"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2D2F1F">
              <w:t>24.75</w:t>
            </w:r>
          </w:p>
        </w:tc>
        <w:tc>
          <w:tcPr>
            <w:tcW w:w="1134" w:type="dxa"/>
          </w:tcPr>
          <w:p w14:paraId="2608CCE1"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2D2F1F">
              <w:t>25.19</w:t>
            </w:r>
          </w:p>
        </w:tc>
        <w:tc>
          <w:tcPr>
            <w:tcW w:w="1276" w:type="dxa"/>
          </w:tcPr>
          <w:p w14:paraId="3AA8942D"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6F1959">
              <w:t>25.38</w:t>
            </w:r>
          </w:p>
        </w:tc>
        <w:tc>
          <w:tcPr>
            <w:tcW w:w="1275" w:type="dxa"/>
          </w:tcPr>
          <w:p w14:paraId="70496447" w14:textId="77777777" w:rsidR="00400C53" w:rsidRPr="006F1959"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25.55</w:t>
            </w:r>
          </w:p>
        </w:tc>
        <w:tc>
          <w:tcPr>
            <w:tcW w:w="1134" w:type="dxa"/>
          </w:tcPr>
          <w:p w14:paraId="4A98E124"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6F1959">
              <w:t>25.63</w:t>
            </w:r>
          </w:p>
        </w:tc>
        <w:tc>
          <w:tcPr>
            <w:tcW w:w="1411" w:type="dxa"/>
          </w:tcPr>
          <w:p w14:paraId="66020AE7"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6F1959">
              <w:t>29.00</w:t>
            </w:r>
          </w:p>
        </w:tc>
      </w:tr>
      <w:tr w:rsidR="00400C53" w14:paraId="3FCF5DA9" w14:textId="77777777" w:rsidTr="00EF6564">
        <w:trPr>
          <w:cnfStyle w:val="000000100000" w:firstRow="0" w:lastRow="0" w:firstColumn="0" w:lastColumn="0" w:oddVBand="0" w:evenVBand="0" w:oddHBand="1"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16B79185" w14:textId="77777777" w:rsidR="00400C53" w:rsidRDefault="00400C53" w:rsidP="00EF6564">
            <w:pPr>
              <w:pStyle w:val="NoSpacing"/>
            </w:pPr>
            <w:r>
              <w:lastRenderedPageBreak/>
              <w:t>S3_Temp</w:t>
            </w:r>
          </w:p>
        </w:tc>
        <w:tc>
          <w:tcPr>
            <w:tcW w:w="1379" w:type="dxa"/>
          </w:tcPr>
          <w:p w14:paraId="1B5667D2"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386D02">
              <w:t>24.44</w:t>
            </w:r>
          </w:p>
        </w:tc>
        <w:tc>
          <w:tcPr>
            <w:tcW w:w="1134" w:type="dxa"/>
          </w:tcPr>
          <w:p w14:paraId="5CD9A839"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386D02">
              <w:t>24.69</w:t>
            </w:r>
          </w:p>
        </w:tc>
        <w:tc>
          <w:tcPr>
            <w:tcW w:w="1276" w:type="dxa"/>
          </w:tcPr>
          <w:p w14:paraId="251770BE"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386D02">
              <w:t>24.94</w:t>
            </w:r>
          </w:p>
        </w:tc>
        <w:tc>
          <w:tcPr>
            <w:tcW w:w="1275" w:type="dxa"/>
          </w:tcPr>
          <w:p w14:paraId="0F4D014B" w14:textId="77777777" w:rsidR="00400C53" w:rsidRPr="00571187"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25.06</w:t>
            </w:r>
          </w:p>
        </w:tc>
        <w:tc>
          <w:tcPr>
            <w:tcW w:w="1134" w:type="dxa"/>
          </w:tcPr>
          <w:p w14:paraId="18374CAD"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571187">
              <w:t>25.38</w:t>
            </w:r>
          </w:p>
        </w:tc>
        <w:tc>
          <w:tcPr>
            <w:tcW w:w="1411" w:type="dxa"/>
          </w:tcPr>
          <w:p w14:paraId="1C8545B1"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571187">
              <w:t>26.19</w:t>
            </w:r>
          </w:p>
        </w:tc>
      </w:tr>
      <w:tr w:rsidR="00400C53" w14:paraId="0A21E8A2" w14:textId="77777777" w:rsidTr="00EF6564">
        <w:trPr>
          <w:cnfStyle w:val="000000010000" w:firstRow="0" w:lastRow="0" w:firstColumn="0" w:lastColumn="0" w:oddVBand="0" w:evenVBand="0" w:oddHBand="0" w:evenHBand="1"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738" w:type="dxa"/>
          </w:tcPr>
          <w:p w14:paraId="1148E561" w14:textId="77777777" w:rsidR="00400C53" w:rsidRDefault="00400C53" w:rsidP="00EF6564">
            <w:pPr>
              <w:pStyle w:val="NoSpacing"/>
            </w:pPr>
            <w:r>
              <w:t>S4_Temp</w:t>
            </w:r>
          </w:p>
        </w:tc>
        <w:tc>
          <w:tcPr>
            <w:tcW w:w="1379" w:type="dxa"/>
          </w:tcPr>
          <w:p w14:paraId="34946A91"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4D2D62">
              <w:t>24.94</w:t>
            </w:r>
          </w:p>
        </w:tc>
        <w:tc>
          <w:tcPr>
            <w:tcW w:w="1134" w:type="dxa"/>
          </w:tcPr>
          <w:p w14:paraId="3CC91C96"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DF4BB1">
              <w:t>25.44</w:t>
            </w:r>
          </w:p>
        </w:tc>
        <w:tc>
          <w:tcPr>
            <w:tcW w:w="1276" w:type="dxa"/>
          </w:tcPr>
          <w:p w14:paraId="0A5A6D27"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DF4BB1">
              <w:t>25.75</w:t>
            </w:r>
          </w:p>
        </w:tc>
        <w:tc>
          <w:tcPr>
            <w:tcW w:w="1275" w:type="dxa"/>
          </w:tcPr>
          <w:p w14:paraId="4A1A2FA8" w14:textId="77777777" w:rsidR="00400C53" w:rsidRPr="00DF4BB1"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25.75</w:t>
            </w:r>
          </w:p>
        </w:tc>
        <w:tc>
          <w:tcPr>
            <w:tcW w:w="1134" w:type="dxa"/>
          </w:tcPr>
          <w:p w14:paraId="69A32C9A"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DF4BB1">
              <w:t>26.00</w:t>
            </w:r>
          </w:p>
        </w:tc>
        <w:tc>
          <w:tcPr>
            <w:tcW w:w="1411" w:type="dxa"/>
          </w:tcPr>
          <w:p w14:paraId="33F2F15A"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DF4BB1">
              <w:t>26.56</w:t>
            </w:r>
          </w:p>
        </w:tc>
      </w:tr>
      <w:tr w:rsidR="00400C53" w14:paraId="0FA47FD7"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51E647A5" w14:textId="77777777" w:rsidR="00400C53" w:rsidRDefault="00400C53" w:rsidP="00EF6564">
            <w:pPr>
              <w:pStyle w:val="NoSpacing"/>
            </w:pPr>
            <w:r>
              <w:t>S1_Light</w:t>
            </w:r>
          </w:p>
        </w:tc>
        <w:tc>
          <w:tcPr>
            <w:tcW w:w="1379" w:type="dxa"/>
          </w:tcPr>
          <w:p w14:paraId="0A577902"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134" w:type="dxa"/>
          </w:tcPr>
          <w:p w14:paraId="58CA0310"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6" w:type="dxa"/>
          </w:tcPr>
          <w:p w14:paraId="58E465A3"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5" w:type="dxa"/>
          </w:tcPr>
          <w:p w14:paraId="4D1BFC79" w14:textId="77777777" w:rsidR="00400C53" w:rsidRPr="009568BE"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25.45</w:t>
            </w:r>
          </w:p>
        </w:tc>
        <w:tc>
          <w:tcPr>
            <w:tcW w:w="1134" w:type="dxa"/>
          </w:tcPr>
          <w:p w14:paraId="45B19B21"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9568BE">
              <w:t>12.00</w:t>
            </w:r>
          </w:p>
        </w:tc>
        <w:tc>
          <w:tcPr>
            <w:tcW w:w="1411" w:type="dxa"/>
          </w:tcPr>
          <w:p w14:paraId="49990D6A"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9568BE">
              <w:t>165.00</w:t>
            </w:r>
          </w:p>
        </w:tc>
      </w:tr>
      <w:tr w:rsidR="00400C53" w14:paraId="6D3A5517"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34C916E6" w14:textId="77777777" w:rsidR="00400C53" w:rsidRDefault="00400C53" w:rsidP="00EF6564">
            <w:pPr>
              <w:pStyle w:val="NoSpacing"/>
            </w:pPr>
            <w:r>
              <w:t>S2_Light</w:t>
            </w:r>
          </w:p>
        </w:tc>
        <w:tc>
          <w:tcPr>
            <w:tcW w:w="1379" w:type="dxa"/>
          </w:tcPr>
          <w:p w14:paraId="21804D73"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134" w:type="dxa"/>
          </w:tcPr>
          <w:p w14:paraId="5227EABA"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6" w:type="dxa"/>
          </w:tcPr>
          <w:p w14:paraId="6064B304"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5" w:type="dxa"/>
          </w:tcPr>
          <w:p w14:paraId="12348B4E" w14:textId="77777777" w:rsidR="00400C53" w:rsidRPr="006B7E59"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26.02</w:t>
            </w:r>
          </w:p>
        </w:tc>
        <w:tc>
          <w:tcPr>
            <w:tcW w:w="1134" w:type="dxa"/>
          </w:tcPr>
          <w:p w14:paraId="04D0E391"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6B7E59">
              <w:t>14.00</w:t>
            </w:r>
          </w:p>
        </w:tc>
        <w:tc>
          <w:tcPr>
            <w:tcW w:w="1411" w:type="dxa"/>
          </w:tcPr>
          <w:p w14:paraId="5CB6D5F1"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6B7E59">
              <w:t>258.00</w:t>
            </w:r>
          </w:p>
        </w:tc>
      </w:tr>
      <w:tr w:rsidR="00400C53" w14:paraId="3FACFF6D"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71DF4BB0" w14:textId="77777777" w:rsidR="00400C53" w:rsidRDefault="00400C53" w:rsidP="00EF6564">
            <w:pPr>
              <w:pStyle w:val="NoSpacing"/>
            </w:pPr>
            <w:r>
              <w:t>S3_Light</w:t>
            </w:r>
          </w:p>
        </w:tc>
        <w:tc>
          <w:tcPr>
            <w:tcW w:w="1379" w:type="dxa"/>
          </w:tcPr>
          <w:p w14:paraId="1E67945A" w14:textId="77777777" w:rsidR="00400C53" w:rsidRPr="009568BE"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134" w:type="dxa"/>
          </w:tcPr>
          <w:p w14:paraId="06B30C74" w14:textId="77777777" w:rsidR="00400C53" w:rsidRPr="009568BE"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6" w:type="dxa"/>
          </w:tcPr>
          <w:p w14:paraId="1DF163C2" w14:textId="77777777" w:rsidR="00400C53" w:rsidRPr="009568BE"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9568BE">
              <w:t>0.00</w:t>
            </w:r>
          </w:p>
        </w:tc>
        <w:tc>
          <w:tcPr>
            <w:tcW w:w="1275" w:type="dxa"/>
          </w:tcPr>
          <w:p w14:paraId="508CC3FF"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34.25</w:t>
            </w:r>
          </w:p>
        </w:tc>
        <w:tc>
          <w:tcPr>
            <w:tcW w:w="1134" w:type="dxa"/>
          </w:tcPr>
          <w:p w14:paraId="4347E228" w14:textId="77777777" w:rsidR="00400C53" w:rsidRPr="006B7E59"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50.00</w:t>
            </w:r>
          </w:p>
        </w:tc>
        <w:tc>
          <w:tcPr>
            <w:tcW w:w="1411" w:type="dxa"/>
          </w:tcPr>
          <w:p w14:paraId="37BBEE2D" w14:textId="77777777" w:rsidR="00400C53" w:rsidRPr="006B7E59"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280.00</w:t>
            </w:r>
          </w:p>
        </w:tc>
      </w:tr>
      <w:tr w:rsidR="00400C53" w14:paraId="7EC5689E"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6ACFD296" w14:textId="77777777" w:rsidR="00400C53" w:rsidRDefault="00400C53" w:rsidP="00EF6564">
            <w:pPr>
              <w:pStyle w:val="NoSpacing"/>
            </w:pPr>
            <w:r>
              <w:t>S4_Light</w:t>
            </w:r>
          </w:p>
        </w:tc>
        <w:tc>
          <w:tcPr>
            <w:tcW w:w="1379" w:type="dxa"/>
          </w:tcPr>
          <w:p w14:paraId="41CEA41A"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134" w:type="dxa"/>
          </w:tcPr>
          <w:p w14:paraId="2F7A4A98"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6" w:type="dxa"/>
          </w:tcPr>
          <w:p w14:paraId="018C7833"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9568BE">
              <w:t>0.00</w:t>
            </w:r>
          </w:p>
        </w:tc>
        <w:tc>
          <w:tcPr>
            <w:tcW w:w="1275" w:type="dxa"/>
          </w:tcPr>
          <w:p w14:paraId="04EBDAE1" w14:textId="77777777" w:rsidR="00400C53" w:rsidRPr="00471D09"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13.22</w:t>
            </w:r>
          </w:p>
        </w:tc>
        <w:tc>
          <w:tcPr>
            <w:tcW w:w="1134" w:type="dxa"/>
          </w:tcPr>
          <w:p w14:paraId="67388C81"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471D09">
              <w:t>22.00</w:t>
            </w:r>
          </w:p>
        </w:tc>
        <w:tc>
          <w:tcPr>
            <w:tcW w:w="1411" w:type="dxa"/>
          </w:tcPr>
          <w:p w14:paraId="7F7320FC"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471D09">
              <w:t>74.00</w:t>
            </w:r>
          </w:p>
        </w:tc>
      </w:tr>
      <w:tr w:rsidR="00400C53" w14:paraId="037045FD"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764B6603" w14:textId="77777777" w:rsidR="00400C53" w:rsidRDefault="00400C53" w:rsidP="00EF6564">
            <w:pPr>
              <w:pStyle w:val="NoSpacing"/>
            </w:pPr>
            <w:r>
              <w:t>S1_Sound</w:t>
            </w:r>
          </w:p>
        </w:tc>
        <w:tc>
          <w:tcPr>
            <w:tcW w:w="1379" w:type="dxa"/>
          </w:tcPr>
          <w:p w14:paraId="45958198"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471D09">
              <w:t>0.06</w:t>
            </w:r>
          </w:p>
        </w:tc>
        <w:tc>
          <w:tcPr>
            <w:tcW w:w="1134" w:type="dxa"/>
          </w:tcPr>
          <w:p w14:paraId="13996B7B"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1A15A9">
              <w:t>0.07</w:t>
            </w:r>
          </w:p>
        </w:tc>
        <w:tc>
          <w:tcPr>
            <w:tcW w:w="1276" w:type="dxa"/>
          </w:tcPr>
          <w:p w14:paraId="7FBCF731"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1A15A9">
              <w:t>0.08</w:t>
            </w:r>
          </w:p>
        </w:tc>
        <w:tc>
          <w:tcPr>
            <w:tcW w:w="1275" w:type="dxa"/>
          </w:tcPr>
          <w:p w14:paraId="0F6404C5" w14:textId="77777777" w:rsidR="00400C53" w:rsidRPr="001A15A9"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0.1682</w:t>
            </w:r>
          </w:p>
        </w:tc>
        <w:tc>
          <w:tcPr>
            <w:tcW w:w="1134" w:type="dxa"/>
          </w:tcPr>
          <w:p w14:paraId="0B17B7AF"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1A15A9">
              <w:t>0.08</w:t>
            </w:r>
          </w:p>
        </w:tc>
        <w:tc>
          <w:tcPr>
            <w:tcW w:w="1411" w:type="dxa"/>
          </w:tcPr>
          <w:p w14:paraId="27EE7E4E"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1A15A9">
              <w:t>3.88</w:t>
            </w:r>
          </w:p>
        </w:tc>
      </w:tr>
      <w:tr w:rsidR="00400C53" w14:paraId="192DC7E0"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0539B19D" w14:textId="77777777" w:rsidR="00400C53" w:rsidRDefault="00400C53" w:rsidP="00EF6564">
            <w:pPr>
              <w:pStyle w:val="NoSpacing"/>
            </w:pPr>
            <w:r>
              <w:t>S2_Sound</w:t>
            </w:r>
          </w:p>
        </w:tc>
        <w:tc>
          <w:tcPr>
            <w:tcW w:w="1379" w:type="dxa"/>
          </w:tcPr>
          <w:p w14:paraId="115F7814"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B936D4">
              <w:t>0.04</w:t>
            </w:r>
          </w:p>
        </w:tc>
        <w:tc>
          <w:tcPr>
            <w:tcW w:w="1134" w:type="dxa"/>
          </w:tcPr>
          <w:p w14:paraId="168E58E8"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B936D4">
              <w:t>0.05</w:t>
            </w:r>
          </w:p>
        </w:tc>
        <w:tc>
          <w:tcPr>
            <w:tcW w:w="1276" w:type="dxa"/>
          </w:tcPr>
          <w:p w14:paraId="6DF57440"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B936D4">
              <w:t>0.05</w:t>
            </w:r>
          </w:p>
        </w:tc>
        <w:tc>
          <w:tcPr>
            <w:tcW w:w="1275" w:type="dxa"/>
          </w:tcPr>
          <w:p w14:paraId="7C79AF63" w14:textId="77777777" w:rsidR="00400C53" w:rsidRPr="00EC5C2C"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0.1201</w:t>
            </w:r>
          </w:p>
        </w:tc>
        <w:tc>
          <w:tcPr>
            <w:tcW w:w="1134" w:type="dxa"/>
          </w:tcPr>
          <w:p w14:paraId="634A57C8"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EC5C2C">
              <w:t>0.06</w:t>
            </w:r>
          </w:p>
        </w:tc>
        <w:tc>
          <w:tcPr>
            <w:tcW w:w="1411" w:type="dxa"/>
          </w:tcPr>
          <w:p w14:paraId="3616865F"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EC5C2C">
              <w:t>3.44</w:t>
            </w:r>
          </w:p>
        </w:tc>
      </w:tr>
      <w:tr w:rsidR="00400C53" w14:paraId="721DCB69"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0C599C4B" w14:textId="77777777" w:rsidR="00400C53" w:rsidRDefault="00400C53" w:rsidP="00EF6564">
            <w:pPr>
              <w:pStyle w:val="NoSpacing"/>
            </w:pPr>
            <w:r>
              <w:t>S3_Sound</w:t>
            </w:r>
          </w:p>
        </w:tc>
        <w:tc>
          <w:tcPr>
            <w:tcW w:w="1379" w:type="dxa"/>
          </w:tcPr>
          <w:p w14:paraId="64CD9A66"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7E1566">
              <w:t>0.04</w:t>
            </w:r>
          </w:p>
        </w:tc>
        <w:tc>
          <w:tcPr>
            <w:tcW w:w="1134" w:type="dxa"/>
          </w:tcPr>
          <w:p w14:paraId="3EA91AE3"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7E1566">
              <w:t>0.06</w:t>
            </w:r>
          </w:p>
        </w:tc>
        <w:tc>
          <w:tcPr>
            <w:tcW w:w="1276" w:type="dxa"/>
          </w:tcPr>
          <w:p w14:paraId="78795C84"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7E1566">
              <w:t>0.06</w:t>
            </w:r>
          </w:p>
        </w:tc>
        <w:tc>
          <w:tcPr>
            <w:tcW w:w="1275" w:type="dxa"/>
          </w:tcPr>
          <w:p w14:paraId="62DF1CED" w14:textId="77777777" w:rsidR="00400C53" w:rsidRPr="007E1566"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0.1581</w:t>
            </w:r>
          </w:p>
        </w:tc>
        <w:tc>
          <w:tcPr>
            <w:tcW w:w="1134" w:type="dxa"/>
          </w:tcPr>
          <w:p w14:paraId="24659C5F"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7E1566">
              <w:t>0.07</w:t>
            </w:r>
          </w:p>
        </w:tc>
        <w:tc>
          <w:tcPr>
            <w:tcW w:w="1411" w:type="dxa"/>
          </w:tcPr>
          <w:p w14:paraId="692CAE0B"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7E1566">
              <w:t>3.67</w:t>
            </w:r>
          </w:p>
        </w:tc>
      </w:tr>
      <w:tr w:rsidR="00400C53" w14:paraId="0C9EF914"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7C117F2A" w14:textId="77777777" w:rsidR="00400C53" w:rsidRDefault="00400C53" w:rsidP="00EF6564">
            <w:pPr>
              <w:pStyle w:val="NoSpacing"/>
            </w:pPr>
            <w:r>
              <w:t>S4_Sound</w:t>
            </w:r>
          </w:p>
        </w:tc>
        <w:tc>
          <w:tcPr>
            <w:tcW w:w="1379" w:type="dxa"/>
          </w:tcPr>
          <w:p w14:paraId="4648708F"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7E1566">
              <w:t>0.05</w:t>
            </w:r>
          </w:p>
        </w:tc>
        <w:tc>
          <w:tcPr>
            <w:tcW w:w="1134" w:type="dxa"/>
          </w:tcPr>
          <w:p w14:paraId="6412F2FE"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2D5615">
              <w:t>0.06</w:t>
            </w:r>
          </w:p>
        </w:tc>
        <w:tc>
          <w:tcPr>
            <w:tcW w:w="1276" w:type="dxa"/>
          </w:tcPr>
          <w:p w14:paraId="4600DA55"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2D5615">
              <w:t>0.08</w:t>
            </w:r>
          </w:p>
        </w:tc>
        <w:tc>
          <w:tcPr>
            <w:tcW w:w="1275" w:type="dxa"/>
          </w:tcPr>
          <w:p w14:paraId="29C4C37A" w14:textId="77777777" w:rsidR="00400C53" w:rsidRPr="002D5615"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0.1038</w:t>
            </w:r>
          </w:p>
        </w:tc>
        <w:tc>
          <w:tcPr>
            <w:tcW w:w="1134" w:type="dxa"/>
          </w:tcPr>
          <w:p w14:paraId="7C8BD591"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2D5615">
              <w:t>0.1</w:t>
            </w:r>
          </w:p>
        </w:tc>
        <w:tc>
          <w:tcPr>
            <w:tcW w:w="1411" w:type="dxa"/>
          </w:tcPr>
          <w:p w14:paraId="1B8D0900"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2D5615">
              <w:t>3.4</w:t>
            </w:r>
          </w:p>
        </w:tc>
      </w:tr>
      <w:tr w:rsidR="00400C53" w14:paraId="6B000767" w14:textId="77777777" w:rsidTr="00EF6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49C630F5" w14:textId="77777777" w:rsidR="00400C53" w:rsidRDefault="00400C53" w:rsidP="00EF6564">
            <w:pPr>
              <w:pStyle w:val="NoSpacing"/>
            </w:pPr>
            <w:r w:rsidRPr="009F4F8E">
              <w:t>S5_CO2</w:t>
            </w:r>
          </w:p>
        </w:tc>
        <w:tc>
          <w:tcPr>
            <w:tcW w:w="1379" w:type="dxa"/>
          </w:tcPr>
          <w:p w14:paraId="535105CA"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2D5615">
              <w:t>345</w:t>
            </w:r>
          </w:p>
        </w:tc>
        <w:tc>
          <w:tcPr>
            <w:tcW w:w="1134" w:type="dxa"/>
          </w:tcPr>
          <w:p w14:paraId="6657E79A"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DA78C2">
              <w:t>355</w:t>
            </w:r>
          </w:p>
        </w:tc>
        <w:tc>
          <w:tcPr>
            <w:tcW w:w="1276" w:type="dxa"/>
          </w:tcPr>
          <w:p w14:paraId="555CFB40"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DA78C2">
              <w:t>360</w:t>
            </w:r>
          </w:p>
        </w:tc>
        <w:tc>
          <w:tcPr>
            <w:tcW w:w="1275" w:type="dxa"/>
          </w:tcPr>
          <w:p w14:paraId="6B1FAD33" w14:textId="77777777" w:rsidR="00400C53" w:rsidRPr="00DA78C2" w:rsidRDefault="00400C53" w:rsidP="00EF6564">
            <w:pPr>
              <w:pStyle w:val="NoSpacing"/>
              <w:cnfStyle w:val="000000100000" w:firstRow="0" w:lastRow="0" w:firstColumn="0" w:lastColumn="0" w:oddVBand="0" w:evenVBand="0" w:oddHBand="1" w:evenHBand="0" w:firstRowFirstColumn="0" w:firstRowLastColumn="0" w:lastRowFirstColumn="0" w:lastRowLastColumn="0"/>
            </w:pPr>
            <w:r>
              <w:t>460.9</w:t>
            </w:r>
          </w:p>
        </w:tc>
        <w:tc>
          <w:tcPr>
            <w:tcW w:w="1134" w:type="dxa"/>
          </w:tcPr>
          <w:p w14:paraId="39446D65"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DA78C2">
              <w:t>465</w:t>
            </w:r>
          </w:p>
        </w:tc>
        <w:tc>
          <w:tcPr>
            <w:tcW w:w="1411" w:type="dxa"/>
          </w:tcPr>
          <w:p w14:paraId="11259CE0" w14:textId="77777777" w:rsidR="00400C53" w:rsidRDefault="00400C53" w:rsidP="00EF6564">
            <w:pPr>
              <w:pStyle w:val="NoSpacing"/>
              <w:cnfStyle w:val="000000100000" w:firstRow="0" w:lastRow="0" w:firstColumn="0" w:lastColumn="0" w:oddVBand="0" w:evenVBand="0" w:oddHBand="1" w:evenHBand="0" w:firstRowFirstColumn="0" w:firstRowLastColumn="0" w:lastRowFirstColumn="0" w:lastRowLastColumn="0"/>
            </w:pPr>
            <w:r w:rsidRPr="00A772DE">
              <w:t>1270</w:t>
            </w:r>
          </w:p>
        </w:tc>
      </w:tr>
      <w:tr w:rsidR="00400C53" w14:paraId="40A594CF" w14:textId="77777777" w:rsidTr="00EF65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tcPr>
          <w:p w14:paraId="7B28E5F0" w14:textId="77777777" w:rsidR="00400C53" w:rsidRPr="009F4F8E" w:rsidRDefault="00400C53" w:rsidP="00EF6564">
            <w:pPr>
              <w:pStyle w:val="NoSpacing"/>
            </w:pPr>
            <w:r>
              <w:t>S5_CO2_Slope</w:t>
            </w:r>
          </w:p>
        </w:tc>
        <w:tc>
          <w:tcPr>
            <w:tcW w:w="1379" w:type="dxa"/>
          </w:tcPr>
          <w:p w14:paraId="6B0A1B33"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A772DE">
              <w:t>-6.29615</w:t>
            </w:r>
          </w:p>
        </w:tc>
        <w:tc>
          <w:tcPr>
            <w:tcW w:w="1134" w:type="dxa"/>
          </w:tcPr>
          <w:p w14:paraId="7DC26CD5"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A772DE">
              <w:t>-0.04615</w:t>
            </w:r>
          </w:p>
        </w:tc>
        <w:tc>
          <w:tcPr>
            <w:tcW w:w="1276" w:type="dxa"/>
          </w:tcPr>
          <w:p w14:paraId="26D62A95"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A772DE">
              <w:t>0</w:t>
            </w:r>
          </w:p>
        </w:tc>
        <w:tc>
          <w:tcPr>
            <w:tcW w:w="1275" w:type="dxa"/>
          </w:tcPr>
          <w:p w14:paraId="012C4BB5" w14:textId="77777777" w:rsidR="00400C53" w:rsidRPr="008641C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t>-0.00483</w:t>
            </w:r>
          </w:p>
        </w:tc>
        <w:tc>
          <w:tcPr>
            <w:tcW w:w="1134" w:type="dxa"/>
          </w:tcPr>
          <w:p w14:paraId="1B610D5D"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8641C3">
              <w:t>0</w:t>
            </w:r>
          </w:p>
        </w:tc>
        <w:tc>
          <w:tcPr>
            <w:tcW w:w="1411" w:type="dxa"/>
          </w:tcPr>
          <w:p w14:paraId="754A5B83" w14:textId="77777777" w:rsidR="00400C53" w:rsidRDefault="00400C53" w:rsidP="00EF6564">
            <w:pPr>
              <w:pStyle w:val="NoSpacing"/>
              <w:cnfStyle w:val="000000010000" w:firstRow="0" w:lastRow="0" w:firstColumn="0" w:lastColumn="0" w:oddVBand="0" w:evenVBand="0" w:oddHBand="0" w:evenHBand="1" w:firstRowFirstColumn="0" w:firstRowLastColumn="0" w:lastRowFirstColumn="0" w:lastRowLastColumn="0"/>
            </w:pPr>
            <w:r w:rsidRPr="008641C3">
              <w:t>8.98077</w:t>
            </w:r>
          </w:p>
        </w:tc>
      </w:tr>
    </w:tbl>
    <w:p w14:paraId="3C6B0A80" w14:textId="77777777" w:rsidR="006A21E7" w:rsidRDefault="006A21E7" w:rsidP="006A21E7">
      <w:pPr>
        <w:pStyle w:val="Heading3"/>
      </w:pPr>
      <w:bookmarkStart w:id="21" w:name="_Toc180998929"/>
      <w:bookmarkStart w:id="22" w:name="_Toc184025935"/>
      <w:r>
        <w:t>Frequency of Categorical Variables</w:t>
      </w:r>
      <w:bookmarkEnd w:id="21"/>
      <w:bookmarkEnd w:id="22"/>
    </w:p>
    <w:p w14:paraId="3EDD66D9" w14:textId="77777777" w:rsidR="003064C6" w:rsidRDefault="003064C6" w:rsidP="003064C6">
      <w:r>
        <w:t xml:space="preserve">In about 80% of the data points, the room was unoccupied. </w:t>
      </w:r>
    </w:p>
    <w:p w14:paraId="45A4EDA9" w14:textId="77777777" w:rsidR="003064C6" w:rsidRDefault="003064C6" w:rsidP="003064C6">
      <w:r>
        <w:t>This chart shows the frequency of the Room_Occupancy_Count (target) variable:</w:t>
      </w:r>
    </w:p>
    <w:p w14:paraId="633E579D" w14:textId="77777777" w:rsidR="003064C6" w:rsidRPr="001C4B37" w:rsidRDefault="003064C6" w:rsidP="003064C6">
      <w:r w:rsidRPr="001D2CC9">
        <w:rPr>
          <w:noProof/>
        </w:rPr>
        <w:drawing>
          <wp:inline distT="0" distB="0" distL="0" distR="0" wp14:anchorId="69B41F77" wp14:editId="12375D13">
            <wp:extent cx="4008120" cy="2462254"/>
            <wp:effectExtent l="0" t="0" r="0" b="0"/>
            <wp:docPr id="948815687"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15687" name="Picture 1" descr="A graph with blue squares&#10;&#10;Description automatically generated"/>
                    <pic:cNvPicPr/>
                  </pic:nvPicPr>
                  <pic:blipFill>
                    <a:blip r:embed="rId14"/>
                    <a:stretch>
                      <a:fillRect/>
                    </a:stretch>
                  </pic:blipFill>
                  <pic:spPr>
                    <a:xfrm>
                      <a:off x="0" y="0"/>
                      <a:ext cx="4053359" cy="2490045"/>
                    </a:xfrm>
                    <a:prstGeom prst="rect">
                      <a:avLst/>
                    </a:prstGeom>
                  </pic:spPr>
                </pic:pic>
              </a:graphicData>
            </a:graphic>
          </wp:inline>
        </w:drawing>
      </w:r>
    </w:p>
    <w:p w14:paraId="67CC5866" w14:textId="77777777" w:rsidR="00A56ABF" w:rsidRDefault="00A56ABF">
      <w:pPr>
        <w:spacing w:after="0" w:line="240" w:lineRule="auto"/>
      </w:pPr>
      <w:r>
        <w:br w:type="page"/>
      </w:r>
    </w:p>
    <w:p w14:paraId="717E9701" w14:textId="563C711D" w:rsidR="006A21E7" w:rsidRDefault="003064C6" w:rsidP="006A21E7">
      <w:r>
        <w:lastRenderedPageBreak/>
        <w:t>T</w:t>
      </w:r>
      <w:r w:rsidR="006A21E7">
        <w:t>his bar chart shows the frequency of the S6_PIR variable used to detect motion:</w:t>
      </w:r>
    </w:p>
    <w:p w14:paraId="2073FEA5" w14:textId="77777777" w:rsidR="006A21E7" w:rsidRDefault="006A21E7" w:rsidP="006A21E7">
      <w:r w:rsidRPr="00793ACF">
        <w:rPr>
          <w:noProof/>
        </w:rPr>
        <w:drawing>
          <wp:inline distT="0" distB="0" distL="0" distR="0" wp14:anchorId="5BCA1DAF" wp14:editId="4E560710">
            <wp:extent cx="4046220" cy="2484362"/>
            <wp:effectExtent l="0" t="0" r="0" b="0"/>
            <wp:docPr id="824080023" name="Picture 1" descr="A graph with a bar and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80023" name="Picture 1" descr="A graph with a bar and a number of squares&#10;&#10;Description automatically generated with medium confidence"/>
                    <pic:cNvPicPr/>
                  </pic:nvPicPr>
                  <pic:blipFill>
                    <a:blip r:embed="rId15"/>
                    <a:stretch>
                      <a:fillRect/>
                    </a:stretch>
                  </pic:blipFill>
                  <pic:spPr>
                    <a:xfrm>
                      <a:off x="0" y="0"/>
                      <a:ext cx="4046220" cy="2484362"/>
                    </a:xfrm>
                    <a:prstGeom prst="rect">
                      <a:avLst/>
                    </a:prstGeom>
                  </pic:spPr>
                </pic:pic>
              </a:graphicData>
            </a:graphic>
          </wp:inline>
        </w:drawing>
      </w:r>
    </w:p>
    <w:p w14:paraId="27849D4C" w14:textId="77777777" w:rsidR="008B41F5" w:rsidRDefault="008B41F5" w:rsidP="008B41F5">
      <w:pPr>
        <w:pStyle w:val="Heading2"/>
      </w:pPr>
      <w:bookmarkStart w:id="23" w:name="_Toc180998930"/>
      <w:bookmarkStart w:id="24" w:name="_Toc184025936"/>
      <w:r>
        <w:t>Bivariate Analysis</w:t>
      </w:r>
      <w:bookmarkEnd w:id="23"/>
      <w:bookmarkEnd w:id="24"/>
    </w:p>
    <w:p w14:paraId="25934421" w14:textId="77777777" w:rsidR="008B41F5" w:rsidRDefault="008B41F5" w:rsidP="008B41F5">
      <w:pPr>
        <w:pStyle w:val="Heading3"/>
      </w:pPr>
      <w:bookmarkStart w:id="25" w:name="_Toc180998931"/>
      <w:bookmarkStart w:id="26" w:name="_Toc184025937"/>
      <w:r>
        <w:t>Pairwise Visualizations</w:t>
      </w:r>
      <w:bookmarkEnd w:id="25"/>
      <w:bookmarkEnd w:id="26"/>
    </w:p>
    <w:p w14:paraId="1DA95F76" w14:textId="6D1BE98D" w:rsidR="008B41F5" w:rsidRDefault="008B41F5" w:rsidP="008B41F5">
      <w:r>
        <w:t>This chart shows the scatter plot matrix of the temperature (S1), light (S1), sound (S1), and CO</w:t>
      </w:r>
      <w:r w:rsidRPr="00413FA5">
        <w:rPr>
          <w:vertAlign w:val="subscript"/>
        </w:rPr>
        <w:t>2</w:t>
      </w:r>
      <w:r>
        <w:t xml:space="preserve"> (S5) values:</w:t>
      </w:r>
    </w:p>
    <w:p w14:paraId="05BFF18F" w14:textId="77777777" w:rsidR="008B41F5" w:rsidRDefault="008B41F5" w:rsidP="008B41F5">
      <w:r w:rsidRPr="00B315AA">
        <w:rPr>
          <w:noProof/>
        </w:rPr>
        <w:drawing>
          <wp:inline distT="0" distB="0" distL="0" distR="0" wp14:anchorId="114F0326" wp14:editId="1F38875F">
            <wp:extent cx="5327210" cy="3040380"/>
            <wp:effectExtent l="0" t="0" r="6985" b="7620"/>
            <wp:docPr id="1411027472" name="Picture 1" descr="A collage of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27472" name="Picture 1" descr="A collage of images&#10;&#10;Description automatically generated"/>
                    <pic:cNvPicPr/>
                  </pic:nvPicPr>
                  <pic:blipFill>
                    <a:blip r:embed="rId16"/>
                    <a:stretch>
                      <a:fillRect/>
                    </a:stretch>
                  </pic:blipFill>
                  <pic:spPr>
                    <a:xfrm>
                      <a:off x="0" y="0"/>
                      <a:ext cx="5336804" cy="3045856"/>
                    </a:xfrm>
                    <a:prstGeom prst="rect">
                      <a:avLst/>
                    </a:prstGeom>
                  </pic:spPr>
                </pic:pic>
              </a:graphicData>
            </a:graphic>
          </wp:inline>
        </w:drawing>
      </w:r>
    </w:p>
    <w:p w14:paraId="287A56BB" w14:textId="77777777" w:rsidR="00A56ABF" w:rsidRDefault="00A56ABF">
      <w:pPr>
        <w:spacing w:after="0" w:line="240" w:lineRule="auto"/>
        <w:rPr>
          <w:rFonts w:eastAsiaTheme="majorEastAsia" w:cstheme="majorBidi"/>
          <w:b/>
          <w:color w:val="000000" w:themeColor="text1"/>
          <w:sz w:val="24"/>
          <w:szCs w:val="26"/>
        </w:rPr>
      </w:pPr>
      <w:r>
        <w:br w:type="page"/>
      </w:r>
    </w:p>
    <w:p w14:paraId="13D27A0C" w14:textId="25682C5B" w:rsidR="00F7455A" w:rsidRDefault="00F7455A" w:rsidP="00F7455A">
      <w:pPr>
        <w:pStyle w:val="Heading3"/>
      </w:pPr>
      <w:bookmarkStart w:id="27" w:name="_Toc184025938"/>
      <w:r>
        <w:lastRenderedPageBreak/>
        <w:t>Time Series Analysis</w:t>
      </w:r>
      <w:bookmarkEnd w:id="27"/>
    </w:p>
    <w:p w14:paraId="480848B8" w14:textId="77777777" w:rsidR="00F7455A" w:rsidRDefault="00F7455A" w:rsidP="00F7455A">
      <w:r>
        <w:t>Based on the time series analysis, I observed the following:</w:t>
      </w:r>
    </w:p>
    <w:p w14:paraId="00DA8A32" w14:textId="77777777" w:rsidR="00F7455A" w:rsidRDefault="00F7455A" w:rsidP="00F7455A">
      <w:pPr>
        <w:pStyle w:val="ListParagraph"/>
        <w:numPr>
          <w:ilvl w:val="0"/>
          <w:numId w:val="29"/>
        </w:numPr>
      </w:pPr>
      <w:r>
        <w:t>There were occupants only on December 22, December 23, and January 10.</w:t>
      </w:r>
    </w:p>
    <w:p w14:paraId="5AF4615A" w14:textId="77777777" w:rsidR="00F7455A" w:rsidRDefault="00F7455A" w:rsidP="00F7455A">
      <w:pPr>
        <w:pStyle w:val="ListParagraph"/>
        <w:numPr>
          <w:ilvl w:val="0"/>
          <w:numId w:val="29"/>
        </w:numPr>
      </w:pPr>
      <w:r>
        <w:t>Significant CO</w:t>
      </w:r>
      <w:r w:rsidRPr="00CC1B2C">
        <w:rPr>
          <w:vertAlign w:val="subscript"/>
        </w:rPr>
        <w:t>2</w:t>
      </w:r>
      <w:r>
        <w:t xml:space="preserve"> values were only detected on days with occupants.</w:t>
      </w:r>
    </w:p>
    <w:p w14:paraId="6C479495" w14:textId="77777777" w:rsidR="00F7455A" w:rsidRDefault="00F7455A" w:rsidP="00F7455A">
      <w:pPr>
        <w:pStyle w:val="ListParagraph"/>
        <w:numPr>
          <w:ilvl w:val="0"/>
          <w:numId w:val="29"/>
        </w:numPr>
      </w:pPr>
      <w:r>
        <w:t xml:space="preserve">The highest temperatures occurred on the days with occupants. </w:t>
      </w:r>
    </w:p>
    <w:p w14:paraId="111C0A19" w14:textId="77777777" w:rsidR="00F7455A" w:rsidRDefault="00F7455A" w:rsidP="00F7455A">
      <w:pPr>
        <w:pStyle w:val="ListParagraph"/>
        <w:numPr>
          <w:ilvl w:val="0"/>
          <w:numId w:val="29"/>
        </w:numPr>
      </w:pPr>
      <w:r>
        <w:t>The highest light values occurred on days with occupants. Notably, light was detected on Christmas, indicating that lights were turned on during part of that day.</w:t>
      </w:r>
    </w:p>
    <w:p w14:paraId="485FC477" w14:textId="77777777" w:rsidR="001E7499" w:rsidRDefault="00F7455A" w:rsidP="001841F1">
      <w:pPr>
        <w:pStyle w:val="ListParagraph"/>
        <w:numPr>
          <w:ilvl w:val="0"/>
          <w:numId w:val="29"/>
        </w:numPr>
      </w:pPr>
      <w:r>
        <w:t>The highest sound values occurred on days with occupants.</w:t>
      </w:r>
    </w:p>
    <w:p w14:paraId="0AF8C719" w14:textId="723723A7" w:rsidR="001841F1" w:rsidRDefault="001841F1" w:rsidP="001E7499">
      <w:r>
        <w:t>This boxplot shows the distribution of room occupancy for each day:</w:t>
      </w:r>
    </w:p>
    <w:p w14:paraId="04FAAFC6" w14:textId="77777777" w:rsidR="001841F1" w:rsidRPr="009B0BB5" w:rsidRDefault="001841F1" w:rsidP="001841F1">
      <w:r w:rsidRPr="009B5C93">
        <w:rPr>
          <w:noProof/>
        </w:rPr>
        <w:drawing>
          <wp:inline distT="0" distB="0" distL="0" distR="0" wp14:anchorId="52BAD945" wp14:editId="41A869AE">
            <wp:extent cx="4630684" cy="2651760"/>
            <wp:effectExtent l="0" t="0" r="0" b="0"/>
            <wp:docPr id="93586846" name="Picture 1"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6846" name="Picture 1" descr="A graph with green and black squares&#10;&#10;Description automatically generated"/>
                    <pic:cNvPicPr/>
                  </pic:nvPicPr>
                  <pic:blipFill>
                    <a:blip r:embed="rId17"/>
                    <a:stretch>
                      <a:fillRect/>
                    </a:stretch>
                  </pic:blipFill>
                  <pic:spPr>
                    <a:xfrm>
                      <a:off x="0" y="0"/>
                      <a:ext cx="4647206" cy="2661221"/>
                    </a:xfrm>
                    <a:prstGeom prst="rect">
                      <a:avLst/>
                    </a:prstGeom>
                  </pic:spPr>
                </pic:pic>
              </a:graphicData>
            </a:graphic>
          </wp:inline>
        </w:drawing>
      </w:r>
    </w:p>
    <w:p w14:paraId="3BA1A30E" w14:textId="77777777" w:rsidR="007B52E2" w:rsidRDefault="007B52E2" w:rsidP="007B52E2">
      <w:bookmarkStart w:id="28" w:name="_Toc180998932"/>
      <w:r>
        <w:t>This boxplot shows the distribution of CO</w:t>
      </w:r>
      <w:r w:rsidRPr="00413FA5">
        <w:rPr>
          <w:vertAlign w:val="subscript"/>
        </w:rPr>
        <w:t>2</w:t>
      </w:r>
      <w:r>
        <w:t xml:space="preserve"> values for each day: </w:t>
      </w:r>
    </w:p>
    <w:p w14:paraId="42F92DAC" w14:textId="77777777" w:rsidR="007B52E2" w:rsidRDefault="007B52E2" w:rsidP="007B52E2">
      <w:r w:rsidRPr="008E3DA7">
        <w:rPr>
          <w:noProof/>
        </w:rPr>
        <w:drawing>
          <wp:inline distT="0" distB="0" distL="0" distR="0" wp14:anchorId="51FE1F7D" wp14:editId="3A8A5FB6">
            <wp:extent cx="4709160" cy="2705756"/>
            <wp:effectExtent l="0" t="0" r="0" b="0"/>
            <wp:docPr id="1945986903" name="Picture 1" descr="A graph with green squar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86903" name="Picture 1" descr="A graph with green squares and black lines&#10;&#10;Description automatically generated"/>
                    <pic:cNvPicPr/>
                  </pic:nvPicPr>
                  <pic:blipFill>
                    <a:blip r:embed="rId18"/>
                    <a:stretch>
                      <a:fillRect/>
                    </a:stretch>
                  </pic:blipFill>
                  <pic:spPr>
                    <a:xfrm>
                      <a:off x="0" y="0"/>
                      <a:ext cx="4806386" cy="2761619"/>
                    </a:xfrm>
                    <a:prstGeom prst="rect">
                      <a:avLst/>
                    </a:prstGeom>
                  </pic:spPr>
                </pic:pic>
              </a:graphicData>
            </a:graphic>
          </wp:inline>
        </w:drawing>
      </w:r>
    </w:p>
    <w:p w14:paraId="506C0788" w14:textId="46297631" w:rsidR="00094F55" w:rsidRDefault="00094F55" w:rsidP="00094F55">
      <w:r>
        <w:lastRenderedPageBreak/>
        <w:t>This boxplot shows the distribution of temperature values (sensor 1) for each day:</w:t>
      </w:r>
    </w:p>
    <w:p w14:paraId="5B69C4D2" w14:textId="77777777" w:rsidR="00094F55" w:rsidRDefault="00094F55" w:rsidP="00094F55">
      <w:r w:rsidRPr="00BE0FE7">
        <w:rPr>
          <w:noProof/>
        </w:rPr>
        <w:drawing>
          <wp:inline distT="0" distB="0" distL="0" distR="0" wp14:anchorId="301E5C68" wp14:editId="73FFE8C2">
            <wp:extent cx="4386258" cy="2514600"/>
            <wp:effectExtent l="0" t="0" r="0" b="0"/>
            <wp:docPr id="670153746" name="Picture 1" descr="A graph with green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53746" name="Picture 1" descr="A graph with green and black squares&#10;&#10;Description automatically generated"/>
                    <pic:cNvPicPr/>
                  </pic:nvPicPr>
                  <pic:blipFill>
                    <a:blip r:embed="rId19"/>
                    <a:stretch>
                      <a:fillRect/>
                    </a:stretch>
                  </pic:blipFill>
                  <pic:spPr>
                    <a:xfrm>
                      <a:off x="0" y="0"/>
                      <a:ext cx="4413470" cy="2530200"/>
                    </a:xfrm>
                    <a:prstGeom prst="rect">
                      <a:avLst/>
                    </a:prstGeom>
                  </pic:spPr>
                </pic:pic>
              </a:graphicData>
            </a:graphic>
          </wp:inline>
        </w:drawing>
      </w:r>
    </w:p>
    <w:p w14:paraId="2804DB6B" w14:textId="77777777" w:rsidR="00094F55" w:rsidRDefault="00094F55" w:rsidP="00094F55">
      <w:r>
        <w:t>This boxplot shows the distribution of light values (sensor 1) for each day:</w:t>
      </w:r>
    </w:p>
    <w:p w14:paraId="5D625EFA" w14:textId="77777777" w:rsidR="00094F55" w:rsidRDefault="00094F55" w:rsidP="00094F55">
      <w:r w:rsidRPr="007F32D4">
        <w:rPr>
          <w:noProof/>
        </w:rPr>
        <w:drawing>
          <wp:inline distT="0" distB="0" distL="0" distR="0" wp14:anchorId="00736E6F" wp14:editId="339571A9">
            <wp:extent cx="4455178" cy="2522220"/>
            <wp:effectExtent l="0" t="0" r="2540" b="0"/>
            <wp:docPr id="2085174250" name="Picture 1" descr="A graph with green and blac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74250" name="Picture 1" descr="A graph with green and black bars&#10;&#10;Description automatically generated"/>
                    <pic:cNvPicPr/>
                  </pic:nvPicPr>
                  <pic:blipFill>
                    <a:blip r:embed="rId20"/>
                    <a:stretch>
                      <a:fillRect/>
                    </a:stretch>
                  </pic:blipFill>
                  <pic:spPr>
                    <a:xfrm>
                      <a:off x="0" y="0"/>
                      <a:ext cx="4482473" cy="2537673"/>
                    </a:xfrm>
                    <a:prstGeom prst="rect">
                      <a:avLst/>
                    </a:prstGeom>
                  </pic:spPr>
                </pic:pic>
              </a:graphicData>
            </a:graphic>
          </wp:inline>
        </w:drawing>
      </w:r>
    </w:p>
    <w:p w14:paraId="7836B5C4" w14:textId="77777777" w:rsidR="006A47D9" w:rsidRDefault="006A47D9">
      <w:pPr>
        <w:spacing w:after="0" w:line="240" w:lineRule="auto"/>
      </w:pPr>
      <w:r>
        <w:br w:type="page"/>
      </w:r>
    </w:p>
    <w:p w14:paraId="1A6B5177" w14:textId="5E36D282" w:rsidR="00094F55" w:rsidRDefault="00094F55" w:rsidP="00094F55">
      <w:r>
        <w:lastRenderedPageBreak/>
        <w:t>This boxplot shows the distribution of sound values (sensor 1) for each day:</w:t>
      </w:r>
    </w:p>
    <w:p w14:paraId="643DD5AB" w14:textId="445C21FA" w:rsidR="00352971" w:rsidRDefault="00094F55" w:rsidP="00352971">
      <w:r w:rsidRPr="005F4FC3">
        <w:rPr>
          <w:noProof/>
        </w:rPr>
        <w:drawing>
          <wp:inline distT="0" distB="0" distL="0" distR="0" wp14:anchorId="71DEC4F3" wp14:editId="12528885">
            <wp:extent cx="4472940" cy="2538490"/>
            <wp:effectExtent l="0" t="0" r="3810" b="0"/>
            <wp:docPr id="139874141" name="Picture 1"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4141" name="Picture 1" descr="A graph of a box plot&#10;&#10;Description automatically generated"/>
                    <pic:cNvPicPr/>
                  </pic:nvPicPr>
                  <pic:blipFill>
                    <a:blip r:embed="rId21"/>
                    <a:stretch>
                      <a:fillRect/>
                    </a:stretch>
                  </pic:blipFill>
                  <pic:spPr>
                    <a:xfrm>
                      <a:off x="0" y="0"/>
                      <a:ext cx="4492724" cy="2549718"/>
                    </a:xfrm>
                    <a:prstGeom prst="rect">
                      <a:avLst/>
                    </a:prstGeom>
                  </pic:spPr>
                </pic:pic>
              </a:graphicData>
            </a:graphic>
          </wp:inline>
        </w:drawing>
      </w:r>
    </w:p>
    <w:p w14:paraId="78EB9862" w14:textId="5584D720" w:rsidR="00F15147" w:rsidRDefault="00F15147" w:rsidP="00F15147">
      <w:pPr>
        <w:pStyle w:val="Heading3"/>
      </w:pPr>
      <w:bookmarkStart w:id="29" w:name="_Toc184025939"/>
      <w:r>
        <w:t>Correlation Analysis</w:t>
      </w:r>
      <w:bookmarkEnd w:id="28"/>
      <w:bookmarkEnd w:id="29"/>
    </w:p>
    <w:p w14:paraId="0141EFAD" w14:textId="681CF761" w:rsidR="00F15147" w:rsidRDefault="00F15147" w:rsidP="00F15147">
      <w:r>
        <w:t xml:space="preserve">In this analysis, Spearman correlation was used as the attributes do not have a normal distribution. </w:t>
      </w:r>
    </w:p>
    <w:p w14:paraId="33DF20BA" w14:textId="409CB77D" w:rsidR="000E509B" w:rsidRDefault="000E509B" w:rsidP="00F15147">
      <w:r>
        <w:t>Based on the correlation analysis,</w:t>
      </w:r>
      <w:r w:rsidR="003735C0">
        <w:t xml:space="preserve"> I observed the following:</w:t>
      </w:r>
    </w:p>
    <w:p w14:paraId="1B44AAE7" w14:textId="0E77DB05" w:rsidR="003735C0" w:rsidRDefault="00A72B67" w:rsidP="003735C0">
      <w:pPr>
        <w:pStyle w:val="ListParagraph"/>
        <w:numPr>
          <w:ilvl w:val="0"/>
          <w:numId w:val="28"/>
        </w:numPr>
      </w:pPr>
      <w:r>
        <w:t>There is a moderate correlation between room occupancy and temperature variables.</w:t>
      </w:r>
    </w:p>
    <w:p w14:paraId="2D5517B8" w14:textId="7F326A6C" w:rsidR="00A72B67" w:rsidRDefault="00231790" w:rsidP="003735C0">
      <w:pPr>
        <w:pStyle w:val="ListParagraph"/>
        <w:numPr>
          <w:ilvl w:val="0"/>
          <w:numId w:val="28"/>
        </w:numPr>
      </w:pPr>
      <w:r>
        <w:t>There is a strong correlation of temperature values between sensors.</w:t>
      </w:r>
    </w:p>
    <w:p w14:paraId="011A10AE" w14:textId="77777777" w:rsidR="00B76E0F" w:rsidRDefault="00B76E0F" w:rsidP="003735C0">
      <w:pPr>
        <w:pStyle w:val="ListParagraph"/>
        <w:numPr>
          <w:ilvl w:val="0"/>
          <w:numId w:val="28"/>
        </w:numPr>
      </w:pPr>
      <w:r>
        <w:t xml:space="preserve">There is a moderate correlation between room occupancy and light variables. </w:t>
      </w:r>
    </w:p>
    <w:p w14:paraId="5ADE932B" w14:textId="3F14BE9E" w:rsidR="00B76E0F" w:rsidRDefault="00B76E0F" w:rsidP="003735C0">
      <w:pPr>
        <w:pStyle w:val="ListParagraph"/>
        <w:numPr>
          <w:ilvl w:val="0"/>
          <w:numId w:val="28"/>
        </w:numPr>
      </w:pPr>
      <w:r>
        <w:t>There is a strong correlation of light values between sensors, indicating that the lights were generally turned on at the same time or turned off</w:t>
      </w:r>
      <w:r w:rsidR="00F974F2">
        <w:t>.</w:t>
      </w:r>
    </w:p>
    <w:p w14:paraId="7A704BCC" w14:textId="4118D343" w:rsidR="00F974F2" w:rsidRDefault="00F974F2" w:rsidP="003735C0">
      <w:pPr>
        <w:pStyle w:val="ListParagraph"/>
        <w:numPr>
          <w:ilvl w:val="0"/>
          <w:numId w:val="28"/>
        </w:numPr>
      </w:pPr>
      <w:r>
        <w:t>There is a moderate correlation between room occupancy and sound variables, except for sensor 4.</w:t>
      </w:r>
    </w:p>
    <w:p w14:paraId="62C69FC1" w14:textId="2C89452B" w:rsidR="00F15147" w:rsidRDefault="00110EC2" w:rsidP="00C64968">
      <w:pPr>
        <w:pStyle w:val="ListParagraph"/>
        <w:numPr>
          <w:ilvl w:val="0"/>
          <w:numId w:val="28"/>
        </w:numPr>
      </w:pPr>
      <w:r>
        <w:t>There is a relatively weak correlation of sound values between sensors, indicating that the sensors could distinguish sounds of occupants in different parts of the room.</w:t>
      </w:r>
    </w:p>
    <w:p w14:paraId="06C2E9E8" w14:textId="77777777" w:rsidR="000B1098" w:rsidRDefault="000B1098" w:rsidP="00C64968">
      <w:pPr>
        <w:pStyle w:val="ListParagraph"/>
        <w:numPr>
          <w:ilvl w:val="0"/>
          <w:numId w:val="28"/>
        </w:numPr>
      </w:pPr>
      <w:r>
        <w:t>There is a moderate correlation between room occupancy and CO</w:t>
      </w:r>
      <w:r w:rsidRPr="00413FA5">
        <w:rPr>
          <w:vertAlign w:val="subscript"/>
        </w:rPr>
        <w:t>2</w:t>
      </w:r>
      <w:r>
        <w:t xml:space="preserve"> variables.</w:t>
      </w:r>
    </w:p>
    <w:p w14:paraId="15D330E2" w14:textId="545F730C" w:rsidR="000B1098" w:rsidRDefault="000B1098" w:rsidP="00C64968">
      <w:pPr>
        <w:pStyle w:val="ListParagraph"/>
        <w:numPr>
          <w:ilvl w:val="0"/>
          <w:numId w:val="28"/>
        </w:numPr>
      </w:pPr>
      <w:r>
        <w:t>There is a moderate correlation between room occupancy and motion variables.</w:t>
      </w:r>
    </w:p>
    <w:p w14:paraId="1ECC3BBF" w14:textId="1694B915" w:rsidR="000B1098" w:rsidRDefault="00302326" w:rsidP="00C64968">
      <w:pPr>
        <w:pStyle w:val="ListParagraph"/>
        <w:numPr>
          <w:ilvl w:val="0"/>
          <w:numId w:val="28"/>
        </w:numPr>
      </w:pPr>
      <w:r>
        <w:t>There is no correlation between CO</w:t>
      </w:r>
      <w:r w:rsidRPr="00413FA5">
        <w:rPr>
          <w:vertAlign w:val="subscript"/>
        </w:rPr>
        <w:t>2</w:t>
      </w:r>
      <w:r>
        <w:t xml:space="preserve"> and the derived CO</w:t>
      </w:r>
      <w:r w:rsidRPr="00363B8A">
        <w:rPr>
          <w:vertAlign w:val="subscript"/>
        </w:rPr>
        <w:t>2</w:t>
      </w:r>
      <w:r>
        <w:t xml:space="preserve"> slope values.</w:t>
      </w:r>
    </w:p>
    <w:p w14:paraId="0C03FD84" w14:textId="77777777" w:rsidR="009A18C8" w:rsidRDefault="009A18C8">
      <w:pPr>
        <w:spacing w:after="0" w:line="240" w:lineRule="auto"/>
      </w:pPr>
      <w:r>
        <w:br w:type="page"/>
      </w:r>
    </w:p>
    <w:p w14:paraId="2728C2F3" w14:textId="07BD80D4" w:rsidR="00281A59" w:rsidRDefault="00281A59" w:rsidP="009A18C8">
      <w:pPr>
        <w:spacing w:after="0" w:line="240" w:lineRule="auto"/>
      </w:pPr>
      <w:r>
        <w:lastRenderedPageBreak/>
        <w:t>This chart shows a plot of the correlation matrix:</w:t>
      </w:r>
    </w:p>
    <w:p w14:paraId="61CBA7B6" w14:textId="77777777" w:rsidR="00281A59" w:rsidRDefault="00281A59" w:rsidP="00281A59">
      <w:r w:rsidRPr="00167B63">
        <w:rPr>
          <w:noProof/>
        </w:rPr>
        <w:drawing>
          <wp:inline distT="0" distB="0" distL="0" distR="0" wp14:anchorId="5CEDDD3D" wp14:editId="2C4D4B1F">
            <wp:extent cx="4601217" cy="4172532"/>
            <wp:effectExtent l="0" t="0" r="8890" b="0"/>
            <wp:docPr id="1487235586" name="Picture 1"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35586" name="Picture 1" descr="A screenshot of a computer generated image&#10;&#10;Description automatically generated"/>
                    <pic:cNvPicPr/>
                  </pic:nvPicPr>
                  <pic:blipFill>
                    <a:blip r:embed="rId22"/>
                    <a:stretch>
                      <a:fillRect/>
                    </a:stretch>
                  </pic:blipFill>
                  <pic:spPr>
                    <a:xfrm>
                      <a:off x="0" y="0"/>
                      <a:ext cx="4601217" cy="4172532"/>
                    </a:xfrm>
                    <a:prstGeom prst="rect">
                      <a:avLst/>
                    </a:prstGeom>
                  </pic:spPr>
                </pic:pic>
              </a:graphicData>
            </a:graphic>
          </wp:inline>
        </w:drawing>
      </w:r>
    </w:p>
    <w:p w14:paraId="74FA53CA" w14:textId="77777777" w:rsidR="004B53E0" w:rsidRDefault="004B53E0" w:rsidP="00AE3EF3"/>
    <w:p w14:paraId="10FE4B8D" w14:textId="255903CB" w:rsidR="00A3743B" w:rsidRPr="009A18C8" w:rsidRDefault="00A3743B" w:rsidP="009A18C8">
      <w:pPr>
        <w:pStyle w:val="Heading1"/>
      </w:pPr>
      <w:bookmarkStart w:id="30" w:name="_Toc184025940"/>
      <w:r>
        <w:t>Exploratory Analysis</w:t>
      </w:r>
      <w:bookmarkEnd w:id="30"/>
    </w:p>
    <w:p w14:paraId="2C6DB9A1" w14:textId="77777777" w:rsidR="00CE526D" w:rsidRDefault="00B06C47" w:rsidP="00E65CE8">
      <w:r>
        <w:t xml:space="preserve">For exploratory analysis, I fitted </w:t>
      </w:r>
      <w:r w:rsidR="0010134F">
        <w:t xml:space="preserve">various </w:t>
      </w:r>
      <w:r>
        <w:t xml:space="preserve">linear regression models to predict room occupancy based on the sensor </w:t>
      </w:r>
      <w:r w:rsidR="009333FF">
        <w:t xml:space="preserve">data. </w:t>
      </w:r>
    </w:p>
    <w:p w14:paraId="4272632E" w14:textId="13599600" w:rsidR="002E6CCE" w:rsidRDefault="002E6CCE" w:rsidP="00E65CE8">
      <w:r>
        <w:t>In th</w:t>
      </w:r>
      <w:r w:rsidR="00CE526D">
        <w:t>e following table</w:t>
      </w:r>
      <w:r>
        <w:t>, the R-squared value represents the proportion of variance in the dependent variable that is explained by the independent variables.</w:t>
      </w:r>
      <w:r w:rsidR="00861D1C">
        <w:t xml:space="preserve"> </w:t>
      </w:r>
      <w:r w:rsidR="00EB39B5">
        <w:t>The higher the R-squared value, the better the fit of the model.</w:t>
      </w:r>
      <w:r w:rsidR="00D85325">
        <w:t xml:space="preserve"> The intercept term represents the predicted value of the dependent variable when all independent variables are zero</w:t>
      </w:r>
      <w:r w:rsidR="005B0366">
        <w:t>.</w:t>
      </w:r>
      <w:r w:rsidR="00861D1C">
        <w:t xml:space="preserve"> </w:t>
      </w:r>
      <w:r w:rsidR="00D37CBC">
        <w:t xml:space="preserve">P-values associated with each coefficient indicate the significance of the corresponding variable. </w:t>
      </w:r>
      <w:r w:rsidR="00861D1C">
        <w:t xml:space="preserve">P-values </w:t>
      </w:r>
      <w:r w:rsidR="000D383B">
        <w:t>below 0.05 suggest that the corresponding variable is statistically significant in predicting the target variable (</w:t>
      </w:r>
      <w:r w:rsidR="00F76E20">
        <w:t>Room_</w:t>
      </w:r>
      <w:r w:rsidR="000D383B">
        <w:t>Occupancy_Count)</w:t>
      </w:r>
      <w:r w:rsidR="00D37CBC">
        <w:t>.</w:t>
      </w:r>
    </w:p>
    <w:tbl>
      <w:tblPr>
        <w:tblStyle w:val="GridTable5Dark1"/>
        <w:tblW w:w="9351" w:type="dxa"/>
        <w:tblInd w:w="-3" w:type="dxa"/>
        <w:tblLook w:val="04A0" w:firstRow="1" w:lastRow="0" w:firstColumn="1" w:lastColumn="0" w:noHBand="0" w:noVBand="1"/>
      </w:tblPr>
      <w:tblGrid>
        <w:gridCol w:w="3696"/>
        <w:gridCol w:w="1259"/>
        <w:gridCol w:w="1100"/>
        <w:gridCol w:w="3296"/>
      </w:tblGrid>
      <w:tr w:rsidR="00616B67" w14:paraId="6CE06CD3" w14:textId="77777777" w:rsidTr="00F75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6" w:type="dxa"/>
          </w:tcPr>
          <w:p w14:paraId="4D1B1CBB" w14:textId="29F9B205" w:rsidR="008D5529" w:rsidRDefault="009D16CC" w:rsidP="00EF6564">
            <w:pPr>
              <w:pStyle w:val="NoSpacing"/>
            </w:pPr>
            <w:r>
              <w:lastRenderedPageBreak/>
              <w:t>Model to predict room occupancy</w:t>
            </w:r>
          </w:p>
        </w:tc>
        <w:tc>
          <w:tcPr>
            <w:tcW w:w="1259" w:type="dxa"/>
          </w:tcPr>
          <w:p w14:paraId="242A1A9C" w14:textId="68A27E2C" w:rsidR="008D5529" w:rsidRDefault="008D5529" w:rsidP="00EF6564">
            <w:pPr>
              <w:pStyle w:val="NoSpacing"/>
              <w:cnfStyle w:val="100000000000" w:firstRow="1" w:lastRow="0" w:firstColumn="0" w:lastColumn="0" w:oddVBand="0" w:evenVBand="0" w:oddHBand="0" w:evenHBand="0" w:firstRowFirstColumn="0" w:firstRowLastColumn="0" w:lastRowFirstColumn="0" w:lastRowLastColumn="0"/>
            </w:pPr>
            <w:r>
              <w:t>R-squared</w:t>
            </w:r>
          </w:p>
        </w:tc>
        <w:tc>
          <w:tcPr>
            <w:tcW w:w="1100" w:type="dxa"/>
          </w:tcPr>
          <w:p w14:paraId="7E4BA2FE" w14:textId="59BA270F" w:rsidR="008D5529" w:rsidRDefault="008D5529" w:rsidP="00EF6564">
            <w:pPr>
              <w:pStyle w:val="NoSpacing"/>
              <w:cnfStyle w:val="100000000000" w:firstRow="1" w:lastRow="0" w:firstColumn="0" w:lastColumn="0" w:oddVBand="0" w:evenVBand="0" w:oddHBand="0" w:evenHBand="0" w:firstRowFirstColumn="0" w:firstRowLastColumn="0" w:lastRowFirstColumn="0" w:lastRowLastColumn="0"/>
            </w:pPr>
            <w:r>
              <w:t>Intercept</w:t>
            </w:r>
          </w:p>
        </w:tc>
        <w:tc>
          <w:tcPr>
            <w:tcW w:w="3296" w:type="dxa"/>
          </w:tcPr>
          <w:p w14:paraId="36B8DFB0" w14:textId="7DE210E9" w:rsidR="008D5529" w:rsidRDefault="00667DB0" w:rsidP="00EF6564">
            <w:pPr>
              <w:pStyle w:val="NoSpacing"/>
              <w:cnfStyle w:val="100000000000" w:firstRow="1" w:lastRow="0" w:firstColumn="0" w:lastColumn="0" w:oddVBand="0" w:evenVBand="0" w:oddHBand="0" w:evenHBand="0" w:firstRowFirstColumn="0" w:firstRowLastColumn="0" w:lastRowFirstColumn="0" w:lastRowLastColumn="0"/>
            </w:pPr>
            <w:r>
              <w:t>Co</w:t>
            </w:r>
            <w:r w:rsidR="00FF3192">
              <w:t>efficients</w:t>
            </w:r>
            <w:r w:rsidR="001F17FE">
              <w:t xml:space="preserve"> (</w:t>
            </w:r>
            <w:r w:rsidR="00515A20">
              <w:t>P</w:t>
            </w:r>
            <w:r w:rsidR="001F17FE">
              <w:t>-value)</w:t>
            </w:r>
          </w:p>
        </w:tc>
      </w:tr>
      <w:tr w:rsidR="00616B67" w14:paraId="0803B780" w14:textId="77777777" w:rsidTr="00F75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6" w:type="dxa"/>
          </w:tcPr>
          <w:p w14:paraId="78BBBD1B" w14:textId="08855623" w:rsidR="008D5529" w:rsidRPr="00786DCA" w:rsidRDefault="003341F1" w:rsidP="00EF6564">
            <w:pPr>
              <w:pStyle w:val="NoSpacing"/>
              <w:rPr>
                <w:b w:val="0"/>
                <w:bCs w:val="0"/>
              </w:rPr>
            </w:pPr>
            <w:r>
              <w:rPr>
                <w:b w:val="0"/>
                <w:bCs w:val="0"/>
              </w:rPr>
              <w:t>Temperature data (S1_Temp, S2_Temp, S3_Temp, S4_Temp)</w:t>
            </w:r>
          </w:p>
        </w:tc>
        <w:tc>
          <w:tcPr>
            <w:tcW w:w="1259" w:type="dxa"/>
          </w:tcPr>
          <w:p w14:paraId="5552A8B9" w14:textId="3D7DEAC5" w:rsidR="008D5529" w:rsidRDefault="0026448B" w:rsidP="00EF6564">
            <w:pPr>
              <w:pStyle w:val="NoSpacing"/>
              <w:cnfStyle w:val="000000100000" w:firstRow="0" w:lastRow="0" w:firstColumn="0" w:lastColumn="0" w:oddVBand="0" w:evenVBand="0" w:oddHBand="1" w:evenHBand="0" w:firstRowFirstColumn="0" w:firstRowLastColumn="0" w:lastRowFirstColumn="0" w:lastRowLastColumn="0"/>
            </w:pPr>
            <w:r>
              <w:t>0.548</w:t>
            </w:r>
          </w:p>
        </w:tc>
        <w:tc>
          <w:tcPr>
            <w:tcW w:w="1100" w:type="dxa"/>
          </w:tcPr>
          <w:p w14:paraId="5F1F9B0B" w14:textId="4B70C73E" w:rsidR="008D5529" w:rsidRDefault="0026448B" w:rsidP="00EF6564">
            <w:pPr>
              <w:pStyle w:val="NoSpacing"/>
              <w:cnfStyle w:val="000000100000" w:firstRow="0" w:lastRow="0" w:firstColumn="0" w:lastColumn="0" w:oddVBand="0" w:evenVBand="0" w:oddHBand="1" w:evenHBand="0" w:firstRowFirstColumn="0" w:firstRowLastColumn="0" w:lastRowFirstColumn="0" w:lastRowLastColumn="0"/>
            </w:pPr>
            <w:r>
              <w:t>-37.4029</w:t>
            </w:r>
          </w:p>
        </w:tc>
        <w:tc>
          <w:tcPr>
            <w:tcW w:w="3296" w:type="dxa"/>
          </w:tcPr>
          <w:p w14:paraId="692F12EE" w14:textId="78431FF8" w:rsidR="008D5529" w:rsidRDefault="0026448B" w:rsidP="00EF6564">
            <w:pPr>
              <w:pStyle w:val="NoSpacing"/>
              <w:cnfStyle w:val="000000100000" w:firstRow="0" w:lastRow="0" w:firstColumn="0" w:lastColumn="0" w:oddVBand="0" w:evenVBand="0" w:oddHBand="1" w:evenHBand="0" w:firstRowFirstColumn="0" w:firstRowLastColumn="0" w:lastRowFirstColumn="0" w:lastRowLastColumn="0"/>
            </w:pPr>
            <w:r>
              <w:t>S1_Temp:</w:t>
            </w:r>
            <w:r w:rsidR="00C93C7E">
              <w:t xml:space="preserve"> 1.6245 (0.00</w:t>
            </w:r>
            <w:r w:rsidR="00D850BF">
              <w:t>0</w:t>
            </w:r>
            <w:r w:rsidR="00C93C7E">
              <w:t>)</w:t>
            </w:r>
          </w:p>
          <w:p w14:paraId="36DF4B72" w14:textId="422E5A6A" w:rsidR="000D718B" w:rsidRPr="000D718B" w:rsidRDefault="0026448B" w:rsidP="000D718B">
            <w:pPr>
              <w:pStyle w:val="NoSpacing"/>
              <w:cnfStyle w:val="000000100000" w:firstRow="0" w:lastRow="0" w:firstColumn="0" w:lastColumn="0" w:oddVBand="0" w:evenVBand="0" w:oddHBand="1" w:evenHBand="0" w:firstRowFirstColumn="0" w:firstRowLastColumn="0" w:lastRowFirstColumn="0" w:lastRowLastColumn="0"/>
            </w:pPr>
            <w:r>
              <w:t xml:space="preserve">S2_Temp: </w:t>
            </w:r>
            <w:r w:rsidR="000D718B" w:rsidRPr="000D718B">
              <w:t>0.4826</w:t>
            </w:r>
            <w:r w:rsidR="000D718B">
              <w:t xml:space="preserve"> (0.00</w:t>
            </w:r>
            <w:r w:rsidR="00D850BF">
              <w:t>0</w:t>
            </w:r>
            <w:r w:rsidR="000D718B">
              <w:t>)</w:t>
            </w:r>
          </w:p>
          <w:p w14:paraId="2C0B7DD6" w14:textId="0C1FA208" w:rsidR="0026448B" w:rsidRDefault="0026448B" w:rsidP="0026448B">
            <w:pPr>
              <w:pStyle w:val="NoSpacing"/>
              <w:cnfStyle w:val="000000100000" w:firstRow="0" w:lastRow="0" w:firstColumn="0" w:lastColumn="0" w:oddVBand="0" w:evenVBand="0" w:oddHBand="1" w:evenHBand="0" w:firstRowFirstColumn="0" w:firstRowLastColumn="0" w:lastRowFirstColumn="0" w:lastRowLastColumn="0"/>
            </w:pPr>
            <w:r>
              <w:t>S3_Temp:</w:t>
            </w:r>
            <w:r w:rsidR="000D718B">
              <w:t xml:space="preserve"> 0.</w:t>
            </w:r>
            <w:r w:rsidR="00616B67">
              <w:t>1581 (0.00</w:t>
            </w:r>
            <w:r w:rsidR="00002110">
              <w:t>1</w:t>
            </w:r>
            <w:r w:rsidR="00616B67">
              <w:t>)</w:t>
            </w:r>
          </w:p>
          <w:p w14:paraId="5A8BED08" w14:textId="5A2A6D51" w:rsidR="0026448B" w:rsidRDefault="0026448B" w:rsidP="00EF6564">
            <w:pPr>
              <w:pStyle w:val="NoSpacing"/>
              <w:cnfStyle w:val="000000100000" w:firstRow="0" w:lastRow="0" w:firstColumn="0" w:lastColumn="0" w:oddVBand="0" w:evenVBand="0" w:oddHBand="1" w:evenHBand="0" w:firstRowFirstColumn="0" w:firstRowLastColumn="0" w:lastRowFirstColumn="0" w:lastRowLastColumn="0"/>
            </w:pPr>
            <w:r>
              <w:t xml:space="preserve">S4_Temp: </w:t>
            </w:r>
            <w:r w:rsidR="00002110">
              <w:t>-0.7703 (0.000)</w:t>
            </w:r>
          </w:p>
        </w:tc>
      </w:tr>
      <w:tr w:rsidR="00616B67" w14:paraId="34356017" w14:textId="77777777" w:rsidTr="00F75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6" w:type="dxa"/>
          </w:tcPr>
          <w:p w14:paraId="11A34F1E" w14:textId="69075967" w:rsidR="008D5529" w:rsidRPr="009D16CC" w:rsidRDefault="009D16CC" w:rsidP="00EF6564">
            <w:pPr>
              <w:pStyle w:val="NoSpacing"/>
              <w:rPr>
                <w:b w:val="0"/>
                <w:bCs w:val="0"/>
              </w:rPr>
            </w:pPr>
            <w:r w:rsidRPr="009D16CC">
              <w:rPr>
                <w:b w:val="0"/>
                <w:bCs w:val="0"/>
              </w:rPr>
              <w:t>Light data (</w:t>
            </w:r>
            <w:r>
              <w:rPr>
                <w:b w:val="0"/>
                <w:bCs w:val="0"/>
              </w:rPr>
              <w:t>S1_Light, S2_Light, S3_Light, S4_Light)</w:t>
            </w:r>
          </w:p>
        </w:tc>
        <w:tc>
          <w:tcPr>
            <w:tcW w:w="1259" w:type="dxa"/>
          </w:tcPr>
          <w:p w14:paraId="411EEC6B" w14:textId="188A58D0" w:rsidR="008D5529" w:rsidRDefault="00D6643D" w:rsidP="00EF6564">
            <w:pPr>
              <w:pStyle w:val="NoSpacing"/>
              <w:cnfStyle w:val="000000010000" w:firstRow="0" w:lastRow="0" w:firstColumn="0" w:lastColumn="0" w:oddVBand="0" w:evenVBand="0" w:oddHBand="0" w:evenHBand="1" w:firstRowFirstColumn="0" w:firstRowLastColumn="0" w:lastRowFirstColumn="0" w:lastRowLastColumn="0"/>
            </w:pPr>
            <w:r>
              <w:t>0.792</w:t>
            </w:r>
          </w:p>
        </w:tc>
        <w:tc>
          <w:tcPr>
            <w:tcW w:w="1100" w:type="dxa"/>
          </w:tcPr>
          <w:p w14:paraId="5A609964" w14:textId="4423ACD5" w:rsidR="008D5529" w:rsidRDefault="00D6643D" w:rsidP="00EF6564">
            <w:pPr>
              <w:pStyle w:val="NoSpacing"/>
              <w:cnfStyle w:val="000000010000" w:firstRow="0" w:lastRow="0" w:firstColumn="0" w:lastColumn="0" w:oddVBand="0" w:evenVBand="0" w:oddHBand="0" w:evenHBand="1" w:firstRowFirstColumn="0" w:firstRowLastColumn="0" w:lastRowFirstColumn="0" w:lastRowLastColumn="0"/>
            </w:pPr>
            <w:r>
              <w:t>0.0410</w:t>
            </w:r>
          </w:p>
        </w:tc>
        <w:tc>
          <w:tcPr>
            <w:tcW w:w="3296" w:type="dxa"/>
          </w:tcPr>
          <w:p w14:paraId="21F26B42" w14:textId="70B7695E" w:rsidR="008D5529" w:rsidRDefault="00D6643D" w:rsidP="00EF6564">
            <w:pPr>
              <w:pStyle w:val="NoSpacing"/>
              <w:cnfStyle w:val="000000010000" w:firstRow="0" w:lastRow="0" w:firstColumn="0" w:lastColumn="0" w:oddVBand="0" w:evenVBand="0" w:oddHBand="0" w:evenHBand="1" w:firstRowFirstColumn="0" w:firstRowLastColumn="0" w:lastRowFirstColumn="0" w:lastRowLastColumn="0"/>
            </w:pPr>
            <w:r>
              <w:t xml:space="preserve">S1_Light: </w:t>
            </w:r>
            <w:r w:rsidR="006F1397">
              <w:t>0.0076</w:t>
            </w:r>
            <w:r w:rsidR="00525A65">
              <w:t xml:space="preserve"> (0.000)</w:t>
            </w:r>
          </w:p>
          <w:p w14:paraId="70EA4275" w14:textId="274E6366" w:rsidR="00D6643D" w:rsidRDefault="00D6643D" w:rsidP="00EF6564">
            <w:pPr>
              <w:pStyle w:val="NoSpacing"/>
              <w:cnfStyle w:val="000000010000" w:firstRow="0" w:lastRow="0" w:firstColumn="0" w:lastColumn="0" w:oddVBand="0" w:evenVBand="0" w:oddHBand="0" w:evenHBand="1" w:firstRowFirstColumn="0" w:firstRowLastColumn="0" w:lastRowFirstColumn="0" w:lastRowLastColumn="0"/>
            </w:pPr>
            <w:r>
              <w:t>S2_Light:</w:t>
            </w:r>
            <w:r w:rsidR="00525A65">
              <w:t xml:space="preserve"> 0.0032 (0.000)</w:t>
            </w:r>
          </w:p>
          <w:p w14:paraId="4EA47BF8" w14:textId="41921525" w:rsidR="00D6643D" w:rsidRDefault="00D6643D" w:rsidP="00EF6564">
            <w:pPr>
              <w:pStyle w:val="NoSpacing"/>
              <w:cnfStyle w:val="000000010000" w:firstRow="0" w:lastRow="0" w:firstColumn="0" w:lastColumn="0" w:oddVBand="0" w:evenVBand="0" w:oddHBand="0" w:evenHBand="1" w:firstRowFirstColumn="0" w:firstRowLastColumn="0" w:lastRowFirstColumn="0" w:lastRowLastColumn="0"/>
            </w:pPr>
            <w:r>
              <w:t>S3_Light:</w:t>
            </w:r>
            <w:r w:rsidR="00525A65">
              <w:t xml:space="preserve"> 0.0058 (0.000)</w:t>
            </w:r>
          </w:p>
          <w:p w14:paraId="46E966F9" w14:textId="08D8CD0A" w:rsidR="00D6643D" w:rsidRDefault="00D6643D" w:rsidP="00EF6564">
            <w:pPr>
              <w:pStyle w:val="NoSpacing"/>
              <w:cnfStyle w:val="000000010000" w:firstRow="0" w:lastRow="0" w:firstColumn="0" w:lastColumn="0" w:oddVBand="0" w:evenVBand="0" w:oddHBand="0" w:evenHBand="1" w:firstRowFirstColumn="0" w:firstRowLastColumn="0" w:lastRowFirstColumn="0" w:lastRowLastColumn="0"/>
            </w:pPr>
            <w:r>
              <w:t>S4_Light:</w:t>
            </w:r>
            <w:r w:rsidR="00525A65">
              <w:t xml:space="preserve"> -0.</w:t>
            </w:r>
            <w:r w:rsidR="00515A20">
              <w:t>0091 (0.000)</w:t>
            </w:r>
          </w:p>
        </w:tc>
      </w:tr>
      <w:tr w:rsidR="00616B67" w14:paraId="21D3573B" w14:textId="77777777" w:rsidTr="00F75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6" w:type="dxa"/>
          </w:tcPr>
          <w:p w14:paraId="7EB41421" w14:textId="34DD932E" w:rsidR="008D5529" w:rsidRPr="005714F6" w:rsidRDefault="005714F6" w:rsidP="00EF6564">
            <w:pPr>
              <w:pStyle w:val="NoSpacing"/>
              <w:rPr>
                <w:b w:val="0"/>
                <w:bCs w:val="0"/>
              </w:rPr>
            </w:pPr>
            <w:r w:rsidRPr="005714F6">
              <w:rPr>
                <w:b w:val="0"/>
                <w:bCs w:val="0"/>
              </w:rPr>
              <w:t>Sound</w:t>
            </w:r>
            <w:r>
              <w:rPr>
                <w:b w:val="0"/>
                <w:bCs w:val="0"/>
              </w:rPr>
              <w:t xml:space="preserve"> data (S1_Sound, S2_Sound, S3_Sound, S4_Sound)</w:t>
            </w:r>
          </w:p>
        </w:tc>
        <w:tc>
          <w:tcPr>
            <w:tcW w:w="1259" w:type="dxa"/>
          </w:tcPr>
          <w:p w14:paraId="5D753960" w14:textId="155450BF" w:rsidR="008D5529" w:rsidRDefault="005714F6" w:rsidP="00EF6564">
            <w:pPr>
              <w:pStyle w:val="NoSpacing"/>
              <w:cnfStyle w:val="000000100000" w:firstRow="0" w:lastRow="0" w:firstColumn="0" w:lastColumn="0" w:oddVBand="0" w:evenVBand="0" w:oddHBand="1" w:evenHBand="0" w:firstRowFirstColumn="0" w:firstRowLastColumn="0" w:lastRowFirstColumn="0" w:lastRowLastColumn="0"/>
            </w:pPr>
            <w:r>
              <w:t>0.444</w:t>
            </w:r>
          </w:p>
        </w:tc>
        <w:tc>
          <w:tcPr>
            <w:tcW w:w="1100" w:type="dxa"/>
          </w:tcPr>
          <w:p w14:paraId="7526F203" w14:textId="7EE22774" w:rsidR="008D5529" w:rsidRDefault="005714F6" w:rsidP="00EF6564">
            <w:pPr>
              <w:pStyle w:val="NoSpacing"/>
              <w:cnfStyle w:val="000000100000" w:firstRow="0" w:lastRow="0" w:firstColumn="0" w:lastColumn="0" w:oddVBand="0" w:evenVBand="0" w:oddHBand="1" w:evenHBand="0" w:firstRowFirstColumn="0" w:firstRowLastColumn="0" w:lastRowFirstColumn="0" w:lastRowLastColumn="0"/>
            </w:pPr>
            <w:r>
              <w:t>0.0900</w:t>
            </w:r>
          </w:p>
        </w:tc>
        <w:tc>
          <w:tcPr>
            <w:tcW w:w="3296" w:type="dxa"/>
          </w:tcPr>
          <w:p w14:paraId="7F0020EC" w14:textId="69916E34" w:rsidR="008D5529" w:rsidRDefault="005714F6" w:rsidP="00EF6564">
            <w:pPr>
              <w:pStyle w:val="NoSpacing"/>
              <w:cnfStyle w:val="000000100000" w:firstRow="0" w:lastRow="0" w:firstColumn="0" w:lastColumn="0" w:oddVBand="0" w:evenVBand="0" w:oddHBand="1" w:evenHBand="0" w:firstRowFirstColumn="0" w:firstRowLastColumn="0" w:lastRowFirstColumn="0" w:lastRowLastColumn="0"/>
            </w:pPr>
            <w:r>
              <w:t xml:space="preserve">S1_Sound: </w:t>
            </w:r>
            <w:r w:rsidR="0058027A" w:rsidRPr="0058027A">
              <w:t>0.8700</w:t>
            </w:r>
            <w:r w:rsidR="0058027A">
              <w:t xml:space="preserve"> (0.000)</w:t>
            </w:r>
          </w:p>
          <w:p w14:paraId="228324F1" w14:textId="48DC16FB" w:rsidR="005714F6" w:rsidRDefault="005714F6" w:rsidP="00EF6564">
            <w:pPr>
              <w:pStyle w:val="NoSpacing"/>
              <w:cnfStyle w:val="000000100000" w:firstRow="0" w:lastRow="0" w:firstColumn="0" w:lastColumn="0" w:oddVBand="0" w:evenVBand="0" w:oddHBand="1" w:evenHBand="0" w:firstRowFirstColumn="0" w:firstRowLastColumn="0" w:lastRowFirstColumn="0" w:lastRowLastColumn="0"/>
            </w:pPr>
            <w:r>
              <w:t>S2_Sound:</w:t>
            </w:r>
            <w:r w:rsidR="0058027A">
              <w:t xml:space="preserve"> 0.9411 (0.000)</w:t>
            </w:r>
          </w:p>
          <w:p w14:paraId="58EF51EA" w14:textId="76F44B7A" w:rsidR="005714F6" w:rsidRDefault="005714F6" w:rsidP="00EF6564">
            <w:pPr>
              <w:pStyle w:val="NoSpacing"/>
              <w:cnfStyle w:val="000000100000" w:firstRow="0" w:lastRow="0" w:firstColumn="0" w:lastColumn="0" w:oddVBand="0" w:evenVBand="0" w:oddHBand="1" w:evenHBand="0" w:firstRowFirstColumn="0" w:firstRowLastColumn="0" w:lastRowFirstColumn="0" w:lastRowLastColumn="0"/>
            </w:pPr>
            <w:r>
              <w:t>S3_Sound:</w:t>
            </w:r>
            <w:r w:rsidR="0058027A">
              <w:t xml:space="preserve"> 0.5396 (0.000)</w:t>
            </w:r>
          </w:p>
          <w:p w14:paraId="721F4AA2" w14:textId="50C3815B" w:rsidR="005714F6" w:rsidRDefault="005714F6" w:rsidP="00EF6564">
            <w:pPr>
              <w:pStyle w:val="NoSpacing"/>
              <w:cnfStyle w:val="000000100000" w:firstRow="0" w:lastRow="0" w:firstColumn="0" w:lastColumn="0" w:oddVBand="0" w:evenVBand="0" w:oddHBand="1" w:evenHBand="0" w:firstRowFirstColumn="0" w:firstRowLastColumn="0" w:lastRowFirstColumn="0" w:lastRowLastColumn="0"/>
            </w:pPr>
            <w:r>
              <w:t>S4_Sound:</w:t>
            </w:r>
            <w:r w:rsidR="008623C2">
              <w:t xml:space="preserve"> -0.3559 (0.000)</w:t>
            </w:r>
          </w:p>
        </w:tc>
      </w:tr>
      <w:tr w:rsidR="00616B67" w14:paraId="31B9ABD2" w14:textId="77777777" w:rsidTr="00F75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6" w:type="dxa"/>
          </w:tcPr>
          <w:p w14:paraId="43C63558" w14:textId="5F2CF298" w:rsidR="008D5529" w:rsidRPr="00D83A9D" w:rsidRDefault="00D83A9D" w:rsidP="00EF6564">
            <w:pPr>
              <w:pStyle w:val="NoSpacing"/>
              <w:rPr>
                <w:b w:val="0"/>
                <w:bCs w:val="0"/>
              </w:rPr>
            </w:pPr>
            <w:r>
              <w:rPr>
                <w:b w:val="0"/>
                <w:bCs w:val="0"/>
              </w:rPr>
              <w:t>C</w:t>
            </w:r>
            <w:r w:rsidR="0048450A">
              <w:rPr>
                <w:b w:val="0"/>
                <w:bCs w:val="0"/>
              </w:rPr>
              <w:t>O</w:t>
            </w:r>
            <w:r w:rsidRPr="0048450A">
              <w:rPr>
                <w:b w:val="0"/>
                <w:bCs w:val="0"/>
                <w:vertAlign w:val="subscript"/>
              </w:rPr>
              <w:t>2</w:t>
            </w:r>
            <w:r>
              <w:rPr>
                <w:b w:val="0"/>
                <w:bCs w:val="0"/>
              </w:rPr>
              <w:t xml:space="preserve"> data (S5_CO2, S5_CO2_Slope)</w:t>
            </w:r>
          </w:p>
        </w:tc>
        <w:tc>
          <w:tcPr>
            <w:tcW w:w="1259" w:type="dxa"/>
          </w:tcPr>
          <w:p w14:paraId="25F952AD" w14:textId="38D86547" w:rsidR="008D5529" w:rsidRDefault="00D83A9D" w:rsidP="00EF6564">
            <w:pPr>
              <w:pStyle w:val="NoSpacing"/>
              <w:cnfStyle w:val="000000010000" w:firstRow="0" w:lastRow="0" w:firstColumn="0" w:lastColumn="0" w:oddVBand="0" w:evenVBand="0" w:oddHBand="0" w:evenHBand="1" w:firstRowFirstColumn="0" w:firstRowLastColumn="0" w:lastRowFirstColumn="0" w:lastRowLastColumn="0"/>
            </w:pPr>
            <w:r>
              <w:t>0.746</w:t>
            </w:r>
          </w:p>
        </w:tc>
        <w:tc>
          <w:tcPr>
            <w:tcW w:w="1100" w:type="dxa"/>
          </w:tcPr>
          <w:p w14:paraId="68E58B4A" w14:textId="559E94AF" w:rsidR="008D5529" w:rsidRDefault="00F76E20" w:rsidP="00EF6564">
            <w:pPr>
              <w:pStyle w:val="NoSpacing"/>
              <w:cnfStyle w:val="000000010000" w:firstRow="0" w:lastRow="0" w:firstColumn="0" w:lastColumn="0" w:oddVBand="0" w:evenVBand="0" w:oddHBand="0" w:evenHBand="1" w:firstRowFirstColumn="0" w:firstRowLastColumn="0" w:lastRowFirstColumn="0" w:lastRowLastColumn="0"/>
            </w:pPr>
            <w:r>
              <w:t>-0.8794</w:t>
            </w:r>
          </w:p>
        </w:tc>
        <w:tc>
          <w:tcPr>
            <w:tcW w:w="3296" w:type="dxa"/>
          </w:tcPr>
          <w:p w14:paraId="4B5DE9A1" w14:textId="77777777" w:rsidR="008D5529" w:rsidRDefault="0048450A" w:rsidP="00EF6564">
            <w:pPr>
              <w:pStyle w:val="NoSpacing"/>
              <w:cnfStyle w:val="000000010000" w:firstRow="0" w:lastRow="0" w:firstColumn="0" w:lastColumn="0" w:oddVBand="0" w:evenVBand="0" w:oddHBand="0" w:evenHBand="1" w:firstRowFirstColumn="0" w:firstRowLastColumn="0" w:lastRowFirstColumn="0" w:lastRowLastColumn="0"/>
            </w:pPr>
            <w:r>
              <w:t>S5_CO2: 0.0028 (0.000)</w:t>
            </w:r>
          </w:p>
          <w:p w14:paraId="491D8AEC" w14:textId="2678221B" w:rsidR="0048450A" w:rsidRDefault="0048450A" w:rsidP="00EF6564">
            <w:pPr>
              <w:pStyle w:val="NoSpacing"/>
              <w:cnfStyle w:val="000000010000" w:firstRow="0" w:lastRow="0" w:firstColumn="0" w:lastColumn="0" w:oddVBand="0" w:evenVBand="0" w:oddHBand="0" w:evenHBand="1" w:firstRowFirstColumn="0" w:firstRowLastColumn="0" w:lastRowFirstColumn="0" w:lastRowLastColumn="0"/>
            </w:pPr>
            <w:r>
              <w:t>S5_CO2_Slope: 0</w:t>
            </w:r>
            <w:r w:rsidR="00A50DD6">
              <w:t>.4281 (0.000)</w:t>
            </w:r>
          </w:p>
        </w:tc>
      </w:tr>
      <w:tr w:rsidR="00F75CDA" w14:paraId="7569EDF1" w14:textId="77777777" w:rsidTr="00F75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6" w:type="dxa"/>
          </w:tcPr>
          <w:p w14:paraId="3B0156AE" w14:textId="636A5A6A" w:rsidR="00F75CDA" w:rsidRPr="00A50DD6" w:rsidRDefault="00F75CDA" w:rsidP="00F75CDA">
            <w:pPr>
              <w:pStyle w:val="NoSpacing"/>
              <w:rPr>
                <w:b w:val="0"/>
                <w:bCs w:val="0"/>
              </w:rPr>
            </w:pPr>
            <w:r>
              <w:rPr>
                <w:b w:val="0"/>
                <w:bCs w:val="0"/>
              </w:rPr>
              <w:t>CO</w:t>
            </w:r>
            <w:r w:rsidRPr="00A50DD6">
              <w:rPr>
                <w:b w:val="0"/>
                <w:bCs w:val="0"/>
                <w:vertAlign w:val="subscript"/>
              </w:rPr>
              <w:t>2</w:t>
            </w:r>
            <w:r>
              <w:rPr>
                <w:b w:val="0"/>
                <w:bCs w:val="0"/>
              </w:rPr>
              <w:t xml:space="preserve"> slope data (S5_CO2_Slope)</w:t>
            </w:r>
          </w:p>
        </w:tc>
        <w:tc>
          <w:tcPr>
            <w:tcW w:w="1259" w:type="dxa"/>
          </w:tcPr>
          <w:p w14:paraId="3D671E50" w14:textId="04E299FA" w:rsidR="00F75CDA" w:rsidRDefault="00F75CDA" w:rsidP="00F75CDA">
            <w:pPr>
              <w:pStyle w:val="NoSpacing"/>
              <w:cnfStyle w:val="000000100000" w:firstRow="0" w:lastRow="0" w:firstColumn="0" w:lastColumn="0" w:oddVBand="0" w:evenVBand="0" w:oddHBand="1" w:evenHBand="0" w:firstRowFirstColumn="0" w:firstRowLastColumn="0" w:lastRowFirstColumn="0" w:lastRowLastColumn="0"/>
            </w:pPr>
            <w:r>
              <w:t>0.361</w:t>
            </w:r>
          </w:p>
        </w:tc>
        <w:tc>
          <w:tcPr>
            <w:tcW w:w="1100" w:type="dxa"/>
          </w:tcPr>
          <w:p w14:paraId="3802B961" w14:textId="62AD02BC" w:rsidR="00F75CDA" w:rsidRDefault="00F75CDA" w:rsidP="00F75CDA">
            <w:pPr>
              <w:pStyle w:val="NoSpacing"/>
              <w:cnfStyle w:val="000000100000" w:firstRow="0" w:lastRow="0" w:firstColumn="0" w:lastColumn="0" w:oddVBand="0" w:evenVBand="0" w:oddHBand="1" w:evenHBand="0" w:firstRowFirstColumn="0" w:firstRowLastColumn="0" w:lastRowFirstColumn="0" w:lastRowLastColumn="0"/>
            </w:pPr>
            <w:r>
              <w:t>0.4008</w:t>
            </w:r>
          </w:p>
        </w:tc>
        <w:tc>
          <w:tcPr>
            <w:tcW w:w="3296" w:type="dxa"/>
          </w:tcPr>
          <w:p w14:paraId="5B8EA1AB" w14:textId="6ED0C580" w:rsidR="00F75CDA" w:rsidRDefault="00F75CDA" w:rsidP="00F75CDA">
            <w:pPr>
              <w:pStyle w:val="NoSpacing"/>
              <w:cnfStyle w:val="000000100000" w:firstRow="0" w:lastRow="0" w:firstColumn="0" w:lastColumn="0" w:oddVBand="0" w:evenVBand="0" w:oddHBand="1" w:evenHBand="0" w:firstRowFirstColumn="0" w:firstRowLastColumn="0" w:lastRowFirstColumn="0" w:lastRowLastColumn="0"/>
            </w:pPr>
            <w:r>
              <w:t>S5_CO2_Slope: 0.4611 (0.000)</w:t>
            </w:r>
          </w:p>
        </w:tc>
      </w:tr>
      <w:tr w:rsidR="00834E36" w14:paraId="1BA5BA7D" w14:textId="77777777" w:rsidTr="00F75C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6" w:type="dxa"/>
          </w:tcPr>
          <w:p w14:paraId="42A532AE" w14:textId="333FEB01" w:rsidR="00834E36" w:rsidRDefault="00834E36" w:rsidP="00F75CDA">
            <w:pPr>
              <w:pStyle w:val="NoSpacing"/>
              <w:rPr>
                <w:b w:val="0"/>
                <w:bCs w:val="0"/>
              </w:rPr>
            </w:pPr>
            <w:r>
              <w:rPr>
                <w:b w:val="0"/>
                <w:bCs w:val="0"/>
              </w:rPr>
              <w:t>Motion data (S6_PIR, S7_PIR)</w:t>
            </w:r>
          </w:p>
        </w:tc>
        <w:tc>
          <w:tcPr>
            <w:tcW w:w="1259" w:type="dxa"/>
          </w:tcPr>
          <w:p w14:paraId="5696127A" w14:textId="67FD2B81" w:rsidR="00834E36" w:rsidRDefault="00834E36" w:rsidP="00F75CDA">
            <w:pPr>
              <w:pStyle w:val="NoSpacing"/>
              <w:cnfStyle w:val="000000010000" w:firstRow="0" w:lastRow="0" w:firstColumn="0" w:lastColumn="0" w:oddVBand="0" w:evenVBand="0" w:oddHBand="0" w:evenHBand="1" w:firstRowFirstColumn="0" w:firstRowLastColumn="0" w:lastRowFirstColumn="0" w:lastRowLastColumn="0"/>
            </w:pPr>
            <w:r>
              <w:t>0.401</w:t>
            </w:r>
          </w:p>
        </w:tc>
        <w:tc>
          <w:tcPr>
            <w:tcW w:w="1100" w:type="dxa"/>
          </w:tcPr>
          <w:p w14:paraId="564FC748" w14:textId="4F04ABAB" w:rsidR="00834E36" w:rsidRDefault="005C2D3D" w:rsidP="00F75CDA">
            <w:pPr>
              <w:pStyle w:val="NoSpacing"/>
              <w:cnfStyle w:val="000000010000" w:firstRow="0" w:lastRow="0" w:firstColumn="0" w:lastColumn="0" w:oddVBand="0" w:evenVBand="0" w:oddHBand="0" w:evenHBand="1" w:firstRowFirstColumn="0" w:firstRowLastColumn="0" w:lastRowFirstColumn="0" w:lastRowLastColumn="0"/>
            </w:pPr>
            <w:r>
              <w:t>0.2181</w:t>
            </w:r>
          </w:p>
        </w:tc>
        <w:tc>
          <w:tcPr>
            <w:tcW w:w="3296" w:type="dxa"/>
          </w:tcPr>
          <w:p w14:paraId="1E653207" w14:textId="77777777" w:rsidR="00834E36" w:rsidRDefault="005C2D3D" w:rsidP="00F75CDA">
            <w:pPr>
              <w:pStyle w:val="NoSpacing"/>
              <w:cnfStyle w:val="000000010000" w:firstRow="0" w:lastRow="0" w:firstColumn="0" w:lastColumn="0" w:oddVBand="0" w:evenVBand="0" w:oddHBand="0" w:evenHBand="1" w:firstRowFirstColumn="0" w:firstRowLastColumn="0" w:lastRowFirstColumn="0" w:lastRowLastColumn="0"/>
            </w:pPr>
            <w:r>
              <w:t xml:space="preserve">SS_PIR: 6.559e+11 </w:t>
            </w:r>
            <w:r w:rsidRPr="008F5D74">
              <w:rPr>
                <w:b/>
                <w:bCs/>
              </w:rPr>
              <w:t>(</w:t>
            </w:r>
            <w:r w:rsidR="00C055A4" w:rsidRPr="008F5D74">
              <w:rPr>
                <w:b/>
                <w:bCs/>
              </w:rPr>
              <w:t>0.265)</w:t>
            </w:r>
          </w:p>
          <w:p w14:paraId="4D9D03C0" w14:textId="4442B334" w:rsidR="00C055A4" w:rsidRDefault="00C055A4" w:rsidP="00F75CDA">
            <w:pPr>
              <w:pStyle w:val="NoSpacing"/>
              <w:cnfStyle w:val="000000010000" w:firstRow="0" w:lastRow="0" w:firstColumn="0" w:lastColumn="0" w:oddVBand="0" w:evenVBand="0" w:oddHBand="0" w:evenHBand="1" w:firstRowFirstColumn="0" w:firstRowLastColumn="0" w:lastRowFirstColumn="0" w:lastRowLastColumn="0"/>
            </w:pPr>
            <w:r>
              <w:t xml:space="preserve">S6_PIR: -6.559e+11 </w:t>
            </w:r>
            <w:r w:rsidRPr="008F5D74">
              <w:rPr>
                <w:b/>
                <w:bCs/>
              </w:rPr>
              <w:t>(</w:t>
            </w:r>
            <w:r w:rsidR="007719A1" w:rsidRPr="008F5D74">
              <w:rPr>
                <w:b/>
                <w:bCs/>
              </w:rPr>
              <w:t>0.265)</w:t>
            </w:r>
          </w:p>
        </w:tc>
      </w:tr>
      <w:tr w:rsidR="00D03B88" w14:paraId="47EFFA05" w14:textId="77777777" w:rsidTr="00F75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6" w:type="dxa"/>
          </w:tcPr>
          <w:p w14:paraId="57A0C65B" w14:textId="2F8114AD" w:rsidR="00D03B88" w:rsidRDefault="00D03B88" w:rsidP="00F75CDA">
            <w:pPr>
              <w:pStyle w:val="NoSpacing"/>
              <w:rPr>
                <w:b w:val="0"/>
                <w:bCs w:val="0"/>
              </w:rPr>
            </w:pPr>
            <w:r>
              <w:rPr>
                <w:b w:val="0"/>
                <w:bCs w:val="0"/>
              </w:rPr>
              <w:t>All features</w:t>
            </w:r>
          </w:p>
        </w:tc>
        <w:tc>
          <w:tcPr>
            <w:tcW w:w="1259" w:type="dxa"/>
          </w:tcPr>
          <w:p w14:paraId="4DE673BD" w14:textId="6C200C9B" w:rsidR="00D03B88" w:rsidRDefault="00B6612D" w:rsidP="00F75CDA">
            <w:pPr>
              <w:pStyle w:val="NoSpacing"/>
              <w:cnfStyle w:val="000000100000" w:firstRow="0" w:lastRow="0" w:firstColumn="0" w:lastColumn="0" w:oddVBand="0" w:evenVBand="0" w:oddHBand="1" w:evenHBand="0" w:firstRowFirstColumn="0" w:firstRowLastColumn="0" w:lastRowFirstColumn="0" w:lastRowLastColumn="0"/>
            </w:pPr>
            <w:r>
              <w:t>0.894</w:t>
            </w:r>
          </w:p>
        </w:tc>
        <w:tc>
          <w:tcPr>
            <w:tcW w:w="1100" w:type="dxa"/>
          </w:tcPr>
          <w:p w14:paraId="1CF2FBF8" w14:textId="1EDC489F" w:rsidR="00D03B88"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-8.0051</w:t>
            </w:r>
          </w:p>
        </w:tc>
        <w:tc>
          <w:tcPr>
            <w:tcW w:w="3296" w:type="dxa"/>
          </w:tcPr>
          <w:p w14:paraId="4E99A2A3" w14:textId="4B9D3E4E" w:rsidR="00D03B88"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 xml:space="preserve">S1_Temp: </w:t>
            </w:r>
            <w:r w:rsidR="006305E9" w:rsidRPr="006305E9">
              <w:t>0.1335</w:t>
            </w:r>
            <w:r w:rsidR="006305E9">
              <w:t xml:space="preserve"> (0.003)</w:t>
            </w:r>
          </w:p>
          <w:p w14:paraId="34597355" w14:textId="4CE7ED0F"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S2_Temp:</w:t>
            </w:r>
            <w:r w:rsidR="006305E9">
              <w:t xml:space="preserve"> </w:t>
            </w:r>
            <w:r w:rsidR="006305E9" w:rsidRPr="006305E9">
              <w:t>0.1166</w:t>
            </w:r>
            <w:r w:rsidR="006305E9">
              <w:t xml:space="preserve"> (0.000)</w:t>
            </w:r>
          </w:p>
          <w:p w14:paraId="3052A74B" w14:textId="6D5E8FA5"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S3_Temp:</w:t>
            </w:r>
            <w:r w:rsidR="00AD5767">
              <w:t xml:space="preserve"> </w:t>
            </w:r>
            <w:r w:rsidR="00AD5767" w:rsidRPr="00AD5767">
              <w:t>0.7861</w:t>
            </w:r>
            <w:r w:rsidR="00AD5767">
              <w:t xml:space="preserve"> (0.000)</w:t>
            </w:r>
          </w:p>
          <w:p w14:paraId="278E12B3" w14:textId="1E010493"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S4_Temp:</w:t>
            </w:r>
            <w:r w:rsidR="00451B92">
              <w:t xml:space="preserve"> </w:t>
            </w:r>
            <w:r w:rsidR="00451B92" w:rsidRPr="00451B92">
              <w:t>-0.6959</w:t>
            </w:r>
            <w:r w:rsidR="00451B92">
              <w:t xml:space="preserve"> (0.000)</w:t>
            </w:r>
          </w:p>
          <w:p w14:paraId="700D777F" w14:textId="609DBBBF"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S1_Light:</w:t>
            </w:r>
            <w:r w:rsidR="00451B92">
              <w:t xml:space="preserve"> </w:t>
            </w:r>
            <w:r w:rsidR="00451B92" w:rsidRPr="00451B92">
              <w:t>0.0054</w:t>
            </w:r>
            <w:r w:rsidR="00451B92">
              <w:t xml:space="preserve"> (0.000)</w:t>
            </w:r>
          </w:p>
          <w:p w14:paraId="204FB881" w14:textId="74F08557"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S2_Light:</w:t>
            </w:r>
            <w:r w:rsidR="00D81804">
              <w:t xml:space="preserve"> </w:t>
            </w:r>
            <w:r w:rsidR="00D81804" w:rsidRPr="00D81804">
              <w:t>0.0009</w:t>
            </w:r>
            <w:r w:rsidR="00D81804">
              <w:t xml:space="preserve"> (0.000)</w:t>
            </w:r>
          </w:p>
          <w:p w14:paraId="30D4478C" w14:textId="6E7EE2B2"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S3_Light:</w:t>
            </w:r>
            <w:r w:rsidR="00D81804">
              <w:t xml:space="preserve"> </w:t>
            </w:r>
            <w:r w:rsidR="00D81804" w:rsidRPr="00D81804">
              <w:t>0.0026</w:t>
            </w:r>
            <w:r w:rsidR="00D81804">
              <w:t xml:space="preserve"> (0.000)</w:t>
            </w:r>
          </w:p>
          <w:p w14:paraId="1E9A8657" w14:textId="56533CF1"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S4_Light:</w:t>
            </w:r>
            <w:r w:rsidR="005133E5">
              <w:t xml:space="preserve"> </w:t>
            </w:r>
            <w:r w:rsidR="005133E5" w:rsidRPr="005133E5">
              <w:t>-0.0040</w:t>
            </w:r>
            <w:r w:rsidR="005133E5">
              <w:t xml:space="preserve"> (0.000)</w:t>
            </w:r>
          </w:p>
          <w:p w14:paraId="1D4EA911" w14:textId="375F189C"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S1_Sound:</w:t>
            </w:r>
            <w:r w:rsidR="005133E5">
              <w:t xml:space="preserve"> </w:t>
            </w:r>
            <w:r w:rsidR="005133E5" w:rsidRPr="005133E5">
              <w:t>0.1009</w:t>
            </w:r>
            <w:r w:rsidR="005133E5">
              <w:t xml:space="preserve"> (0.000)</w:t>
            </w:r>
          </w:p>
          <w:p w14:paraId="2D8EF17B" w14:textId="0CCA95A9"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S2_Sound:</w:t>
            </w:r>
            <w:r w:rsidR="005133E5">
              <w:t xml:space="preserve"> </w:t>
            </w:r>
            <w:r w:rsidR="005133E5" w:rsidRPr="005133E5">
              <w:t>0.1957</w:t>
            </w:r>
            <w:r w:rsidR="005133E5">
              <w:t xml:space="preserve"> (0.000)</w:t>
            </w:r>
          </w:p>
          <w:p w14:paraId="47114D25" w14:textId="2E983D44"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S3_Sound:</w:t>
            </w:r>
            <w:r w:rsidR="00C52831">
              <w:t xml:space="preserve"> </w:t>
            </w:r>
            <w:r w:rsidR="00C52831" w:rsidRPr="00C52831">
              <w:t>-0.0763</w:t>
            </w:r>
            <w:r w:rsidR="00C52831">
              <w:t xml:space="preserve"> (0.000)</w:t>
            </w:r>
          </w:p>
          <w:p w14:paraId="188C3CF1" w14:textId="4AFF9DB4"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S4_Sound:</w:t>
            </w:r>
            <w:r w:rsidR="00C52831">
              <w:t xml:space="preserve"> </w:t>
            </w:r>
            <w:r w:rsidR="00C52831" w:rsidRPr="00C52831">
              <w:t>-0.3485</w:t>
            </w:r>
            <w:r w:rsidR="00C52831">
              <w:t xml:space="preserve"> (0.000)</w:t>
            </w:r>
          </w:p>
          <w:p w14:paraId="2DE0E0C8" w14:textId="37E161B7"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S5_CO2:</w:t>
            </w:r>
            <w:r w:rsidR="00C52831">
              <w:t xml:space="preserve"> </w:t>
            </w:r>
            <w:r w:rsidR="008F5D74" w:rsidRPr="008F5D74">
              <w:t>3.42e-05</w:t>
            </w:r>
            <w:r w:rsidR="008F5D74">
              <w:t xml:space="preserve"> </w:t>
            </w:r>
            <w:r w:rsidR="008F5D74" w:rsidRPr="008F5D74">
              <w:rPr>
                <w:b/>
                <w:bCs/>
              </w:rPr>
              <w:t>(0.364)</w:t>
            </w:r>
          </w:p>
          <w:p w14:paraId="1ECEBC06" w14:textId="0759983F"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S5_CO2_Slope:</w:t>
            </w:r>
            <w:r w:rsidR="008F5D74">
              <w:t xml:space="preserve"> </w:t>
            </w:r>
            <w:r w:rsidR="00B3743C" w:rsidRPr="00B3743C">
              <w:t>0.1896</w:t>
            </w:r>
            <w:r w:rsidR="00B3743C">
              <w:t xml:space="preserve"> (0.000)</w:t>
            </w:r>
          </w:p>
          <w:p w14:paraId="2371A3B5" w14:textId="60614F7A"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S6_PIR:</w:t>
            </w:r>
            <w:r w:rsidR="00B3743C">
              <w:t xml:space="preserve"> </w:t>
            </w:r>
            <w:r w:rsidR="00B3743C" w:rsidRPr="00B3743C">
              <w:t>0.1800</w:t>
            </w:r>
            <w:r w:rsidR="00B3743C">
              <w:t xml:space="preserve"> (0.000)</w:t>
            </w:r>
          </w:p>
          <w:p w14:paraId="30B9188F" w14:textId="2BF2CE55" w:rsidR="0056561B" w:rsidRDefault="0056561B" w:rsidP="00F75CDA">
            <w:pPr>
              <w:pStyle w:val="NoSpacing"/>
              <w:cnfStyle w:val="000000100000" w:firstRow="0" w:lastRow="0" w:firstColumn="0" w:lastColumn="0" w:oddVBand="0" w:evenVBand="0" w:oddHBand="1" w:evenHBand="0" w:firstRowFirstColumn="0" w:firstRowLastColumn="0" w:lastRowFirstColumn="0" w:lastRowLastColumn="0"/>
            </w:pPr>
            <w:r>
              <w:t>S7_PIR:</w:t>
            </w:r>
            <w:r w:rsidR="00175983">
              <w:t xml:space="preserve"> </w:t>
            </w:r>
            <w:r w:rsidR="00175983" w:rsidRPr="00175983">
              <w:t>0.4139</w:t>
            </w:r>
            <w:r w:rsidR="00175983">
              <w:t xml:space="preserve"> (0.000)</w:t>
            </w:r>
          </w:p>
        </w:tc>
      </w:tr>
    </w:tbl>
    <w:p w14:paraId="4EB452A4" w14:textId="593F63D0" w:rsidR="006D7394" w:rsidRDefault="00310D27" w:rsidP="004A6036">
      <w:r>
        <w:t>Regarding p-values and coefficient values, s</w:t>
      </w:r>
      <w:r w:rsidR="00D005B6">
        <w:t>ee</w:t>
      </w:r>
      <w:r w:rsidR="004A6036">
        <w:t xml:space="preserve"> </w:t>
      </w:r>
      <w:hyperlink w:anchor="_Limitations_and_Future" w:history="1">
        <w:r w:rsidR="007F482F" w:rsidRPr="007F482F">
          <w:rPr>
            <w:rStyle w:val="Hyperlink"/>
          </w:rPr>
          <w:t>Limitations and Future Work</w:t>
        </w:r>
      </w:hyperlink>
      <w:r w:rsidR="00D005B6">
        <w:t>.</w:t>
      </w:r>
    </w:p>
    <w:p w14:paraId="554CFA09" w14:textId="7BC932F0" w:rsidR="005629EA" w:rsidRDefault="005629EA" w:rsidP="00E65CE8">
      <w:r>
        <w:t xml:space="preserve">Using all sensor data provided the best model fit, with an R-squared value of 89.4%. The results suggest that the S5_CO2 value can be dropped since it’s </w:t>
      </w:r>
      <w:r w:rsidR="00584C81">
        <w:t>p</w:t>
      </w:r>
      <w:r>
        <w:t>-value is greater than 0.05.</w:t>
      </w:r>
    </w:p>
    <w:p w14:paraId="6B33E3A0" w14:textId="1EC6B541" w:rsidR="00545ADC" w:rsidRDefault="00D03B88" w:rsidP="00E65CE8">
      <w:r>
        <w:t>Based on the remaining models, light data ha</w:t>
      </w:r>
      <w:r w:rsidR="00175983">
        <w:t>d</w:t>
      </w:r>
      <w:r>
        <w:t xml:space="preserve"> the highest R-squared value at 79.2% followed by C02 data at 74.6%. This is consistent with the results of the introductory paper (</w:t>
      </w:r>
      <w:r w:rsidR="005629EA">
        <w:t>Singh et al., 2018), which found that light features performed the best overall and that the CO</w:t>
      </w:r>
      <w:r w:rsidR="005629EA" w:rsidRPr="005629EA">
        <w:rPr>
          <w:vertAlign w:val="subscript"/>
        </w:rPr>
        <w:t>2</w:t>
      </w:r>
      <w:r w:rsidR="005629EA">
        <w:t xml:space="preserve"> features had promising results.</w:t>
      </w:r>
    </w:p>
    <w:p w14:paraId="456C1B57" w14:textId="626F8450" w:rsidR="00ED39B7" w:rsidRDefault="003638D0" w:rsidP="00E65CE8">
      <w:r>
        <w:lastRenderedPageBreak/>
        <w:t>For the linear regression model containing only S</w:t>
      </w:r>
      <w:r w:rsidR="007E3540">
        <w:t>5_CO2_Slope, I was a</w:t>
      </w:r>
      <w:r w:rsidR="00834E36">
        <w:t>ble</w:t>
      </w:r>
      <w:r w:rsidR="007E3540">
        <w:t xml:space="preserve"> to duplicate the results of the Mao et al. </w:t>
      </w:r>
      <w:r w:rsidR="00623DCF">
        <w:t>(2023)</w:t>
      </w:r>
      <w:r w:rsidR="00834E36">
        <w:t xml:space="preserve"> study, which found:</w:t>
      </w:r>
    </w:p>
    <w:p w14:paraId="5993EBD8" w14:textId="4921DA16" w:rsidR="00834E36" w:rsidRDefault="00834E36" w:rsidP="00834E36">
      <w:pPr>
        <w:pStyle w:val="ListParagraph"/>
        <w:numPr>
          <w:ilvl w:val="0"/>
          <w:numId w:val="30"/>
        </w:numPr>
      </w:pPr>
      <w:r>
        <w:t>An intercept value of approximately 0.4008, indicating the expected value of Room_Occupancy_Count when S5_CO2_Slope is zero</w:t>
      </w:r>
      <w:r w:rsidR="00584C81">
        <w:t>.</w:t>
      </w:r>
    </w:p>
    <w:p w14:paraId="045DE7E6" w14:textId="32B84912" w:rsidR="00834E36" w:rsidRDefault="00834E36" w:rsidP="00834E36">
      <w:pPr>
        <w:pStyle w:val="ListParagraph"/>
        <w:numPr>
          <w:ilvl w:val="0"/>
          <w:numId w:val="30"/>
        </w:numPr>
      </w:pPr>
      <w:r>
        <w:t>Positive slope of approximately 0.4611, indicating that for each unit increase in S5_CO2_Slope we can anticipate an increase of approximately 0.4611 in Room_Occupancy_Count</w:t>
      </w:r>
      <w:r w:rsidR="00584C81">
        <w:t>.</w:t>
      </w:r>
    </w:p>
    <w:p w14:paraId="672F6377" w14:textId="34F450E1" w:rsidR="007719A1" w:rsidRDefault="007719A1" w:rsidP="007719A1">
      <w:r>
        <w:t xml:space="preserve">For the linear regression model containing </w:t>
      </w:r>
      <w:r w:rsidR="00160DA1">
        <w:t xml:space="preserve">only </w:t>
      </w:r>
      <w:r>
        <w:t xml:space="preserve">motion data, </w:t>
      </w:r>
      <w:r w:rsidR="00584C81">
        <w:t>p</w:t>
      </w:r>
      <w:r>
        <w:t xml:space="preserve">-values of 0.265 indicate </w:t>
      </w:r>
      <w:r w:rsidR="000E70A9">
        <w:t xml:space="preserve">that the motion data </w:t>
      </w:r>
      <w:r w:rsidR="00E15E40">
        <w:t xml:space="preserve">by itself </w:t>
      </w:r>
      <w:r w:rsidR="000E70A9">
        <w:t>is no</w:t>
      </w:r>
      <w:r w:rsidR="00160DA1">
        <w:t>t</w:t>
      </w:r>
      <w:r w:rsidR="000E70A9">
        <w:t xml:space="preserve"> statistically significant in predicting the target variable (Room_Occupancy_Count).</w:t>
      </w:r>
    </w:p>
    <w:p w14:paraId="4C7833FB" w14:textId="42C382B6" w:rsidR="00A3743B" w:rsidRPr="00E65CE8" w:rsidRDefault="00A3743B" w:rsidP="00E65CE8">
      <w:pPr>
        <w:pStyle w:val="Heading1"/>
      </w:pPr>
      <w:bookmarkStart w:id="31" w:name="_Toc184025941"/>
      <w:r>
        <w:t>Dimensionality Reduction</w:t>
      </w:r>
      <w:bookmarkEnd w:id="31"/>
    </w:p>
    <w:p w14:paraId="32AF2CD2" w14:textId="4A656BDB" w:rsidR="005C2886" w:rsidRDefault="00E00458" w:rsidP="005428E4">
      <w:r>
        <w:t xml:space="preserve">For dimensionality reduction, I used Principal Component Analysis (PCA). </w:t>
      </w:r>
      <w:r w:rsidR="0059568E">
        <w:t xml:space="preserve">Since PCA is sensitive to the scale of the features, </w:t>
      </w:r>
      <w:r w:rsidR="0007396C">
        <w:t xml:space="preserve">I first standardized the dataset so that </w:t>
      </w:r>
      <w:r w:rsidR="005C2886">
        <w:t>all the numerical features hav</w:t>
      </w:r>
      <w:r w:rsidR="00CA2F56">
        <w:t>e</w:t>
      </w:r>
      <w:r w:rsidR="005C2886">
        <w:t xml:space="preserve"> a mean of 0 and a variance of 1. This step ensures that </w:t>
      </w:r>
      <w:r w:rsidR="00CA2F56">
        <w:t xml:space="preserve">features that have a larger variance </w:t>
      </w:r>
      <w:r w:rsidR="00595907">
        <w:t>because of scale do not d</w:t>
      </w:r>
      <w:r w:rsidR="005C2886">
        <w:t>omi</w:t>
      </w:r>
      <w:r>
        <w:t>nate</w:t>
      </w:r>
      <w:r w:rsidR="005C2886">
        <w:t xml:space="preserve"> the principal component</w:t>
      </w:r>
      <w:r w:rsidR="00E94002">
        <w:t>s</w:t>
      </w:r>
      <w:r w:rsidR="005C2886">
        <w:t>.</w:t>
      </w:r>
    </w:p>
    <w:p w14:paraId="6B02BB42" w14:textId="51E1918F" w:rsidR="00A3743B" w:rsidRDefault="00A80FDB" w:rsidP="005428E4">
      <w:r>
        <w:t xml:space="preserve">To determine the optimal number of components, I </w:t>
      </w:r>
      <w:r w:rsidR="001C55BB">
        <w:t>created</w:t>
      </w:r>
      <w:r>
        <w:t xml:space="preserve"> a cumulative explained variance graph:</w:t>
      </w:r>
    </w:p>
    <w:p w14:paraId="32983171" w14:textId="75A870C3" w:rsidR="00A80FDB" w:rsidRDefault="005678ED" w:rsidP="005428E4">
      <w:r w:rsidRPr="005678ED">
        <w:rPr>
          <w:noProof/>
        </w:rPr>
        <w:drawing>
          <wp:inline distT="0" distB="0" distL="0" distR="0" wp14:anchorId="59FAD9C1" wp14:editId="6BFCD36C">
            <wp:extent cx="4739640" cy="3805890"/>
            <wp:effectExtent l="0" t="0" r="3810" b="4445"/>
            <wp:docPr id="1304796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96102" name=""/>
                    <pic:cNvPicPr/>
                  </pic:nvPicPr>
                  <pic:blipFill>
                    <a:blip r:embed="rId23"/>
                    <a:stretch>
                      <a:fillRect/>
                    </a:stretch>
                  </pic:blipFill>
                  <pic:spPr>
                    <a:xfrm>
                      <a:off x="0" y="0"/>
                      <a:ext cx="4756395" cy="3819344"/>
                    </a:xfrm>
                    <a:prstGeom prst="rect">
                      <a:avLst/>
                    </a:prstGeom>
                  </pic:spPr>
                </pic:pic>
              </a:graphicData>
            </a:graphic>
          </wp:inline>
        </w:drawing>
      </w:r>
    </w:p>
    <w:p w14:paraId="4320E446" w14:textId="03A51F74" w:rsidR="00DA5C0F" w:rsidRDefault="00C75CB3" w:rsidP="005428E4">
      <w:r>
        <w:lastRenderedPageBreak/>
        <w:t>To</w:t>
      </w:r>
      <w:r w:rsidR="001C3C7F">
        <w:t xml:space="preserve"> capture</w:t>
      </w:r>
      <w:r w:rsidR="00DA5C0F">
        <w:t xml:space="preserve"> at least 90% of the variance</w:t>
      </w:r>
      <w:r>
        <w:t>, I chose to select 7 components</w:t>
      </w:r>
      <w:r w:rsidR="00CB5190">
        <w:t>. This reduce</w:t>
      </w:r>
      <w:r>
        <w:t>d</w:t>
      </w:r>
      <w:r w:rsidR="00CB5190">
        <w:t xml:space="preserve"> the number of dimensions from 16 </w:t>
      </w:r>
      <w:r w:rsidR="00F07716">
        <w:t xml:space="preserve">in the original dataset </w:t>
      </w:r>
      <w:r w:rsidR="00CB5190">
        <w:t>to 7</w:t>
      </w:r>
      <w:r w:rsidR="00F07716">
        <w:t xml:space="preserve"> in the PCA dataset</w:t>
      </w:r>
      <w:r w:rsidR="001C3C7F">
        <w:t>.</w:t>
      </w:r>
    </w:p>
    <w:p w14:paraId="78E45470" w14:textId="1164906B" w:rsidR="00E70D51" w:rsidRDefault="00C75CB3" w:rsidP="005428E4">
      <w:r>
        <w:t>After applying PCA with 7 components</w:t>
      </w:r>
      <w:r w:rsidR="00E70D51">
        <w:t>, I calculated the percentage of total variance explained by each principal component:</w:t>
      </w:r>
    </w:p>
    <w:p w14:paraId="0CB1A0FF" w14:textId="77777777" w:rsidR="00840034" w:rsidRDefault="00840034" w:rsidP="00E70D51">
      <w:pPr>
        <w:pStyle w:val="ListParagraph"/>
        <w:numPr>
          <w:ilvl w:val="0"/>
          <w:numId w:val="31"/>
        </w:numPr>
      </w:pPr>
      <w:r>
        <w:t xml:space="preserve">The first principal component explained </w:t>
      </w:r>
      <w:r w:rsidRPr="00840034">
        <w:rPr>
          <w:b/>
          <w:bCs/>
        </w:rPr>
        <w:t>53.42%</w:t>
      </w:r>
      <w:r>
        <w:t xml:space="preserve"> of the total variation in the dataset.</w:t>
      </w:r>
    </w:p>
    <w:p w14:paraId="6848C099" w14:textId="62941967" w:rsidR="00E70D51" w:rsidRDefault="00840034" w:rsidP="00E70D51">
      <w:pPr>
        <w:pStyle w:val="ListParagraph"/>
        <w:numPr>
          <w:ilvl w:val="0"/>
          <w:numId w:val="31"/>
        </w:numPr>
      </w:pPr>
      <w:r>
        <w:t xml:space="preserve">The second principal component explained </w:t>
      </w:r>
      <w:r w:rsidRPr="00840034">
        <w:rPr>
          <w:b/>
          <w:bCs/>
        </w:rPr>
        <w:t>13.61%</w:t>
      </w:r>
      <w:r>
        <w:t xml:space="preserve"> of the total variation in the dataset.</w:t>
      </w:r>
    </w:p>
    <w:p w14:paraId="474505CA" w14:textId="0C10EE29" w:rsidR="00840034" w:rsidRDefault="00840034" w:rsidP="00E70D51">
      <w:pPr>
        <w:pStyle w:val="ListParagraph"/>
        <w:numPr>
          <w:ilvl w:val="0"/>
          <w:numId w:val="31"/>
        </w:numPr>
      </w:pPr>
      <w:r>
        <w:t xml:space="preserve">The third principal component explained </w:t>
      </w:r>
      <w:r w:rsidRPr="00840034">
        <w:rPr>
          <w:b/>
          <w:bCs/>
        </w:rPr>
        <w:t>8.39%</w:t>
      </w:r>
      <w:r>
        <w:t xml:space="preserve"> of the total variation in the dataset.</w:t>
      </w:r>
    </w:p>
    <w:p w14:paraId="17B0E9B5" w14:textId="5D45A255" w:rsidR="00840034" w:rsidRDefault="00840034" w:rsidP="00E70D51">
      <w:pPr>
        <w:pStyle w:val="ListParagraph"/>
        <w:numPr>
          <w:ilvl w:val="0"/>
          <w:numId w:val="31"/>
        </w:numPr>
      </w:pPr>
      <w:r>
        <w:t xml:space="preserve">The fourth principal component explained </w:t>
      </w:r>
      <w:r w:rsidRPr="00840034">
        <w:rPr>
          <w:b/>
          <w:bCs/>
        </w:rPr>
        <w:t>5.38%</w:t>
      </w:r>
      <w:r>
        <w:t xml:space="preserve"> of the total variation in the dataset.</w:t>
      </w:r>
    </w:p>
    <w:p w14:paraId="6F25D8F1" w14:textId="2C3B62CB" w:rsidR="00840034" w:rsidRDefault="00840034" w:rsidP="00E70D51">
      <w:pPr>
        <w:pStyle w:val="ListParagraph"/>
        <w:numPr>
          <w:ilvl w:val="0"/>
          <w:numId w:val="31"/>
        </w:numPr>
      </w:pPr>
      <w:r>
        <w:t xml:space="preserve">The fifth principal component explained </w:t>
      </w:r>
      <w:r>
        <w:rPr>
          <w:b/>
          <w:bCs/>
        </w:rPr>
        <w:t>4.02%</w:t>
      </w:r>
      <w:r>
        <w:t xml:space="preserve"> of the total variation in the dataset.</w:t>
      </w:r>
    </w:p>
    <w:p w14:paraId="2D6EDE47" w14:textId="3A90F724" w:rsidR="00840034" w:rsidRDefault="00840034" w:rsidP="00E70D51">
      <w:pPr>
        <w:pStyle w:val="ListParagraph"/>
        <w:numPr>
          <w:ilvl w:val="0"/>
          <w:numId w:val="31"/>
        </w:numPr>
      </w:pPr>
      <w:r>
        <w:t xml:space="preserve">The sixth principal component explained </w:t>
      </w:r>
      <w:r w:rsidR="00C12931">
        <w:rPr>
          <w:b/>
          <w:bCs/>
        </w:rPr>
        <w:t>3.34%</w:t>
      </w:r>
      <w:r>
        <w:t xml:space="preserve"> of the total variation in the dataset.</w:t>
      </w:r>
    </w:p>
    <w:p w14:paraId="2A7F1C80" w14:textId="326BC789" w:rsidR="00840034" w:rsidRDefault="00840034" w:rsidP="00E70D51">
      <w:pPr>
        <w:pStyle w:val="ListParagraph"/>
        <w:numPr>
          <w:ilvl w:val="0"/>
          <w:numId w:val="31"/>
        </w:numPr>
      </w:pPr>
      <w:r>
        <w:t xml:space="preserve">The seventh principal component explained </w:t>
      </w:r>
      <w:r w:rsidR="00C12931" w:rsidRPr="00C12931">
        <w:rPr>
          <w:b/>
          <w:bCs/>
        </w:rPr>
        <w:t>3.23%</w:t>
      </w:r>
      <w:r>
        <w:t xml:space="preserve"> of the total variation in the dataset.</w:t>
      </w:r>
    </w:p>
    <w:p w14:paraId="0A99A0D7" w14:textId="068A5962" w:rsidR="00C12931" w:rsidRDefault="00330AD4" w:rsidP="00C12931">
      <w:r>
        <w:t>This can be visualized using a scree plot:</w:t>
      </w:r>
    </w:p>
    <w:p w14:paraId="72B111CC" w14:textId="11D13147" w:rsidR="002010D7" w:rsidRDefault="000A7346" w:rsidP="00C12931">
      <w:r w:rsidRPr="000A7346">
        <w:rPr>
          <w:noProof/>
        </w:rPr>
        <w:drawing>
          <wp:inline distT="0" distB="0" distL="0" distR="0" wp14:anchorId="215C3B0D" wp14:editId="4F657686">
            <wp:extent cx="4815840" cy="3879427"/>
            <wp:effectExtent l="0" t="0" r="3810" b="6985"/>
            <wp:docPr id="104657718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577183" name="Picture 1" descr="A graph with a line&#10;&#10;Description automatically generated"/>
                    <pic:cNvPicPr/>
                  </pic:nvPicPr>
                  <pic:blipFill>
                    <a:blip r:embed="rId24"/>
                    <a:stretch>
                      <a:fillRect/>
                    </a:stretch>
                  </pic:blipFill>
                  <pic:spPr>
                    <a:xfrm>
                      <a:off x="0" y="0"/>
                      <a:ext cx="4820204" cy="3882942"/>
                    </a:xfrm>
                    <a:prstGeom prst="rect">
                      <a:avLst/>
                    </a:prstGeom>
                  </pic:spPr>
                </pic:pic>
              </a:graphicData>
            </a:graphic>
          </wp:inline>
        </w:drawing>
      </w:r>
    </w:p>
    <w:p w14:paraId="09FD5FC7" w14:textId="010623FA" w:rsidR="000A7346" w:rsidRDefault="000A7346" w:rsidP="00C12931">
      <w:r>
        <w:t>Finally, I analyzed the feature contributions (loadings) for the first two principal components.</w:t>
      </w:r>
    </w:p>
    <w:p w14:paraId="1D5EBD34" w14:textId="7369BBB9" w:rsidR="00FB26BC" w:rsidRDefault="00FB26BC" w:rsidP="00FB26BC">
      <w:r>
        <w:t>For the first component, S1_Light, S3_Light, S1_Temp, S2_Temp, and S3_Temp had the largest contributions.</w:t>
      </w:r>
    </w:p>
    <w:p w14:paraId="1A959299" w14:textId="291A3BD6" w:rsidR="00FB26BC" w:rsidRDefault="00FB26BC" w:rsidP="00FB26BC">
      <w:r>
        <w:t>For the second component, S5_CO2_Slope, S4_Sound, S2_Sound, S1_Sound, and S3_Sound had the largest contributions.</w:t>
      </w:r>
    </w:p>
    <w:p w14:paraId="0ACB2598" w14:textId="18260825" w:rsidR="002E44C9" w:rsidRDefault="002E44C9" w:rsidP="002E44C9">
      <w:pPr>
        <w:pStyle w:val="Heading1"/>
      </w:pPr>
      <w:bookmarkStart w:id="32" w:name="_Toc184025942"/>
      <w:r>
        <w:lastRenderedPageBreak/>
        <w:t>Experimental Design</w:t>
      </w:r>
      <w:bookmarkEnd w:id="32"/>
    </w:p>
    <w:p w14:paraId="68FCE9F1" w14:textId="27455928" w:rsidR="002E44C9" w:rsidRDefault="002E44C9" w:rsidP="00BF68ED">
      <w:r>
        <w:t>To prepare for logistic regression</w:t>
      </w:r>
      <w:r w:rsidR="0020157E">
        <w:t xml:space="preserve"> and Support Vector Machine</w:t>
      </w:r>
      <w:r>
        <w:t>, I scaled the numeric features so that the mean would be approximately 0 and the standard deviation approximately 1. All features except for motion data were scaled</w:t>
      </w:r>
      <w:r w:rsidR="0020157E">
        <w:t xml:space="preserve">. </w:t>
      </w:r>
      <w:r w:rsidR="00BF68ED">
        <w:t>Random Forest does not require the scaling of numeric features.</w:t>
      </w:r>
    </w:p>
    <w:p w14:paraId="274A5CBC" w14:textId="71A3E8D0" w:rsidR="002E44C9" w:rsidRDefault="0020157E" w:rsidP="002E44C9">
      <w:pPr>
        <w:pStyle w:val="BodyText"/>
      </w:pPr>
      <w:r>
        <w:t>For all models, I split the data into training and testing sets, with 80% of the data points devoted to training and 20% of the datapoints devoted to testing</w:t>
      </w:r>
      <w:r w:rsidR="000978E7">
        <w:t xml:space="preserve">. </w:t>
      </w:r>
      <w:r>
        <w:t xml:space="preserve">To deal with the unbalanced dataset, I undersampled from the </w:t>
      </w:r>
      <w:r w:rsidR="003F3C2E">
        <w:t xml:space="preserve">majority class </w:t>
      </w:r>
      <w:r>
        <w:t xml:space="preserve">in the </w:t>
      </w:r>
      <w:r w:rsidR="00725366">
        <w:t>training</w:t>
      </w:r>
      <w:r>
        <w:t xml:space="preserve"> set</w:t>
      </w:r>
      <w:r w:rsidR="00725366">
        <w:t xml:space="preserve">. After rebalancing, </w:t>
      </w:r>
      <w:r w:rsidR="00AB32FA">
        <w:t>the distribution of the</w:t>
      </w:r>
      <w:r w:rsidR="00E27173">
        <w:t xml:space="preserve"> target variable</w:t>
      </w:r>
      <w:r w:rsidR="00952B12">
        <w:t xml:space="preserve"> (Room_Occupancy_Count)</w:t>
      </w:r>
      <w:r w:rsidR="00E27173">
        <w:t xml:space="preserve"> was as follows:</w:t>
      </w:r>
    </w:p>
    <w:p w14:paraId="12D1C3D6" w14:textId="52E620C6" w:rsidR="00E27173" w:rsidRDefault="00E27173" w:rsidP="00E27173">
      <w:pPr>
        <w:pStyle w:val="BodyText"/>
        <w:numPr>
          <w:ilvl w:val="0"/>
          <w:numId w:val="37"/>
        </w:numPr>
      </w:pPr>
      <w:r>
        <w:t xml:space="preserve">Class 0: </w:t>
      </w:r>
      <w:r w:rsidR="00745163">
        <w:t>31.6%</w:t>
      </w:r>
    </w:p>
    <w:p w14:paraId="276A3411" w14:textId="52F4C650" w:rsidR="00745163" w:rsidRDefault="00745163" w:rsidP="00E27173">
      <w:pPr>
        <w:pStyle w:val="BodyText"/>
        <w:numPr>
          <w:ilvl w:val="0"/>
          <w:numId w:val="37"/>
        </w:numPr>
      </w:pPr>
      <w:r>
        <w:t>Class 1: 29.9%</w:t>
      </w:r>
    </w:p>
    <w:p w14:paraId="36D4F264" w14:textId="408DD369" w:rsidR="00745163" w:rsidRDefault="00745163" w:rsidP="00E27173">
      <w:pPr>
        <w:pStyle w:val="BodyText"/>
        <w:numPr>
          <w:ilvl w:val="0"/>
          <w:numId w:val="37"/>
        </w:numPr>
      </w:pPr>
      <w:r>
        <w:t>Class 2: 19.2%</w:t>
      </w:r>
    </w:p>
    <w:p w14:paraId="027E509D" w14:textId="2DF3D0F3" w:rsidR="00745163" w:rsidRDefault="00745163" w:rsidP="00E27173">
      <w:pPr>
        <w:pStyle w:val="BodyText"/>
        <w:numPr>
          <w:ilvl w:val="0"/>
          <w:numId w:val="37"/>
        </w:numPr>
      </w:pPr>
      <w:r>
        <w:t>Class 3: 19.2%</w:t>
      </w:r>
    </w:p>
    <w:p w14:paraId="6F9C1848" w14:textId="07D3E2CA" w:rsidR="00E10039" w:rsidRPr="002E44C9" w:rsidRDefault="00E10039" w:rsidP="00E10039">
      <w:r>
        <w:t>To test the stability of the model, I applied 10-fold cross-validation on the training set. I then trained the model on the full training set and evaluated the model on the test set.</w:t>
      </w:r>
    </w:p>
    <w:p w14:paraId="71D74355" w14:textId="19FFF0F2" w:rsidR="0060737C" w:rsidRPr="00E65CE8" w:rsidRDefault="0060737C" w:rsidP="00E65CE8">
      <w:pPr>
        <w:pStyle w:val="Heading1"/>
      </w:pPr>
      <w:bookmarkStart w:id="33" w:name="_Toc184025943"/>
      <w:r>
        <w:t xml:space="preserve">Multinomial </w:t>
      </w:r>
      <w:r w:rsidR="005C33DF">
        <w:t>Logistic Regression</w:t>
      </w:r>
      <w:bookmarkEnd w:id="33"/>
    </w:p>
    <w:p w14:paraId="0F32DC56" w14:textId="51C76677" w:rsidR="00B31CC2" w:rsidRDefault="00B31CC2" w:rsidP="00B31CC2">
      <w:pPr>
        <w:pStyle w:val="Heading2"/>
      </w:pPr>
      <w:bookmarkStart w:id="34" w:name="_Toc184025944"/>
      <w:r>
        <w:t xml:space="preserve">All </w:t>
      </w:r>
      <w:r w:rsidR="00624B85">
        <w:t>F</w:t>
      </w:r>
      <w:r>
        <w:t>eatures</w:t>
      </w:r>
      <w:bookmarkEnd w:id="34"/>
    </w:p>
    <w:p w14:paraId="54475C22" w14:textId="494EBEDF" w:rsidR="00033087" w:rsidRDefault="009212FF" w:rsidP="00E65CE8">
      <w:r>
        <w:t xml:space="preserve">For </w:t>
      </w:r>
      <w:r w:rsidR="00E1721C">
        <w:t>M</w:t>
      </w:r>
      <w:r>
        <w:t xml:space="preserve">ultinomial </w:t>
      </w:r>
      <w:r w:rsidR="00E1721C">
        <w:t>L</w:t>
      </w:r>
      <w:r>
        <w:t xml:space="preserve">ogistic </w:t>
      </w:r>
      <w:r w:rsidR="00E1721C">
        <w:t>R</w:t>
      </w:r>
      <w:r>
        <w:t>egression, the average cross-validation accuracy on the training set was 9</w:t>
      </w:r>
      <w:r w:rsidR="00430808">
        <w:t>7</w:t>
      </w:r>
      <w:r>
        <w:t>.</w:t>
      </w:r>
      <w:r w:rsidR="00430808">
        <w:t>9</w:t>
      </w:r>
      <w:r w:rsidR="00DA149B">
        <w:t xml:space="preserve">%. </w:t>
      </w:r>
    </w:p>
    <w:p w14:paraId="3228BA27" w14:textId="4694D9CF" w:rsidR="007B6267" w:rsidRDefault="00005C09">
      <w:pPr>
        <w:spacing w:after="0" w:line="240" w:lineRule="auto"/>
      </w:pPr>
      <w:r>
        <w:t xml:space="preserve">To implement </w:t>
      </w:r>
      <w:r w:rsidR="000E63CA">
        <w:t>M</w:t>
      </w:r>
      <w:r>
        <w:t xml:space="preserve">ultinomial </w:t>
      </w:r>
      <w:r w:rsidR="000E63CA">
        <w:t>L</w:t>
      </w:r>
      <w:r>
        <w:t xml:space="preserve">ogistic </w:t>
      </w:r>
      <w:r w:rsidR="000E63CA">
        <w:t>R</w:t>
      </w:r>
      <w:r>
        <w:t xml:space="preserve">egression, I chose </w:t>
      </w:r>
      <w:r w:rsidR="00D67A2A">
        <w:t>a logistic regression classifier (newton-</w:t>
      </w:r>
      <w:r w:rsidR="003C0B66">
        <w:t xml:space="preserve">cg) </w:t>
      </w:r>
      <w:r w:rsidR="00D67A2A">
        <w:t>that supports multiclass classification.</w:t>
      </w:r>
    </w:p>
    <w:p w14:paraId="6DBE52DB" w14:textId="3605372E" w:rsidR="007B6267" w:rsidRDefault="007B6267">
      <w:pPr>
        <w:spacing w:after="0" w:line="240" w:lineRule="auto"/>
      </w:pPr>
    </w:p>
    <w:p w14:paraId="30FDC49C" w14:textId="5F671C64" w:rsidR="007B6267" w:rsidRDefault="007B6267">
      <w:pPr>
        <w:spacing w:after="0" w:line="240" w:lineRule="auto"/>
      </w:pPr>
      <w:r>
        <w:t xml:space="preserve">This table summarizes the evaluation metrics </w:t>
      </w:r>
      <w:r w:rsidR="00F630DF">
        <w:t xml:space="preserve">on the test set </w:t>
      </w:r>
      <w:r w:rsidR="00801F74">
        <w:t>using</w:t>
      </w:r>
      <w:r w:rsidR="00D963D0">
        <w:t xml:space="preserve"> all features</w:t>
      </w:r>
      <w:r>
        <w:t>:</w:t>
      </w:r>
    </w:p>
    <w:p w14:paraId="325242B6" w14:textId="77777777" w:rsidR="00DA149B" w:rsidRDefault="00DA149B">
      <w:pPr>
        <w:spacing w:after="0" w:line="240" w:lineRule="auto"/>
      </w:pPr>
    </w:p>
    <w:tbl>
      <w:tblPr>
        <w:tblStyle w:val="GridTable5Dark1"/>
        <w:tblW w:w="0" w:type="auto"/>
        <w:tblLook w:val="04A0" w:firstRow="1" w:lastRow="0" w:firstColumn="1" w:lastColumn="0" w:noHBand="0" w:noVBand="1"/>
      </w:tblPr>
      <w:tblGrid>
        <w:gridCol w:w="1663"/>
        <w:gridCol w:w="1737"/>
        <w:gridCol w:w="1737"/>
        <w:gridCol w:w="1562"/>
        <w:gridCol w:w="1410"/>
        <w:gridCol w:w="1235"/>
      </w:tblGrid>
      <w:tr w:rsidR="00ED56DD" w14:paraId="020533BC" w14:textId="0D2514A7" w:rsidTr="00ED5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936D5A9" w14:textId="68AC9D4B" w:rsidR="00ED56DD" w:rsidRDefault="00ED56DD" w:rsidP="00060ED4">
            <w:pPr>
              <w:pStyle w:val="NoSpacing"/>
            </w:pPr>
            <w:r>
              <w:t>Class</w:t>
            </w:r>
          </w:p>
        </w:tc>
        <w:tc>
          <w:tcPr>
            <w:tcW w:w="1737" w:type="dxa"/>
          </w:tcPr>
          <w:p w14:paraId="17AF7CDA" w14:textId="739740AD" w:rsidR="00ED56DD" w:rsidRDefault="00ED56DD" w:rsidP="00060ED4">
            <w:pPr>
              <w:pStyle w:val="NoSpacing"/>
              <w:cnfStyle w:val="100000000000" w:firstRow="1" w:lastRow="0" w:firstColumn="0" w:lastColumn="0" w:oddVBand="0" w:evenVBand="0" w:oddHBand="0" w:evenHBand="0" w:firstRowFirstColumn="0" w:firstRowLastColumn="0" w:lastRowFirstColumn="0" w:lastRowLastColumn="0"/>
            </w:pPr>
            <w:r>
              <w:t>Accuracy</w:t>
            </w:r>
          </w:p>
        </w:tc>
        <w:tc>
          <w:tcPr>
            <w:tcW w:w="1737" w:type="dxa"/>
          </w:tcPr>
          <w:p w14:paraId="42558379" w14:textId="5E751094" w:rsidR="00ED56DD" w:rsidRDefault="00ED56DD" w:rsidP="00060ED4">
            <w:pPr>
              <w:pStyle w:val="NoSpacing"/>
              <w:cnfStyle w:val="100000000000" w:firstRow="1" w:lastRow="0" w:firstColumn="0" w:lastColumn="0" w:oddVBand="0" w:evenVBand="0" w:oddHBand="0" w:evenHBand="0" w:firstRowFirstColumn="0" w:firstRowLastColumn="0" w:lastRowFirstColumn="0" w:lastRowLastColumn="0"/>
            </w:pPr>
            <w:r>
              <w:t>Precision</w:t>
            </w:r>
          </w:p>
        </w:tc>
        <w:tc>
          <w:tcPr>
            <w:tcW w:w="1562" w:type="dxa"/>
          </w:tcPr>
          <w:p w14:paraId="65A18F59" w14:textId="260F036C" w:rsidR="00ED56DD" w:rsidRDefault="00ED56DD" w:rsidP="00060ED4">
            <w:pPr>
              <w:pStyle w:val="NoSpacing"/>
              <w:cnfStyle w:val="100000000000" w:firstRow="1" w:lastRow="0" w:firstColumn="0" w:lastColumn="0" w:oddVBand="0" w:evenVBand="0" w:oddHBand="0" w:evenHBand="0" w:firstRowFirstColumn="0" w:firstRowLastColumn="0" w:lastRowFirstColumn="0" w:lastRowLastColumn="0"/>
            </w:pPr>
            <w:r>
              <w:t>Recall</w:t>
            </w:r>
          </w:p>
        </w:tc>
        <w:tc>
          <w:tcPr>
            <w:tcW w:w="1410" w:type="dxa"/>
          </w:tcPr>
          <w:p w14:paraId="261E648E" w14:textId="40B36812" w:rsidR="00ED56DD" w:rsidRDefault="00ED56DD" w:rsidP="00060ED4">
            <w:pPr>
              <w:pStyle w:val="NoSpacing"/>
              <w:cnfStyle w:val="100000000000" w:firstRow="1" w:lastRow="0" w:firstColumn="0" w:lastColumn="0" w:oddVBand="0" w:evenVBand="0" w:oddHBand="0" w:evenHBand="0" w:firstRowFirstColumn="0" w:firstRowLastColumn="0" w:lastRowFirstColumn="0" w:lastRowLastColumn="0"/>
            </w:pPr>
            <w:r>
              <w:t>F1-score</w:t>
            </w:r>
          </w:p>
        </w:tc>
        <w:tc>
          <w:tcPr>
            <w:tcW w:w="1235" w:type="dxa"/>
          </w:tcPr>
          <w:p w14:paraId="6295FBF8" w14:textId="6336F2CA" w:rsidR="00ED56DD" w:rsidRDefault="00ED56DD" w:rsidP="00060ED4">
            <w:pPr>
              <w:pStyle w:val="NoSpacing"/>
              <w:cnfStyle w:val="100000000000" w:firstRow="1" w:lastRow="0" w:firstColumn="0" w:lastColumn="0" w:oddVBand="0" w:evenVBand="0" w:oddHBand="0" w:evenHBand="0" w:firstRowFirstColumn="0" w:firstRowLastColumn="0" w:lastRowFirstColumn="0" w:lastRowLastColumn="0"/>
            </w:pPr>
            <w:r>
              <w:t>Support</w:t>
            </w:r>
          </w:p>
        </w:tc>
      </w:tr>
      <w:tr w:rsidR="00ED56DD" w14:paraId="5492937F" w14:textId="46820471" w:rsidTr="00ED5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1C9E6414" w14:textId="7484A496" w:rsidR="00ED56DD" w:rsidRDefault="00ED56DD" w:rsidP="00060ED4">
            <w:pPr>
              <w:pStyle w:val="NoSpacing"/>
            </w:pPr>
            <w:r>
              <w:t>0</w:t>
            </w:r>
          </w:p>
        </w:tc>
        <w:tc>
          <w:tcPr>
            <w:tcW w:w="1737" w:type="dxa"/>
          </w:tcPr>
          <w:p w14:paraId="03721043" w14:textId="52A3CD7B" w:rsidR="00ED56DD" w:rsidRDefault="00ED56DD"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49E69F46" w14:textId="7B7E1187" w:rsidR="00ED56DD" w:rsidRDefault="009272CD" w:rsidP="008A40FA">
            <w:pPr>
              <w:pStyle w:val="NoSpacing"/>
              <w:jc w:val="center"/>
              <w:cnfStyle w:val="000000100000" w:firstRow="0" w:lastRow="0" w:firstColumn="0" w:lastColumn="0" w:oddVBand="0" w:evenVBand="0" w:oddHBand="1" w:evenHBand="0" w:firstRowFirstColumn="0" w:firstRowLastColumn="0" w:lastRowFirstColumn="0" w:lastRowLastColumn="0"/>
            </w:pPr>
            <w:r>
              <w:t>100</w:t>
            </w:r>
            <w:r w:rsidR="00351B56">
              <w:t>.</w:t>
            </w:r>
            <w:r>
              <w:t>0</w:t>
            </w:r>
            <w:r w:rsidR="00351B56">
              <w:t>%</w:t>
            </w:r>
          </w:p>
        </w:tc>
        <w:tc>
          <w:tcPr>
            <w:tcW w:w="1562" w:type="dxa"/>
          </w:tcPr>
          <w:p w14:paraId="2F791E77" w14:textId="4A4E9D39" w:rsidR="00ED56DD" w:rsidRDefault="00351B56" w:rsidP="008A40FA">
            <w:pPr>
              <w:pStyle w:val="NoSpacing"/>
              <w:jc w:val="center"/>
              <w:cnfStyle w:val="000000100000" w:firstRow="0" w:lastRow="0" w:firstColumn="0" w:lastColumn="0" w:oddVBand="0" w:evenVBand="0" w:oddHBand="1" w:evenHBand="0" w:firstRowFirstColumn="0" w:firstRowLastColumn="0" w:lastRowFirstColumn="0" w:lastRowLastColumn="0"/>
            </w:pPr>
            <w:r>
              <w:t>99.</w:t>
            </w:r>
            <w:r w:rsidR="003F3C1A">
              <w:t>2</w:t>
            </w:r>
            <w:r>
              <w:t>%</w:t>
            </w:r>
          </w:p>
        </w:tc>
        <w:tc>
          <w:tcPr>
            <w:tcW w:w="1410" w:type="dxa"/>
          </w:tcPr>
          <w:p w14:paraId="0337DDE9" w14:textId="34967820" w:rsidR="00ED56DD" w:rsidRDefault="00ED56DD" w:rsidP="008A40FA">
            <w:pPr>
              <w:pStyle w:val="NoSpacing"/>
              <w:jc w:val="center"/>
              <w:cnfStyle w:val="000000100000" w:firstRow="0" w:lastRow="0" w:firstColumn="0" w:lastColumn="0" w:oddVBand="0" w:evenVBand="0" w:oddHBand="1" w:evenHBand="0" w:firstRowFirstColumn="0" w:firstRowLastColumn="0" w:lastRowFirstColumn="0" w:lastRowLastColumn="0"/>
            </w:pPr>
            <w:r>
              <w:t>99</w:t>
            </w:r>
            <w:r w:rsidR="00351B56">
              <w:t>.</w:t>
            </w:r>
            <w:r w:rsidR="006F7285">
              <w:t>6</w:t>
            </w:r>
            <w:r w:rsidR="00351B56">
              <w:t>%</w:t>
            </w:r>
          </w:p>
        </w:tc>
        <w:tc>
          <w:tcPr>
            <w:tcW w:w="1235" w:type="dxa"/>
          </w:tcPr>
          <w:p w14:paraId="04F14835" w14:textId="621B82BA" w:rsidR="00ED56DD" w:rsidRDefault="00ED56DD" w:rsidP="008A40FA">
            <w:pPr>
              <w:pStyle w:val="NoSpacing"/>
              <w:jc w:val="center"/>
              <w:cnfStyle w:val="000000100000" w:firstRow="0" w:lastRow="0" w:firstColumn="0" w:lastColumn="0" w:oddVBand="0" w:evenVBand="0" w:oddHBand="1" w:evenHBand="0" w:firstRowFirstColumn="0" w:firstRowLastColumn="0" w:lastRowFirstColumn="0" w:lastRowLastColumn="0"/>
            </w:pPr>
            <w:r>
              <w:t>1619</w:t>
            </w:r>
          </w:p>
        </w:tc>
      </w:tr>
      <w:tr w:rsidR="00ED56DD" w14:paraId="42649194" w14:textId="3864DAAC" w:rsidTr="00ED56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163147EE" w14:textId="0D065DCC" w:rsidR="00ED56DD" w:rsidRDefault="00ED56DD" w:rsidP="00060ED4">
            <w:pPr>
              <w:pStyle w:val="NoSpacing"/>
            </w:pPr>
            <w:r>
              <w:t>1</w:t>
            </w:r>
          </w:p>
        </w:tc>
        <w:tc>
          <w:tcPr>
            <w:tcW w:w="1737" w:type="dxa"/>
          </w:tcPr>
          <w:p w14:paraId="7BA1324D" w14:textId="1F8C79EF" w:rsidR="00ED56DD" w:rsidRDefault="00ED56DD"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7213A0B1" w14:textId="3D67C37E" w:rsidR="00ED56DD" w:rsidRDefault="00C0653A" w:rsidP="008A40FA">
            <w:pPr>
              <w:pStyle w:val="NoSpacing"/>
              <w:jc w:val="center"/>
              <w:cnfStyle w:val="000000010000" w:firstRow="0" w:lastRow="0" w:firstColumn="0" w:lastColumn="0" w:oddVBand="0" w:evenVBand="0" w:oddHBand="0" w:evenHBand="1" w:firstRowFirstColumn="0" w:firstRowLastColumn="0" w:lastRowFirstColumn="0" w:lastRowLastColumn="0"/>
            </w:pPr>
            <w:r>
              <w:t>100</w:t>
            </w:r>
            <w:r w:rsidR="00314687">
              <w:t>.0</w:t>
            </w:r>
            <w:r w:rsidR="00351B56">
              <w:t>%</w:t>
            </w:r>
          </w:p>
        </w:tc>
        <w:tc>
          <w:tcPr>
            <w:tcW w:w="1562" w:type="dxa"/>
          </w:tcPr>
          <w:p w14:paraId="760895B7" w14:textId="00DC10EE" w:rsidR="00ED56DD" w:rsidRDefault="00CA7199" w:rsidP="008A40FA">
            <w:pPr>
              <w:pStyle w:val="NoSpacing"/>
              <w:jc w:val="center"/>
              <w:cnfStyle w:val="000000010000" w:firstRow="0" w:lastRow="0" w:firstColumn="0" w:lastColumn="0" w:oddVBand="0" w:evenVBand="0" w:oddHBand="0" w:evenHBand="1" w:firstRowFirstColumn="0" w:firstRowLastColumn="0" w:lastRowFirstColumn="0" w:lastRowLastColumn="0"/>
            </w:pPr>
            <w:r>
              <w:t>100</w:t>
            </w:r>
            <w:r w:rsidR="00351B56">
              <w:t>.</w:t>
            </w:r>
            <w:r>
              <w:t>0</w:t>
            </w:r>
            <w:r w:rsidR="00351B56">
              <w:t>%</w:t>
            </w:r>
          </w:p>
        </w:tc>
        <w:tc>
          <w:tcPr>
            <w:tcW w:w="1410" w:type="dxa"/>
          </w:tcPr>
          <w:p w14:paraId="39650159" w14:textId="755C1B83" w:rsidR="00ED56DD" w:rsidRDefault="001C1E90" w:rsidP="008A40FA">
            <w:pPr>
              <w:pStyle w:val="NoSpacing"/>
              <w:jc w:val="center"/>
              <w:cnfStyle w:val="000000010000" w:firstRow="0" w:lastRow="0" w:firstColumn="0" w:lastColumn="0" w:oddVBand="0" w:evenVBand="0" w:oddHBand="0" w:evenHBand="1" w:firstRowFirstColumn="0" w:firstRowLastColumn="0" w:lastRowFirstColumn="0" w:lastRowLastColumn="0"/>
            </w:pPr>
            <w:r>
              <w:t>100</w:t>
            </w:r>
            <w:r w:rsidR="006F7285">
              <w:t>.0</w:t>
            </w:r>
            <w:r w:rsidR="00351B56">
              <w:t>%</w:t>
            </w:r>
          </w:p>
        </w:tc>
        <w:tc>
          <w:tcPr>
            <w:tcW w:w="1235" w:type="dxa"/>
          </w:tcPr>
          <w:p w14:paraId="1025C98F" w14:textId="4A8EC5DB" w:rsidR="00ED56DD" w:rsidRDefault="00CA7199" w:rsidP="008A40FA">
            <w:pPr>
              <w:pStyle w:val="NoSpacing"/>
              <w:jc w:val="center"/>
              <w:cnfStyle w:val="000000010000" w:firstRow="0" w:lastRow="0" w:firstColumn="0" w:lastColumn="0" w:oddVBand="0" w:evenVBand="0" w:oddHBand="0" w:evenHBand="1" w:firstRowFirstColumn="0" w:firstRowLastColumn="0" w:lastRowFirstColumn="0" w:lastRowLastColumn="0"/>
            </w:pPr>
            <w:r>
              <w:t>103</w:t>
            </w:r>
          </w:p>
        </w:tc>
      </w:tr>
      <w:tr w:rsidR="00ED56DD" w14:paraId="440DC643" w14:textId="6FC3877F" w:rsidTr="00ED5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30EECFB1" w14:textId="5F7BC058" w:rsidR="00ED56DD" w:rsidRDefault="00ED56DD" w:rsidP="00060ED4">
            <w:pPr>
              <w:pStyle w:val="NoSpacing"/>
            </w:pPr>
            <w:r>
              <w:t>2</w:t>
            </w:r>
          </w:p>
        </w:tc>
        <w:tc>
          <w:tcPr>
            <w:tcW w:w="1737" w:type="dxa"/>
          </w:tcPr>
          <w:p w14:paraId="54A27FBC" w14:textId="77777777" w:rsidR="00ED56DD" w:rsidRDefault="00ED56DD"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790B1F3E" w14:textId="2BBD6197" w:rsidR="00ED56DD" w:rsidRDefault="00351B56" w:rsidP="00CA7199">
            <w:pPr>
              <w:pStyle w:val="NoSpacing"/>
              <w:jc w:val="center"/>
              <w:cnfStyle w:val="000000100000" w:firstRow="0" w:lastRow="0" w:firstColumn="0" w:lastColumn="0" w:oddVBand="0" w:evenVBand="0" w:oddHBand="1" w:evenHBand="0" w:firstRowFirstColumn="0" w:firstRowLastColumn="0" w:lastRowFirstColumn="0" w:lastRowLastColumn="0"/>
            </w:pPr>
            <w:r>
              <w:t>9</w:t>
            </w:r>
            <w:r w:rsidR="009272CD">
              <w:t>7</w:t>
            </w:r>
            <w:r>
              <w:t>.</w:t>
            </w:r>
            <w:r w:rsidR="009272CD">
              <w:t>0</w:t>
            </w:r>
            <w:r>
              <w:t>%</w:t>
            </w:r>
          </w:p>
        </w:tc>
        <w:tc>
          <w:tcPr>
            <w:tcW w:w="1562" w:type="dxa"/>
          </w:tcPr>
          <w:p w14:paraId="3ABA8675" w14:textId="0B05FBB6" w:rsidR="00ED56DD" w:rsidRDefault="00E5728E" w:rsidP="008B3208">
            <w:pPr>
              <w:pStyle w:val="NoSpacing"/>
              <w:jc w:val="center"/>
              <w:cnfStyle w:val="000000100000" w:firstRow="0" w:lastRow="0" w:firstColumn="0" w:lastColumn="0" w:oddVBand="0" w:evenVBand="0" w:oddHBand="1" w:evenHBand="0" w:firstRowFirstColumn="0" w:firstRowLastColumn="0" w:lastRowFirstColumn="0" w:lastRowLastColumn="0"/>
            </w:pPr>
            <w:r>
              <w:t>9</w:t>
            </w:r>
            <w:r w:rsidR="001C1E90">
              <w:t>7</w:t>
            </w:r>
            <w:r>
              <w:t>.</w:t>
            </w:r>
            <w:r w:rsidR="001C1E90">
              <w:t>0</w:t>
            </w:r>
            <w:r>
              <w:t>%</w:t>
            </w:r>
          </w:p>
        </w:tc>
        <w:tc>
          <w:tcPr>
            <w:tcW w:w="1410" w:type="dxa"/>
          </w:tcPr>
          <w:p w14:paraId="20C516F0" w14:textId="4C76DC36" w:rsidR="00ED56DD" w:rsidRDefault="00E5728E" w:rsidP="008B3208">
            <w:pPr>
              <w:pStyle w:val="NoSpacing"/>
              <w:jc w:val="center"/>
              <w:cnfStyle w:val="000000100000" w:firstRow="0" w:lastRow="0" w:firstColumn="0" w:lastColumn="0" w:oddVBand="0" w:evenVBand="0" w:oddHBand="1" w:evenHBand="0" w:firstRowFirstColumn="0" w:firstRowLastColumn="0" w:lastRowFirstColumn="0" w:lastRowLastColumn="0"/>
            </w:pPr>
            <w:r>
              <w:t>9</w:t>
            </w:r>
            <w:r w:rsidR="006F7285">
              <w:t>7.0</w:t>
            </w:r>
            <w:r>
              <w:t>%</w:t>
            </w:r>
          </w:p>
        </w:tc>
        <w:tc>
          <w:tcPr>
            <w:tcW w:w="1235" w:type="dxa"/>
          </w:tcPr>
          <w:p w14:paraId="3B31FB4A" w14:textId="295C5C9B" w:rsidR="00ED56DD" w:rsidRDefault="00C868B8" w:rsidP="00C868B8">
            <w:pPr>
              <w:pStyle w:val="NoSpacing"/>
              <w:jc w:val="center"/>
              <w:cnfStyle w:val="000000100000" w:firstRow="0" w:lastRow="0" w:firstColumn="0" w:lastColumn="0" w:oddVBand="0" w:evenVBand="0" w:oddHBand="1" w:evenHBand="0" w:firstRowFirstColumn="0" w:firstRowLastColumn="0" w:lastRowFirstColumn="0" w:lastRowLastColumn="0"/>
            </w:pPr>
            <w:r>
              <w:t>164</w:t>
            </w:r>
          </w:p>
        </w:tc>
      </w:tr>
      <w:tr w:rsidR="00ED56DD" w14:paraId="68795BBA" w14:textId="5BD4D6FE" w:rsidTr="00ED56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64B49FB" w14:textId="12C0DF7E" w:rsidR="00ED56DD" w:rsidRDefault="00ED56DD" w:rsidP="00060ED4">
            <w:pPr>
              <w:pStyle w:val="NoSpacing"/>
            </w:pPr>
            <w:r>
              <w:t>3</w:t>
            </w:r>
          </w:p>
        </w:tc>
        <w:tc>
          <w:tcPr>
            <w:tcW w:w="1737" w:type="dxa"/>
          </w:tcPr>
          <w:p w14:paraId="1161D98F" w14:textId="77777777" w:rsidR="00ED56DD" w:rsidRDefault="00ED56DD" w:rsidP="008A40FA">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71E3FF57" w14:textId="07617ED6" w:rsidR="00ED56DD" w:rsidRDefault="003F3C1A" w:rsidP="008A40FA">
            <w:pPr>
              <w:pStyle w:val="NoSpacing"/>
              <w:jc w:val="center"/>
              <w:cnfStyle w:val="000000010000" w:firstRow="0" w:lastRow="0" w:firstColumn="0" w:lastColumn="0" w:oddVBand="0" w:evenVBand="0" w:oddHBand="0" w:evenHBand="1" w:firstRowFirstColumn="0" w:firstRowLastColumn="0" w:lastRowFirstColumn="0" w:lastRowLastColumn="0"/>
            </w:pPr>
            <w:r>
              <w:t>88</w:t>
            </w:r>
            <w:r w:rsidR="00E5728E">
              <w:t>.</w:t>
            </w:r>
            <w:r>
              <w:t>2</w:t>
            </w:r>
            <w:r w:rsidR="00E5728E">
              <w:t>%</w:t>
            </w:r>
          </w:p>
        </w:tc>
        <w:tc>
          <w:tcPr>
            <w:tcW w:w="1562" w:type="dxa"/>
          </w:tcPr>
          <w:p w14:paraId="52C795E1" w14:textId="2974F26A" w:rsidR="00ED56DD" w:rsidRDefault="00E5728E" w:rsidP="008A40FA">
            <w:pPr>
              <w:pStyle w:val="NoSpacing"/>
              <w:jc w:val="center"/>
              <w:cnfStyle w:val="000000010000" w:firstRow="0" w:lastRow="0" w:firstColumn="0" w:lastColumn="0" w:oddVBand="0" w:evenVBand="0" w:oddHBand="0" w:evenHBand="1" w:firstRowFirstColumn="0" w:firstRowLastColumn="0" w:lastRowFirstColumn="0" w:lastRowLastColumn="0"/>
            </w:pPr>
            <w:r>
              <w:t>9</w:t>
            </w:r>
            <w:r w:rsidR="003F3C1A">
              <w:t>6</w:t>
            </w:r>
            <w:r>
              <w:t>.</w:t>
            </w:r>
            <w:r w:rsidR="003F3C1A">
              <w:t>4</w:t>
            </w:r>
            <w:r>
              <w:t>%</w:t>
            </w:r>
          </w:p>
        </w:tc>
        <w:tc>
          <w:tcPr>
            <w:tcW w:w="1410" w:type="dxa"/>
          </w:tcPr>
          <w:p w14:paraId="4DCDBA85" w14:textId="5899C2CD" w:rsidR="00ED56DD" w:rsidRDefault="00B16E44" w:rsidP="008A40FA">
            <w:pPr>
              <w:pStyle w:val="NoSpacing"/>
              <w:jc w:val="center"/>
              <w:cnfStyle w:val="000000010000" w:firstRow="0" w:lastRow="0" w:firstColumn="0" w:lastColumn="0" w:oddVBand="0" w:evenVBand="0" w:oddHBand="0" w:evenHBand="1" w:firstRowFirstColumn="0" w:firstRowLastColumn="0" w:lastRowFirstColumn="0" w:lastRowLastColumn="0"/>
            </w:pPr>
            <w:r>
              <w:t>9</w:t>
            </w:r>
            <w:r w:rsidR="00B029B7">
              <w:t>2</w:t>
            </w:r>
            <w:r>
              <w:t>.</w:t>
            </w:r>
            <w:r w:rsidR="00B029B7">
              <w:t>2</w:t>
            </w:r>
            <w:r>
              <w:t>%</w:t>
            </w:r>
          </w:p>
        </w:tc>
        <w:tc>
          <w:tcPr>
            <w:tcW w:w="1235" w:type="dxa"/>
          </w:tcPr>
          <w:p w14:paraId="0F48ACB0" w14:textId="430EE922" w:rsidR="00ED56DD" w:rsidRDefault="00B16E44" w:rsidP="008A40FA">
            <w:pPr>
              <w:pStyle w:val="NoSpacing"/>
              <w:jc w:val="center"/>
              <w:cnfStyle w:val="000000010000" w:firstRow="0" w:lastRow="0" w:firstColumn="0" w:lastColumn="0" w:oddVBand="0" w:evenVBand="0" w:oddHBand="0" w:evenHBand="1" w:firstRowFirstColumn="0" w:firstRowLastColumn="0" w:lastRowFirstColumn="0" w:lastRowLastColumn="0"/>
            </w:pPr>
            <w:r>
              <w:t>140</w:t>
            </w:r>
          </w:p>
        </w:tc>
      </w:tr>
      <w:tr w:rsidR="00ED56DD" w14:paraId="3AF1616F" w14:textId="1B0548B0" w:rsidTr="00ED5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67901E0F" w14:textId="5931C672" w:rsidR="00ED56DD" w:rsidRDefault="00ED56DD" w:rsidP="00060ED4">
            <w:pPr>
              <w:pStyle w:val="NoSpacing"/>
            </w:pPr>
            <w:r>
              <w:t>Average</w:t>
            </w:r>
          </w:p>
        </w:tc>
        <w:tc>
          <w:tcPr>
            <w:tcW w:w="1737" w:type="dxa"/>
          </w:tcPr>
          <w:p w14:paraId="1EDE2248" w14:textId="3DD1948E" w:rsidR="00ED56DD" w:rsidRDefault="00ED56DD" w:rsidP="00F507FC">
            <w:pPr>
              <w:pStyle w:val="NoSpacing"/>
              <w:jc w:val="center"/>
              <w:cnfStyle w:val="000000100000" w:firstRow="0" w:lastRow="0" w:firstColumn="0" w:lastColumn="0" w:oddVBand="0" w:evenVBand="0" w:oddHBand="1" w:evenHBand="0" w:firstRowFirstColumn="0" w:firstRowLastColumn="0" w:lastRowFirstColumn="0" w:lastRowLastColumn="0"/>
            </w:pPr>
            <w:r>
              <w:t>9</w:t>
            </w:r>
            <w:r w:rsidR="00B029B7">
              <w:t>8</w:t>
            </w:r>
            <w:r w:rsidR="00136276">
              <w:t>.</w:t>
            </w:r>
            <w:r w:rsidR="00B029B7">
              <w:t>9</w:t>
            </w:r>
            <w:r>
              <w:t>%</w:t>
            </w:r>
          </w:p>
        </w:tc>
        <w:tc>
          <w:tcPr>
            <w:tcW w:w="1737" w:type="dxa"/>
          </w:tcPr>
          <w:p w14:paraId="4AD5EF29" w14:textId="2C5B058F" w:rsidR="00ED56DD" w:rsidRDefault="00ED56DD" w:rsidP="00734306">
            <w:pPr>
              <w:pStyle w:val="NoSpacing"/>
              <w:jc w:val="center"/>
              <w:cnfStyle w:val="000000100000" w:firstRow="0" w:lastRow="0" w:firstColumn="0" w:lastColumn="0" w:oddVBand="0" w:evenVBand="0" w:oddHBand="1" w:evenHBand="0" w:firstRowFirstColumn="0" w:firstRowLastColumn="0" w:lastRowFirstColumn="0" w:lastRowLastColumn="0"/>
            </w:pPr>
            <w:r>
              <w:t>9</w:t>
            </w:r>
            <w:r w:rsidR="003F3C1A">
              <w:t>6</w:t>
            </w:r>
            <w:r>
              <w:t>.</w:t>
            </w:r>
            <w:r w:rsidR="003F3C1A">
              <w:t>3</w:t>
            </w:r>
            <w:r>
              <w:t xml:space="preserve">% </w:t>
            </w:r>
          </w:p>
        </w:tc>
        <w:tc>
          <w:tcPr>
            <w:tcW w:w="1562" w:type="dxa"/>
          </w:tcPr>
          <w:p w14:paraId="0C44CAEB" w14:textId="00960B57" w:rsidR="00ED56DD" w:rsidRDefault="00ED56DD" w:rsidP="00734306">
            <w:pPr>
              <w:pStyle w:val="NoSpacing"/>
              <w:jc w:val="center"/>
              <w:cnfStyle w:val="000000100000" w:firstRow="0" w:lastRow="0" w:firstColumn="0" w:lastColumn="0" w:oddVBand="0" w:evenVBand="0" w:oddHBand="1" w:evenHBand="0" w:firstRowFirstColumn="0" w:firstRowLastColumn="0" w:lastRowFirstColumn="0" w:lastRowLastColumn="0"/>
            </w:pPr>
            <w:r>
              <w:t>9</w:t>
            </w:r>
            <w:r w:rsidR="001C1E90">
              <w:t>8</w:t>
            </w:r>
            <w:r>
              <w:t>.</w:t>
            </w:r>
            <w:r w:rsidR="006F7285">
              <w:t>1</w:t>
            </w:r>
            <w:r>
              <w:t>%</w:t>
            </w:r>
          </w:p>
        </w:tc>
        <w:tc>
          <w:tcPr>
            <w:tcW w:w="1410" w:type="dxa"/>
          </w:tcPr>
          <w:p w14:paraId="462956BD" w14:textId="477D48DA" w:rsidR="00ED56DD" w:rsidRDefault="00ED56DD" w:rsidP="008A40FA">
            <w:pPr>
              <w:pStyle w:val="NoSpacing"/>
              <w:jc w:val="center"/>
              <w:cnfStyle w:val="000000100000" w:firstRow="0" w:lastRow="0" w:firstColumn="0" w:lastColumn="0" w:oddVBand="0" w:evenVBand="0" w:oddHBand="1" w:evenHBand="0" w:firstRowFirstColumn="0" w:firstRowLastColumn="0" w:lastRowFirstColumn="0" w:lastRowLastColumn="0"/>
            </w:pPr>
            <w:r>
              <w:t>9</w:t>
            </w:r>
            <w:r w:rsidR="003744CB">
              <w:t>7</w:t>
            </w:r>
            <w:r>
              <w:t>.</w:t>
            </w:r>
            <w:r w:rsidR="00B029B7">
              <w:t>2</w:t>
            </w:r>
            <w:r>
              <w:t>%</w:t>
            </w:r>
          </w:p>
        </w:tc>
        <w:tc>
          <w:tcPr>
            <w:tcW w:w="1235" w:type="dxa"/>
          </w:tcPr>
          <w:p w14:paraId="34C24AA0" w14:textId="77777777" w:rsidR="00ED56DD" w:rsidRDefault="00ED56DD" w:rsidP="008A40FA">
            <w:pPr>
              <w:pStyle w:val="NoSpacing"/>
              <w:jc w:val="center"/>
              <w:cnfStyle w:val="000000100000" w:firstRow="0" w:lastRow="0" w:firstColumn="0" w:lastColumn="0" w:oddVBand="0" w:evenVBand="0" w:oddHBand="1" w:evenHBand="0" w:firstRowFirstColumn="0" w:firstRowLastColumn="0" w:lastRowFirstColumn="0" w:lastRowLastColumn="0"/>
            </w:pPr>
          </w:p>
        </w:tc>
      </w:tr>
    </w:tbl>
    <w:p w14:paraId="1FAEC232" w14:textId="2BE05D25" w:rsidR="008D4FBE" w:rsidRDefault="008D4FBE" w:rsidP="0094398A">
      <w:pPr>
        <w:spacing w:after="0" w:line="240" w:lineRule="auto"/>
      </w:pPr>
    </w:p>
    <w:p w14:paraId="17D64A49" w14:textId="77777777" w:rsidR="008D4FBE" w:rsidRDefault="008D4FBE">
      <w:pPr>
        <w:spacing w:after="0" w:line="240" w:lineRule="auto"/>
      </w:pPr>
    </w:p>
    <w:p w14:paraId="101B35FD" w14:textId="3913082A" w:rsidR="00882214" w:rsidRDefault="00AA7E6A" w:rsidP="00882214">
      <w:pPr>
        <w:spacing w:after="0" w:line="240" w:lineRule="auto"/>
      </w:pPr>
      <w:r w:rsidRPr="00AA7E6A">
        <w:rPr>
          <w:b/>
          <w:bCs/>
        </w:rPr>
        <w:lastRenderedPageBreak/>
        <w:t>Accuracy:</w:t>
      </w:r>
      <w:r>
        <w:t xml:space="preserve"> </w:t>
      </w:r>
      <w:r w:rsidR="00882214">
        <w:t>The average accuracy was 9</w:t>
      </w:r>
      <w:r w:rsidR="00A46DD2">
        <w:t>8</w:t>
      </w:r>
      <w:r w:rsidR="00882214">
        <w:t>.</w:t>
      </w:r>
      <w:r w:rsidR="00A46DD2">
        <w:t>9</w:t>
      </w:r>
      <w:r w:rsidR="00882214">
        <w:t>%.</w:t>
      </w:r>
    </w:p>
    <w:p w14:paraId="5095DD0E" w14:textId="77777777" w:rsidR="00F960CD" w:rsidRDefault="00F960CD" w:rsidP="00882214">
      <w:pPr>
        <w:spacing w:after="0" w:line="240" w:lineRule="auto"/>
      </w:pPr>
    </w:p>
    <w:p w14:paraId="7EB9696D" w14:textId="2A2D0861" w:rsidR="0085394C" w:rsidRDefault="00AA7E6A" w:rsidP="00882214">
      <w:pPr>
        <w:spacing w:after="0" w:line="240" w:lineRule="auto"/>
      </w:pPr>
      <w:r w:rsidRPr="00AA7E6A">
        <w:rPr>
          <w:b/>
          <w:bCs/>
        </w:rPr>
        <w:t>Precision:</w:t>
      </w:r>
      <w:r>
        <w:t xml:space="preserve"> </w:t>
      </w:r>
    </w:p>
    <w:p w14:paraId="3EE62B02" w14:textId="4EC3E1AC" w:rsidR="006C3185" w:rsidRDefault="006C3185" w:rsidP="006C3185">
      <w:pPr>
        <w:pStyle w:val="ListParagraph"/>
        <w:numPr>
          <w:ilvl w:val="0"/>
          <w:numId w:val="35"/>
        </w:numPr>
        <w:spacing w:after="0" w:line="240" w:lineRule="auto"/>
      </w:pPr>
      <w:r>
        <w:t xml:space="preserve">Out of the total predictions for class 0, </w:t>
      </w:r>
      <w:r w:rsidR="00A46DD2">
        <w:t>100.0</w:t>
      </w:r>
      <w:r>
        <w:t>% belong to class 0 in the actual dataset.</w:t>
      </w:r>
    </w:p>
    <w:p w14:paraId="1F0CC0C6" w14:textId="10F34592" w:rsidR="006C3185" w:rsidRDefault="006C3185" w:rsidP="006C3185">
      <w:pPr>
        <w:pStyle w:val="ListParagraph"/>
        <w:numPr>
          <w:ilvl w:val="0"/>
          <w:numId w:val="35"/>
        </w:numPr>
        <w:spacing w:after="0" w:line="240" w:lineRule="auto"/>
      </w:pPr>
      <w:r>
        <w:t xml:space="preserve">Out of the total predictions for class 1, </w:t>
      </w:r>
      <w:r w:rsidR="00A57F5B">
        <w:t>100</w:t>
      </w:r>
      <w:r>
        <w:t>.0% belong to class 1 in the actual dataset.</w:t>
      </w:r>
    </w:p>
    <w:p w14:paraId="474C25A0" w14:textId="551481B7" w:rsidR="006C3185" w:rsidRDefault="006C3185" w:rsidP="006C3185">
      <w:pPr>
        <w:pStyle w:val="ListParagraph"/>
        <w:numPr>
          <w:ilvl w:val="0"/>
          <w:numId w:val="35"/>
        </w:numPr>
        <w:spacing w:after="0" w:line="240" w:lineRule="auto"/>
      </w:pPr>
      <w:r>
        <w:t>Out of the total predictions for class 2, 9</w:t>
      </w:r>
      <w:r w:rsidR="00C93D56">
        <w:t>7</w:t>
      </w:r>
      <w:r>
        <w:t>.</w:t>
      </w:r>
      <w:r w:rsidR="00C93D56">
        <w:t>0</w:t>
      </w:r>
      <w:r>
        <w:t>% belong to class 2 in the actual dataset.</w:t>
      </w:r>
    </w:p>
    <w:p w14:paraId="60372729" w14:textId="747FBC57" w:rsidR="006C3185" w:rsidRDefault="006C3185" w:rsidP="00882214">
      <w:pPr>
        <w:pStyle w:val="ListParagraph"/>
        <w:numPr>
          <w:ilvl w:val="0"/>
          <w:numId w:val="35"/>
        </w:numPr>
        <w:spacing w:after="0" w:line="240" w:lineRule="auto"/>
      </w:pPr>
      <w:r>
        <w:t xml:space="preserve">Out of the total predictions for class 3, </w:t>
      </w:r>
      <w:r w:rsidR="00C93D56">
        <w:t>88</w:t>
      </w:r>
      <w:r>
        <w:t>.</w:t>
      </w:r>
      <w:r w:rsidR="00C93D56">
        <w:t>2</w:t>
      </w:r>
      <w:r>
        <w:t xml:space="preserve">% belong to class 3 in the actual dataset. </w:t>
      </w:r>
    </w:p>
    <w:p w14:paraId="4C9B750B" w14:textId="77777777" w:rsidR="00D218BD" w:rsidRDefault="00D218BD" w:rsidP="00882214">
      <w:pPr>
        <w:spacing w:after="0" w:line="240" w:lineRule="auto"/>
      </w:pPr>
    </w:p>
    <w:p w14:paraId="0C85D1FB" w14:textId="1CA731E7" w:rsidR="006C3185" w:rsidRDefault="00D218BD" w:rsidP="00882214">
      <w:pPr>
        <w:spacing w:after="0" w:line="240" w:lineRule="auto"/>
      </w:pPr>
      <w:r w:rsidRPr="00505A7E">
        <w:rPr>
          <w:b/>
          <w:bCs/>
        </w:rPr>
        <w:t>Recall:</w:t>
      </w:r>
      <w:r>
        <w:t xml:space="preserve"> </w:t>
      </w:r>
    </w:p>
    <w:p w14:paraId="0BC7E288" w14:textId="71E63E94" w:rsidR="006C3185" w:rsidRDefault="006C3185" w:rsidP="006C3185">
      <w:pPr>
        <w:pStyle w:val="ListParagraph"/>
        <w:numPr>
          <w:ilvl w:val="0"/>
          <w:numId w:val="34"/>
        </w:numPr>
        <w:spacing w:after="0" w:line="240" w:lineRule="auto"/>
      </w:pPr>
      <w:r>
        <w:t xml:space="preserve">Out of the total entries in the dataset for class 0, </w:t>
      </w:r>
      <w:r w:rsidR="00940586">
        <w:t>99.</w:t>
      </w:r>
      <w:r w:rsidR="00604E1A">
        <w:t>2</w:t>
      </w:r>
      <w:r>
        <w:t>% were classified in class 0 by the model.</w:t>
      </w:r>
    </w:p>
    <w:p w14:paraId="0E4A3135" w14:textId="5BA8679C" w:rsidR="006C3185" w:rsidRDefault="006C3185" w:rsidP="006C3185">
      <w:pPr>
        <w:pStyle w:val="ListParagraph"/>
        <w:numPr>
          <w:ilvl w:val="0"/>
          <w:numId w:val="34"/>
        </w:numPr>
        <w:spacing w:after="0" w:line="240" w:lineRule="auto"/>
      </w:pPr>
      <w:r>
        <w:t>Out of the total entries in the dataset for class 1, 100</w:t>
      </w:r>
      <w:r w:rsidR="00BB1C50">
        <w:t>.0</w:t>
      </w:r>
      <w:r>
        <w:t xml:space="preserve">% were classified in class 1 by the model. </w:t>
      </w:r>
    </w:p>
    <w:p w14:paraId="4F4E81C4" w14:textId="455E8B42" w:rsidR="006C3185" w:rsidRDefault="006C3185" w:rsidP="006C3185">
      <w:pPr>
        <w:pStyle w:val="ListParagraph"/>
        <w:numPr>
          <w:ilvl w:val="0"/>
          <w:numId w:val="34"/>
        </w:numPr>
        <w:spacing w:after="0" w:line="240" w:lineRule="auto"/>
      </w:pPr>
      <w:r>
        <w:t>Out of the total entries in the dataset for class 2, 9</w:t>
      </w:r>
      <w:r w:rsidR="00E45336">
        <w:t>7</w:t>
      </w:r>
      <w:r w:rsidR="00940586">
        <w:t>.</w:t>
      </w:r>
      <w:r w:rsidR="00E45336">
        <w:t>0</w:t>
      </w:r>
      <w:r>
        <w:t xml:space="preserve">% were classified in class 2 by the model. </w:t>
      </w:r>
    </w:p>
    <w:p w14:paraId="4F4D25CC" w14:textId="3B7CAADE" w:rsidR="00D218BD" w:rsidRDefault="006C3185" w:rsidP="00882214">
      <w:pPr>
        <w:pStyle w:val="ListParagraph"/>
        <w:numPr>
          <w:ilvl w:val="0"/>
          <w:numId w:val="34"/>
        </w:numPr>
        <w:spacing w:after="0" w:line="240" w:lineRule="auto"/>
      </w:pPr>
      <w:r>
        <w:t>Out of the total entries in the dataset for class 3, 9</w:t>
      </w:r>
      <w:r w:rsidR="00BB1C50">
        <w:t>6</w:t>
      </w:r>
      <w:r>
        <w:t>.</w:t>
      </w:r>
      <w:r w:rsidR="00BB1C50">
        <w:t>4</w:t>
      </w:r>
      <w:r>
        <w:t xml:space="preserve">% were classified in class 3 by the model. </w:t>
      </w:r>
      <w:r w:rsidR="00505A7E">
        <w:t xml:space="preserve"> </w:t>
      </w:r>
      <w:r w:rsidR="00FD2BDC">
        <w:t xml:space="preserve"> </w:t>
      </w:r>
    </w:p>
    <w:p w14:paraId="7EF2DB63" w14:textId="77777777" w:rsidR="00882214" w:rsidRDefault="00882214" w:rsidP="00882214">
      <w:pPr>
        <w:pStyle w:val="ListParagraph"/>
        <w:spacing w:after="0" w:line="240" w:lineRule="auto"/>
      </w:pPr>
    </w:p>
    <w:p w14:paraId="7090B420" w14:textId="511CA911" w:rsidR="00882214" w:rsidRDefault="00AA7E6A" w:rsidP="00882214">
      <w:pPr>
        <w:spacing w:after="0" w:line="240" w:lineRule="auto"/>
      </w:pPr>
      <w:r w:rsidRPr="00AA7E6A">
        <w:rPr>
          <w:b/>
          <w:bCs/>
        </w:rPr>
        <w:t>F1-score:</w:t>
      </w:r>
      <w:r>
        <w:t xml:space="preserve"> </w:t>
      </w:r>
      <w:r w:rsidR="00882214">
        <w:t>The average F1-score was 9</w:t>
      </w:r>
      <w:r w:rsidR="000138C4">
        <w:t>7</w:t>
      </w:r>
      <w:r w:rsidR="00882214">
        <w:t>.</w:t>
      </w:r>
      <w:r w:rsidR="00BB1C50">
        <w:t>2</w:t>
      </w:r>
      <w:r w:rsidR="00882214">
        <w:t xml:space="preserve">%. Since this value is close to 1, the model did an excellent job of predicting the number of occupants in a room. The model did a better job of predicting </w:t>
      </w:r>
      <w:r w:rsidR="00492C8D">
        <w:t xml:space="preserve">0-2 occupants </w:t>
      </w:r>
      <w:r w:rsidR="00882214">
        <w:t xml:space="preserve">then it did </w:t>
      </w:r>
      <w:r w:rsidR="00DB2608">
        <w:t>at</w:t>
      </w:r>
      <w:r w:rsidR="00882214">
        <w:t xml:space="preserve"> predicting 3 occupants.</w:t>
      </w:r>
    </w:p>
    <w:p w14:paraId="45891370" w14:textId="77777777" w:rsidR="00DB2608" w:rsidRDefault="00DB2608" w:rsidP="00882214">
      <w:pPr>
        <w:spacing w:after="0" w:line="240" w:lineRule="auto"/>
      </w:pPr>
    </w:p>
    <w:p w14:paraId="52DCFA1F" w14:textId="01CDCF7B" w:rsidR="00DB2608" w:rsidRDefault="00DB2608" w:rsidP="00882214">
      <w:pPr>
        <w:spacing w:after="0" w:line="240" w:lineRule="auto"/>
      </w:pPr>
      <w:r w:rsidRPr="00DB2608">
        <w:rPr>
          <w:b/>
          <w:bCs/>
        </w:rPr>
        <w:t>Support:</w:t>
      </w:r>
      <w:r>
        <w:rPr>
          <w:b/>
          <w:bCs/>
        </w:rPr>
        <w:t xml:space="preserve"> </w:t>
      </w:r>
      <w:r>
        <w:t xml:space="preserve">In the actual </w:t>
      </w:r>
      <w:r w:rsidR="00117AC1">
        <w:t xml:space="preserve">test </w:t>
      </w:r>
      <w:r>
        <w:t xml:space="preserve">dataset, </w:t>
      </w:r>
      <w:r w:rsidR="00E665B4">
        <w:t>there are 1619 entries in class 0, 103 entries in class 1, 164 entries in class 2, and 140 entries in class 3.</w:t>
      </w:r>
    </w:p>
    <w:p w14:paraId="540C0FCD" w14:textId="77777777" w:rsidR="005668F1" w:rsidRDefault="005668F1" w:rsidP="00882214">
      <w:pPr>
        <w:spacing w:after="0" w:line="240" w:lineRule="auto"/>
      </w:pPr>
    </w:p>
    <w:p w14:paraId="5A76729A" w14:textId="11B5565E" w:rsidR="00A912B6" w:rsidRDefault="001D5FF0">
      <w:pPr>
        <w:spacing w:after="0" w:line="240" w:lineRule="auto"/>
      </w:pPr>
      <w:r>
        <w:t>From</w:t>
      </w:r>
      <w:r w:rsidR="0052406B">
        <w:t xml:space="preserve"> the </w:t>
      </w:r>
      <w:r w:rsidR="00EF4DDB">
        <w:t>confusion matrix</w:t>
      </w:r>
      <w:r>
        <w:t xml:space="preserve">, I observed that most of the </w:t>
      </w:r>
      <w:r w:rsidR="00013908">
        <w:t>wrong predictions</w:t>
      </w:r>
      <w:r>
        <w:t xml:space="preserve"> were in predicting class 3</w:t>
      </w:r>
      <w:r w:rsidR="00DD4112">
        <w:t>:</w:t>
      </w:r>
    </w:p>
    <w:p w14:paraId="283DA56D" w14:textId="77777777" w:rsidR="00A912B6" w:rsidRDefault="00A912B6">
      <w:pPr>
        <w:spacing w:after="0" w:line="240" w:lineRule="auto"/>
      </w:pPr>
    </w:p>
    <w:p w14:paraId="07B7C06B" w14:textId="0D176520" w:rsidR="00A912B6" w:rsidRDefault="00A912B6">
      <w:pPr>
        <w:spacing w:after="0" w:line="240" w:lineRule="auto"/>
      </w:pPr>
      <w:r w:rsidRPr="00A912B6">
        <w:rPr>
          <w:noProof/>
        </w:rPr>
        <w:drawing>
          <wp:inline distT="0" distB="0" distL="0" distR="0" wp14:anchorId="558F34AC" wp14:editId="71E47F3A">
            <wp:extent cx="3823695" cy="3246120"/>
            <wp:effectExtent l="0" t="0" r="5715" b="0"/>
            <wp:docPr id="1006832329" name="Picture 1" descr="A chart with numbers and a purple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32329" name="Picture 1" descr="A chart with numbers and a purple square&#10;&#10;Description automatically generated with medium confidence"/>
                    <pic:cNvPicPr/>
                  </pic:nvPicPr>
                  <pic:blipFill>
                    <a:blip r:embed="rId25"/>
                    <a:stretch>
                      <a:fillRect/>
                    </a:stretch>
                  </pic:blipFill>
                  <pic:spPr>
                    <a:xfrm>
                      <a:off x="0" y="0"/>
                      <a:ext cx="3835295" cy="3255968"/>
                    </a:xfrm>
                    <a:prstGeom prst="rect">
                      <a:avLst/>
                    </a:prstGeom>
                  </pic:spPr>
                </pic:pic>
              </a:graphicData>
            </a:graphic>
          </wp:inline>
        </w:drawing>
      </w:r>
      <w:r>
        <w:br w:type="page"/>
      </w:r>
    </w:p>
    <w:p w14:paraId="724D4531" w14:textId="48FC0EB8" w:rsidR="00DD4112" w:rsidRPr="00DB2608" w:rsidRDefault="00624B85" w:rsidP="00624B85">
      <w:pPr>
        <w:pStyle w:val="Heading2"/>
      </w:pPr>
      <w:bookmarkStart w:id="35" w:name="_Toc184025945"/>
      <w:r>
        <w:lastRenderedPageBreak/>
        <w:t>PCA Features</w:t>
      </w:r>
      <w:bookmarkEnd w:id="35"/>
    </w:p>
    <w:p w14:paraId="2424FA4A" w14:textId="1B7FB852" w:rsidR="00637629" w:rsidRDefault="00624B85">
      <w:pPr>
        <w:spacing w:after="0" w:line="240" w:lineRule="auto"/>
      </w:pPr>
      <w:r>
        <w:t>I reran the model with</w:t>
      </w:r>
      <w:r w:rsidR="005D48A8">
        <w:t xml:space="preserve"> PCA </w:t>
      </w:r>
      <w:r w:rsidR="000756FA">
        <w:t>using</w:t>
      </w:r>
      <w:r w:rsidR="005D48A8">
        <w:t xml:space="preserve"> seven components.</w:t>
      </w:r>
    </w:p>
    <w:p w14:paraId="6F4C231B" w14:textId="77777777" w:rsidR="005D48A8" w:rsidRDefault="005D48A8" w:rsidP="005D48A8">
      <w:pPr>
        <w:spacing w:after="0" w:line="240" w:lineRule="auto"/>
      </w:pPr>
    </w:p>
    <w:p w14:paraId="4064231E" w14:textId="088F9628" w:rsidR="00D963D0" w:rsidRDefault="00D963D0" w:rsidP="00D963D0">
      <w:pPr>
        <w:spacing w:after="0" w:line="240" w:lineRule="auto"/>
      </w:pPr>
      <w:r>
        <w:t xml:space="preserve">This table summarizes the evaluation metrics on the test set </w:t>
      </w:r>
      <w:r w:rsidR="00801F74">
        <w:t>using PCA:</w:t>
      </w:r>
    </w:p>
    <w:p w14:paraId="59C78507" w14:textId="77777777" w:rsidR="00801F74" w:rsidRDefault="00801F74" w:rsidP="00D963D0">
      <w:pPr>
        <w:spacing w:after="0" w:line="240" w:lineRule="auto"/>
      </w:pPr>
    </w:p>
    <w:tbl>
      <w:tblPr>
        <w:tblStyle w:val="GridTable5Dark1"/>
        <w:tblW w:w="0" w:type="auto"/>
        <w:tblLook w:val="04A0" w:firstRow="1" w:lastRow="0" w:firstColumn="1" w:lastColumn="0" w:noHBand="0" w:noVBand="1"/>
      </w:tblPr>
      <w:tblGrid>
        <w:gridCol w:w="1663"/>
        <w:gridCol w:w="1737"/>
        <w:gridCol w:w="1737"/>
        <w:gridCol w:w="1562"/>
        <w:gridCol w:w="1410"/>
        <w:gridCol w:w="1235"/>
      </w:tblGrid>
      <w:tr w:rsidR="00801F74" w14:paraId="59FE6C3C" w14:textId="77777777" w:rsidTr="00060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663FEFB2" w14:textId="77777777" w:rsidR="00801F74" w:rsidRDefault="00801F74" w:rsidP="00060ED4">
            <w:pPr>
              <w:pStyle w:val="NoSpacing"/>
            </w:pPr>
            <w:r>
              <w:t>Class</w:t>
            </w:r>
          </w:p>
        </w:tc>
        <w:tc>
          <w:tcPr>
            <w:tcW w:w="1737" w:type="dxa"/>
          </w:tcPr>
          <w:p w14:paraId="3DDB7B4C" w14:textId="77777777" w:rsidR="00801F74" w:rsidRDefault="00801F74" w:rsidP="00060ED4">
            <w:pPr>
              <w:pStyle w:val="NoSpacing"/>
              <w:cnfStyle w:val="100000000000" w:firstRow="1" w:lastRow="0" w:firstColumn="0" w:lastColumn="0" w:oddVBand="0" w:evenVBand="0" w:oddHBand="0" w:evenHBand="0" w:firstRowFirstColumn="0" w:firstRowLastColumn="0" w:lastRowFirstColumn="0" w:lastRowLastColumn="0"/>
            </w:pPr>
            <w:r>
              <w:t>Accuracy</w:t>
            </w:r>
          </w:p>
        </w:tc>
        <w:tc>
          <w:tcPr>
            <w:tcW w:w="1737" w:type="dxa"/>
          </w:tcPr>
          <w:p w14:paraId="2815E136" w14:textId="77777777" w:rsidR="00801F74" w:rsidRDefault="00801F74" w:rsidP="00060ED4">
            <w:pPr>
              <w:pStyle w:val="NoSpacing"/>
              <w:cnfStyle w:val="100000000000" w:firstRow="1" w:lastRow="0" w:firstColumn="0" w:lastColumn="0" w:oddVBand="0" w:evenVBand="0" w:oddHBand="0" w:evenHBand="0" w:firstRowFirstColumn="0" w:firstRowLastColumn="0" w:lastRowFirstColumn="0" w:lastRowLastColumn="0"/>
            </w:pPr>
            <w:r>
              <w:t>Precision</w:t>
            </w:r>
          </w:p>
        </w:tc>
        <w:tc>
          <w:tcPr>
            <w:tcW w:w="1562" w:type="dxa"/>
          </w:tcPr>
          <w:p w14:paraId="6A6D9CD9" w14:textId="77777777" w:rsidR="00801F74" w:rsidRDefault="00801F74" w:rsidP="00060ED4">
            <w:pPr>
              <w:pStyle w:val="NoSpacing"/>
              <w:cnfStyle w:val="100000000000" w:firstRow="1" w:lastRow="0" w:firstColumn="0" w:lastColumn="0" w:oddVBand="0" w:evenVBand="0" w:oddHBand="0" w:evenHBand="0" w:firstRowFirstColumn="0" w:firstRowLastColumn="0" w:lastRowFirstColumn="0" w:lastRowLastColumn="0"/>
            </w:pPr>
            <w:r>
              <w:t>Recall</w:t>
            </w:r>
          </w:p>
        </w:tc>
        <w:tc>
          <w:tcPr>
            <w:tcW w:w="1410" w:type="dxa"/>
          </w:tcPr>
          <w:p w14:paraId="0A270E92" w14:textId="77777777" w:rsidR="00801F74" w:rsidRDefault="00801F74" w:rsidP="00060ED4">
            <w:pPr>
              <w:pStyle w:val="NoSpacing"/>
              <w:cnfStyle w:val="100000000000" w:firstRow="1" w:lastRow="0" w:firstColumn="0" w:lastColumn="0" w:oddVBand="0" w:evenVBand="0" w:oddHBand="0" w:evenHBand="0" w:firstRowFirstColumn="0" w:firstRowLastColumn="0" w:lastRowFirstColumn="0" w:lastRowLastColumn="0"/>
            </w:pPr>
            <w:r>
              <w:t>F1-score</w:t>
            </w:r>
          </w:p>
        </w:tc>
        <w:tc>
          <w:tcPr>
            <w:tcW w:w="1235" w:type="dxa"/>
          </w:tcPr>
          <w:p w14:paraId="1766B36F" w14:textId="77777777" w:rsidR="00801F74" w:rsidRDefault="00801F74" w:rsidP="00060ED4">
            <w:pPr>
              <w:pStyle w:val="NoSpacing"/>
              <w:cnfStyle w:val="100000000000" w:firstRow="1" w:lastRow="0" w:firstColumn="0" w:lastColumn="0" w:oddVBand="0" w:evenVBand="0" w:oddHBand="0" w:evenHBand="0" w:firstRowFirstColumn="0" w:firstRowLastColumn="0" w:lastRowFirstColumn="0" w:lastRowLastColumn="0"/>
            </w:pPr>
            <w:r>
              <w:t>Support</w:t>
            </w:r>
          </w:p>
        </w:tc>
      </w:tr>
      <w:tr w:rsidR="00801F74" w14:paraId="5C8E3361"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108B1B82" w14:textId="77777777" w:rsidR="00801F74" w:rsidRDefault="00801F74" w:rsidP="00060ED4">
            <w:pPr>
              <w:pStyle w:val="NoSpacing"/>
            </w:pPr>
            <w:r>
              <w:t>0</w:t>
            </w:r>
          </w:p>
        </w:tc>
        <w:tc>
          <w:tcPr>
            <w:tcW w:w="1737" w:type="dxa"/>
          </w:tcPr>
          <w:p w14:paraId="43AAF84F" w14:textId="77777777" w:rsidR="00801F74" w:rsidRDefault="00801F74"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1104BD61" w14:textId="2F2E4BA6" w:rsidR="00801F74" w:rsidRDefault="00801F74"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E54848">
              <w:t>2</w:t>
            </w:r>
            <w:r>
              <w:t>%</w:t>
            </w:r>
          </w:p>
        </w:tc>
        <w:tc>
          <w:tcPr>
            <w:tcW w:w="1562" w:type="dxa"/>
          </w:tcPr>
          <w:p w14:paraId="7DE1DB12" w14:textId="3E7CB93A" w:rsidR="00801F74" w:rsidRDefault="00801F74"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E54848">
              <w:t>4</w:t>
            </w:r>
            <w:r>
              <w:t>%</w:t>
            </w:r>
          </w:p>
        </w:tc>
        <w:tc>
          <w:tcPr>
            <w:tcW w:w="1410" w:type="dxa"/>
          </w:tcPr>
          <w:p w14:paraId="5C9E4184" w14:textId="4F68C62C" w:rsidR="00801F74" w:rsidRDefault="00801F74"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E54848">
              <w:t>3</w:t>
            </w:r>
            <w:r>
              <w:t>%</w:t>
            </w:r>
          </w:p>
        </w:tc>
        <w:tc>
          <w:tcPr>
            <w:tcW w:w="1235" w:type="dxa"/>
          </w:tcPr>
          <w:p w14:paraId="3E444815" w14:textId="77777777" w:rsidR="00801F74" w:rsidRDefault="00801F74" w:rsidP="00060ED4">
            <w:pPr>
              <w:pStyle w:val="NoSpacing"/>
              <w:jc w:val="center"/>
              <w:cnfStyle w:val="000000100000" w:firstRow="0" w:lastRow="0" w:firstColumn="0" w:lastColumn="0" w:oddVBand="0" w:evenVBand="0" w:oddHBand="1" w:evenHBand="0" w:firstRowFirstColumn="0" w:firstRowLastColumn="0" w:lastRowFirstColumn="0" w:lastRowLastColumn="0"/>
            </w:pPr>
            <w:r>
              <w:t>1619</w:t>
            </w:r>
          </w:p>
        </w:tc>
      </w:tr>
      <w:tr w:rsidR="00801F74" w14:paraId="6286B8E4"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565603B4" w14:textId="77777777" w:rsidR="00801F74" w:rsidRDefault="00801F74" w:rsidP="00060ED4">
            <w:pPr>
              <w:pStyle w:val="NoSpacing"/>
            </w:pPr>
            <w:r>
              <w:t>1</w:t>
            </w:r>
          </w:p>
        </w:tc>
        <w:tc>
          <w:tcPr>
            <w:tcW w:w="1737" w:type="dxa"/>
          </w:tcPr>
          <w:p w14:paraId="3CD8E6B5" w14:textId="77777777" w:rsidR="00801F74" w:rsidRDefault="00801F74"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6817912E" w14:textId="6600ED22" w:rsidR="00801F74" w:rsidRDefault="00E54848" w:rsidP="00060ED4">
            <w:pPr>
              <w:pStyle w:val="NoSpacing"/>
              <w:jc w:val="center"/>
              <w:cnfStyle w:val="000000010000" w:firstRow="0" w:lastRow="0" w:firstColumn="0" w:lastColumn="0" w:oddVBand="0" w:evenVBand="0" w:oddHBand="0" w:evenHBand="1" w:firstRowFirstColumn="0" w:firstRowLastColumn="0" w:lastRowFirstColumn="0" w:lastRowLastColumn="0"/>
            </w:pPr>
            <w:r>
              <w:t>8</w:t>
            </w:r>
            <w:r w:rsidR="00801F74">
              <w:t>9.</w:t>
            </w:r>
            <w:r>
              <w:t>7</w:t>
            </w:r>
            <w:r w:rsidR="00801F74">
              <w:t>%</w:t>
            </w:r>
          </w:p>
        </w:tc>
        <w:tc>
          <w:tcPr>
            <w:tcW w:w="1562" w:type="dxa"/>
          </w:tcPr>
          <w:p w14:paraId="6B299356" w14:textId="6716D617" w:rsidR="00801F74" w:rsidRDefault="00E54848" w:rsidP="00060ED4">
            <w:pPr>
              <w:pStyle w:val="NoSpacing"/>
              <w:jc w:val="center"/>
              <w:cnfStyle w:val="000000010000" w:firstRow="0" w:lastRow="0" w:firstColumn="0" w:lastColumn="0" w:oddVBand="0" w:evenVBand="0" w:oddHBand="0" w:evenHBand="1" w:firstRowFirstColumn="0" w:firstRowLastColumn="0" w:lastRowFirstColumn="0" w:lastRowLastColumn="0"/>
            </w:pPr>
            <w:r>
              <w:t>93.2</w:t>
            </w:r>
            <w:r w:rsidR="00801F74">
              <w:t>%</w:t>
            </w:r>
          </w:p>
        </w:tc>
        <w:tc>
          <w:tcPr>
            <w:tcW w:w="1410" w:type="dxa"/>
          </w:tcPr>
          <w:p w14:paraId="35062D39" w14:textId="5E038DA2" w:rsidR="00801F74" w:rsidRDefault="00801F74"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E54848">
              <w:t>1.4</w:t>
            </w:r>
            <w:r>
              <w:t>%</w:t>
            </w:r>
          </w:p>
        </w:tc>
        <w:tc>
          <w:tcPr>
            <w:tcW w:w="1235" w:type="dxa"/>
          </w:tcPr>
          <w:p w14:paraId="4901BB99" w14:textId="77777777" w:rsidR="00801F74" w:rsidRDefault="00801F74" w:rsidP="00060ED4">
            <w:pPr>
              <w:pStyle w:val="NoSpacing"/>
              <w:jc w:val="center"/>
              <w:cnfStyle w:val="000000010000" w:firstRow="0" w:lastRow="0" w:firstColumn="0" w:lastColumn="0" w:oddVBand="0" w:evenVBand="0" w:oddHBand="0" w:evenHBand="1" w:firstRowFirstColumn="0" w:firstRowLastColumn="0" w:lastRowFirstColumn="0" w:lastRowLastColumn="0"/>
            </w:pPr>
            <w:r>
              <w:t>103</w:t>
            </w:r>
          </w:p>
        </w:tc>
      </w:tr>
      <w:tr w:rsidR="00801F74" w14:paraId="304DC2BB"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656FFAA3" w14:textId="77777777" w:rsidR="00801F74" w:rsidRDefault="00801F74" w:rsidP="00060ED4">
            <w:pPr>
              <w:pStyle w:val="NoSpacing"/>
            </w:pPr>
            <w:r>
              <w:t>2</w:t>
            </w:r>
          </w:p>
        </w:tc>
        <w:tc>
          <w:tcPr>
            <w:tcW w:w="1737" w:type="dxa"/>
          </w:tcPr>
          <w:p w14:paraId="13EF2A11" w14:textId="77777777" w:rsidR="00801F74" w:rsidRDefault="00801F74"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592D8266" w14:textId="7C97972D" w:rsidR="00801F74" w:rsidRDefault="00052B44" w:rsidP="00060ED4">
            <w:pPr>
              <w:pStyle w:val="NoSpacing"/>
              <w:jc w:val="center"/>
              <w:cnfStyle w:val="000000100000" w:firstRow="0" w:lastRow="0" w:firstColumn="0" w:lastColumn="0" w:oddVBand="0" w:evenVBand="0" w:oddHBand="1" w:evenHBand="0" w:firstRowFirstColumn="0" w:firstRowLastColumn="0" w:lastRowFirstColumn="0" w:lastRowLastColumn="0"/>
            </w:pPr>
            <w:r>
              <w:t>71</w:t>
            </w:r>
            <w:r w:rsidR="00801F74">
              <w:t>.5%</w:t>
            </w:r>
          </w:p>
        </w:tc>
        <w:tc>
          <w:tcPr>
            <w:tcW w:w="1562" w:type="dxa"/>
          </w:tcPr>
          <w:p w14:paraId="41F0740C" w14:textId="3BDC1DE8" w:rsidR="00801F74" w:rsidRDefault="00052B44" w:rsidP="00060ED4">
            <w:pPr>
              <w:pStyle w:val="NoSpacing"/>
              <w:jc w:val="center"/>
              <w:cnfStyle w:val="000000100000" w:firstRow="0" w:lastRow="0" w:firstColumn="0" w:lastColumn="0" w:oddVBand="0" w:evenVBand="0" w:oddHBand="1" w:evenHBand="0" w:firstRowFirstColumn="0" w:firstRowLastColumn="0" w:lastRowFirstColumn="0" w:lastRowLastColumn="0"/>
            </w:pPr>
            <w:r>
              <w:t>68.9</w:t>
            </w:r>
            <w:r w:rsidR="00801F74">
              <w:t>%</w:t>
            </w:r>
          </w:p>
        </w:tc>
        <w:tc>
          <w:tcPr>
            <w:tcW w:w="1410" w:type="dxa"/>
          </w:tcPr>
          <w:p w14:paraId="40A0C6E7" w14:textId="2AF871F9" w:rsidR="00801F74" w:rsidRDefault="00052B44" w:rsidP="00060ED4">
            <w:pPr>
              <w:pStyle w:val="NoSpacing"/>
              <w:jc w:val="center"/>
              <w:cnfStyle w:val="000000100000" w:firstRow="0" w:lastRow="0" w:firstColumn="0" w:lastColumn="0" w:oddVBand="0" w:evenVBand="0" w:oddHBand="1" w:evenHBand="0" w:firstRowFirstColumn="0" w:firstRowLastColumn="0" w:lastRowFirstColumn="0" w:lastRowLastColumn="0"/>
            </w:pPr>
            <w:r>
              <w:t>70.2</w:t>
            </w:r>
            <w:r w:rsidR="00801F74">
              <w:t>%</w:t>
            </w:r>
          </w:p>
        </w:tc>
        <w:tc>
          <w:tcPr>
            <w:tcW w:w="1235" w:type="dxa"/>
          </w:tcPr>
          <w:p w14:paraId="72FB5DE3" w14:textId="77777777" w:rsidR="00801F74" w:rsidRDefault="00801F74" w:rsidP="00060ED4">
            <w:pPr>
              <w:pStyle w:val="NoSpacing"/>
              <w:jc w:val="center"/>
              <w:cnfStyle w:val="000000100000" w:firstRow="0" w:lastRow="0" w:firstColumn="0" w:lastColumn="0" w:oddVBand="0" w:evenVBand="0" w:oddHBand="1" w:evenHBand="0" w:firstRowFirstColumn="0" w:firstRowLastColumn="0" w:lastRowFirstColumn="0" w:lastRowLastColumn="0"/>
            </w:pPr>
            <w:r>
              <w:t>164</w:t>
            </w:r>
          </w:p>
        </w:tc>
      </w:tr>
      <w:tr w:rsidR="00801F74" w14:paraId="376DF2D1"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32343DC0" w14:textId="77777777" w:rsidR="00801F74" w:rsidRDefault="00801F74" w:rsidP="00060ED4">
            <w:pPr>
              <w:pStyle w:val="NoSpacing"/>
            </w:pPr>
            <w:r>
              <w:t>3</w:t>
            </w:r>
          </w:p>
        </w:tc>
        <w:tc>
          <w:tcPr>
            <w:tcW w:w="1737" w:type="dxa"/>
          </w:tcPr>
          <w:p w14:paraId="1931C2F9" w14:textId="77777777" w:rsidR="00801F74" w:rsidRDefault="00801F74"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2511843B" w14:textId="6B14F2A9" w:rsidR="00801F74" w:rsidRDefault="00893850" w:rsidP="00060ED4">
            <w:pPr>
              <w:pStyle w:val="NoSpacing"/>
              <w:jc w:val="center"/>
              <w:cnfStyle w:val="000000010000" w:firstRow="0" w:lastRow="0" w:firstColumn="0" w:lastColumn="0" w:oddVBand="0" w:evenVBand="0" w:oddHBand="0" w:evenHBand="1" w:firstRowFirstColumn="0" w:firstRowLastColumn="0" w:lastRowFirstColumn="0" w:lastRowLastColumn="0"/>
            </w:pPr>
            <w:r>
              <w:t>64</w:t>
            </w:r>
            <w:r w:rsidR="00801F74">
              <w:t>.0%</w:t>
            </w:r>
          </w:p>
        </w:tc>
        <w:tc>
          <w:tcPr>
            <w:tcW w:w="1562" w:type="dxa"/>
          </w:tcPr>
          <w:p w14:paraId="2C0A80A2" w14:textId="02011663" w:rsidR="00801F74" w:rsidRDefault="00893850" w:rsidP="00060ED4">
            <w:pPr>
              <w:pStyle w:val="NoSpacing"/>
              <w:jc w:val="center"/>
              <w:cnfStyle w:val="000000010000" w:firstRow="0" w:lastRow="0" w:firstColumn="0" w:lastColumn="0" w:oddVBand="0" w:evenVBand="0" w:oddHBand="0" w:evenHBand="1" w:firstRowFirstColumn="0" w:firstRowLastColumn="0" w:lastRowFirstColumn="0" w:lastRowLastColumn="0"/>
            </w:pPr>
            <w:r>
              <w:t>63.6</w:t>
            </w:r>
            <w:r w:rsidR="00801F74">
              <w:t>%</w:t>
            </w:r>
          </w:p>
        </w:tc>
        <w:tc>
          <w:tcPr>
            <w:tcW w:w="1410" w:type="dxa"/>
          </w:tcPr>
          <w:p w14:paraId="29F59F58" w14:textId="68CBFAAC" w:rsidR="00801F74" w:rsidRDefault="00893850" w:rsidP="00060ED4">
            <w:pPr>
              <w:pStyle w:val="NoSpacing"/>
              <w:jc w:val="center"/>
              <w:cnfStyle w:val="000000010000" w:firstRow="0" w:lastRow="0" w:firstColumn="0" w:lastColumn="0" w:oddVBand="0" w:evenVBand="0" w:oddHBand="0" w:evenHBand="1" w:firstRowFirstColumn="0" w:firstRowLastColumn="0" w:lastRowFirstColumn="0" w:lastRowLastColumn="0"/>
            </w:pPr>
            <w:r>
              <w:t>63</w:t>
            </w:r>
            <w:r w:rsidR="00801F74">
              <w:t>.</w:t>
            </w:r>
            <w:r>
              <w:t>8</w:t>
            </w:r>
            <w:r w:rsidR="00801F74">
              <w:t>%</w:t>
            </w:r>
          </w:p>
        </w:tc>
        <w:tc>
          <w:tcPr>
            <w:tcW w:w="1235" w:type="dxa"/>
          </w:tcPr>
          <w:p w14:paraId="4EEEBA4D" w14:textId="77777777" w:rsidR="00801F74" w:rsidRDefault="00801F74" w:rsidP="00060ED4">
            <w:pPr>
              <w:pStyle w:val="NoSpacing"/>
              <w:jc w:val="center"/>
              <w:cnfStyle w:val="000000010000" w:firstRow="0" w:lastRow="0" w:firstColumn="0" w:lastColumn="0" w:oddVBand="0" w:evenVBand="0" w:oddHBand="0" w:evenHBand="1" w:firstRowFirstColumn="0" w:firstRowLastColumn="0" w:lastRowFirstColumn="0" w:lastRowLastColumn="0"/>
            </w:pPr>
            <w:r>
              <w:t>140</w:t>
            </w:r>
          </w:p>
        </w:tc>
      </w:tr>
      <w:tr w:rsidR="00801F74" w14:paraId="525D828C"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10090369" w14:textId="77777777" w:rsidR="00801F74" w:rsidRDefault="00801F74" w:rsidP="00060ED4">
            <w:pPr>
              <w:pStyle w:val="NoSpacing"/>
            </w:pPr>
            <w:r>
              <w:t>Average</w:t>
            </w:r>
          </w:p>
        </w:tc>
        <w:tc>
          <w:tcPr>
            <w:tcW w:w="1737" w:type="dxa"/>
          </w:tcPr>
          <w:p w14:paraId="44D4918F" w14:textId="3678EB73" w:rsidR="00801F74" w:rsidRDefault="00801F74"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656FEA">
              <w:t>4</w:t>
            </w:r>
            <w:r>
              <w:t>.</w:t>
            </w:r>
            <w:r w:rsidR="00656FEA">
              <w:t>1</w:t>
            </w:r>
            <w:r>
              <w:t>%</w:t>
            </w:r>
          </w:p>
        </w:tc>
        <w:tc>
          <w:tcPr>
            <w:tcW w:w="1737" w:type="dxa"/>
          </w:tcPr>
          <w:p w14:paraId="29E1008E" w14:textId="207D2583" w:rsidR="00801F74" w:rsidRDefault="005D18F5" w:rsidP="00060ED4">
            <w:pPr>
              <w:pStyle w:val="NoSpacing"/>
              <w:jc w:val="center"/>
              <w:cnfStyle w:val="000000100000" w:firstRow="0" w:lastRow="0" w:firstColumn="0" w:lastColumn="0" w:oddVBand="0" w:evenVBand="0" w:oddHBand="1" w:evenHBand="0" w:firstRowFirstColumn="0" w:firstRowLastColumn="0" w:lastRowFirstColumn="0" w:lastRowLastColumn="0"/>
            </w:pPr>
            <w:r>
              <w:t>81.1</w:t>
            </w:r>
            <w:r w:rsidR="00801F74">
              <w:t xml:space="preserve">% </w:t>
            </w:r>
          </w:p>
        </w:tc>
        <w:tc>
          <w:tcPr>
            <w:tcW w:w="1562" w:type="dxa"/>
          </w:tcPr>
          <w:p w14:paraId="37DF06C0" w14:textId="6AED4854" w:rsidR="00801F74" w:rsidRDefault="002B0508" w:rsidP="00060ED4">
            <w:pPr>
              <w:pStyle w:val="NoSpacing"/>
              <w:jc w:val="center"/>
              <w:cnfStyle w:val="000000100000" w:firstRow="0" w:lastRow="0" w:firstColumn="0" w:lastColumn="0" w:oddVBand="0" w:evenVBand="0" w:oddHBand="1" w:evenHBand="0" w:firstRowFirstColumn="0" w:firstRowLastColumn="0" w:lastRowFirstColumn="0" w:lastRowLastColumn="0"/>
            </w:pPr>
            <w:r>
              <w:t>81</w:t>
            </w:r>
            <w:r w:rsidR="00801F74">
              <w:t>.</w:t>
            </w:r>
            <w:r>
              <w:t>3</w:t>
            </w:r>
            <w:r w:rsidR="00801F74">
              <w:t>%</w:t>
            </w:r>
          </w:p>
        </w:tc>
        <w:tc>
          <w:tcPr>
            <w:tcW w:w="1410" w:type="dxa"/>
          </w:tcPr>
          <w:p w14:paraId="0212D250" w14:textId="0528ECCE" w:rsidR="00801F74" w:rsidRDefault="001D0434" w:rsidP="00060ED4">
            <w:pPr>
              <w:pStyle w:val="NoSpacing"/>
              <w:jc w:val="center"/>
              <w:cnfStyle w:val="000000100000" w:firstRow="0" w:lastRow="0" w:firstColumn="0" w:lastColumn="0" w:oddVBand="0" w:evenVBand="0" w:oddHBand="1" w:evenHBand="0" w:firstRowFirstColumn="0" w:firstRowLastColumn="0" w:lastRowFirstColumn="0" w:lastRowLastColumn="0"/>
            </w:pPr>
            <w:r>
              <w:t>81.2</w:t>
            </w:r>
            <w:r w:rsidR="00801F74">
              <w:t>%</w:t>
            </w:r>
          </w:p>
        </w:tc>
        <w:tc>
          <w:tcPr>
            <w:tcW w:w="1235" w:type="dxa"/>
          </w:tcPr>
          <w:p w14:paraId="271B0362" w14:textId="77777777" w:rsidR="00801F74" w:rsidRDefault="00801F74" w:rsidP="00060ED4">
            <w:pPr>
              <w:pStyle w:val="NoSpacing"/>
              <w:jc w:val="center"/>
              <w:cnfStyle w:val="000000100000" w:firstRow="0" w:lastRow="0" w:firstColumn="0" w:lastColumn="0" w:oddVBand="0" w:evenVBand="0" w:oddHBand="1" w:evenHBand="0" w:firstRowFirstColumn="0" w:firstRowLastColumn="0" w:lastRowFirstColumn="0" w:lastRowLastColumn="0"/>
            </w:pPr>
          </w:p>
        </w:tc>
      </w:tr>
    </w:tbl>
    <w:p w14:paraId="3D5A5BFD" w14:textId="77777777" w:rsidR="001D0434" w:rsidRDefault="001D0434">
      <w:pPr>
        <w:spacing w:after="0" w:line="240" w:lineRule="auto"/>
      </w:pPr>
    </w:p>
    <w:p w14:paraId="4E87C8DC" w14:textId="1F80CAD8" w:rsidR="001D0434" w:rsidRDefault="001D0434" w:rsidP="001D0434">
      <w:pPr>
        <w:spacing w:after="0" w:line="240" w:lineRule="auto"/>
      </w:pPr>
      <w:r w:rsidRPr="00AA7E6A">
        <w:rPr>
          <w:b/>
          <w:bCs/>
        </w:rPr>
        <w:t>Accuracy:</w:t>
      </w:r>
      <w:r>
        <w:t xml:space="preserve"> The average accuracy was 94.1% with PCA compared to 9</w:t>
      </w:r>
      <w:r w:rsidR="00901BD0">
        <w:t>8</w:t>
      </w:r>
      <w:r>
        <w:t>.</w:t>
      </w:r>
      <w:r w:rsidR="00901BD0">
        <w:t>9</w:t>
      </w:r>
      <w:r w:rsidR="00197471">
        <w:t>% without PCA</w:t>
      </w:r>
      <w:r>
        <w:t>.</w:t>
      </w:r>
    </w:p>
    <w:p w14:paraId="32CC1CF3" w14:textId="77777777" w:rsidR="00197471" w:rsidRDefault="00197471" w:rsidP="001D0434">
      <w:pPr>
        <w:spacing w:after="0" w:line="240" w:lineRule="auto"/>
      </w:pPr>
    </w:p>
    <w:p w14:paraId="4CC4C8AA" w14:textId="3F1B7266" w:rsidR="00AE3EF3" w:rsidRPr="00BB5705" w:rsidRDefault="00197471">
      <w:pPr>
        <w:spacing w:after="0" w:line="240" w:lineRule="auto"/>
      </w:pPr>
      <w:r w:rsidRPr="00AA7E6A">
        <w:rPr>
          <w:b/>
          <w:bCs/>
        </w:rPr>
        <w:t>F1-score:</w:t>
      </w:r>
      <w:r>
        <w:t xml:space="preserve"> The average F1-score was 81.2.% with PCA compared to </w:t>
      </w:r>
      <w:r w:rsidR="007F6971">
        <w:t>9</w:t>
      </w:r>
      <w:r w:rsidR="00D3186F">
        <w:t>7</w:t>
      </w:r>
      <w:r w:rsidR="007F6971">
        <w:t>.</w:t>
      </w:r>
      <w:r w:rsidR="00BF68ED">
        <w:t>2</w:t>
      </w:r>
      <w:r w:rsidR="007F6971">
        <w:t>% without PCA.</w:t>
      </w:r>
      <w:r w:rsidR="00241715">
        <w:t xml:space="preserve"> </w:t>
      </w:r>
      <w:r w:rsidR="002522D3">
        <w:t>A significant drop in performance can be observed in</w:t>
      </w:r>
      <w:r w:rsidR="00654817">
        <w:t xml:space="preserve"> both precision and recall for class 2 and class 3.</w:t>
      </w:r>
    </w:p>
    <w:p w14:paraId="182CACC9" w14:textId="070E5AF9" w:rsidR="005C33DF" w:rsidRDefault="005C33DF" w:rsidP="00B80540">
      <w:pPr>
        <w:pStyle w:val="Heading1"/>
      </w:pPr>
      <w:bookmarkStart w:id="36" w:name="_Toc184025946"/>
      <w:r>
        <w:t>Random Forest</w:t>
      </w:r>
      <w:bookmarkEnd w:id="36"/>
    </w:p>
    <w:p w14:paraId="421DBC76" w14:textId="77777777" w:rsidR="00447719" w:rsidRDefault="00447719" w:rsidP="00447719">
      <w:pPr>
        <w:pStyle w:val="Heading2"/>
      </w:pPr>
      <w:bookmarkStart w:id="37" w:name="_Toc184025947"/>
      <w:r>
        <w:t>All Features</w:t>
      </w:r>
      <w:bookmarkEnd w:id="37"/>
    </w:p>
    <w:p w14:paraId="1AE455AB" w14:textId="68D20B6E" w:rsidR="00D318C3" w:rsidRDefault="00447719" w:rsidP="00353609">
      <w:r>
        <w:t xml:space="preserve">For </w:t>
      </w:r>
      <w:r w:rsidR="00E1721C">
        <w:t>R</w:t>
      </w:r>
      <w:r w:rsidR="001F3844">
        <w:t>andom Forest</w:t>
      </w:r>
      <w:r>
        <w:t>, the average cross-validation accuracy on the training set was 99.</w:t>
      </w:r>
      <w:r w:rsidR="0048192E">
        <w:t>0</w:t>
      </w:r>
      <w:r>
        <w:t>%.</w:t>
      </w:r>
    </w:p>
    <w:p w14:paraId="6EF12FE8" w14:textId="77777777" w:rsidR="00447719" w:rsidRDefault="00447719" w:rsidP="00447719">
      <w:pPr>
        <w:spacing w:after="0" w:line="240" w:lineRule="auto"/>
      </w:pPr>
      <w:r>
        <w:t>This table summarizes the evaluation metrics on the test set using all features:</w:t>
      </w:r>
    </w:p>
    <w:p w14:paraId="35C7C62D" w14:textId="77777777" w:rsidR="00447719" w:rsidRDefault="00447719" w:rsidP="00447719">
      <w:pPr>
        <w:spacing w:after="0" w:line="240" w:lineRule="auto"/>
      </w:pPr>
    </w:p>
    <w:tbl>
      <w:tblPr>
        <w:tblStyle w:val="GridTable5Dark1"/>
        <w:tblW w:w="0" w:type="auto"/>
        <w:tblLook w:val="04A0" w:firstRow="1" w:lastRow="0" w:firstColumn="1" w:lastColumn="0" w:noHBand="0" w:noVBand="1"/>
      </w:tblPr>
      <w:tblGrid>
        <w:gridCol w:w="1663"/>
        <w:gridCol w:w="1737"/>
        <w:gridCol w:w="1737"/>
        <w:gridCol w:w="1562"/>
        <w:gridCol w:w="1410"/>
        <w:gridCol w:w="1235"/>
      </w:tblGrid>
      <w:tr w:rsidR="00447719" w14:paraId="4DAF1557" w14:textId="77777777" w:rsidTr="00060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4C0A7F98" w14:textId="77777777" w:rsidR="00447719" w:rsidRDefault="00447719" w:rsidP="00060ED4">
            <w:pPr>
              <w:pStyle w:val="NoSpacing"/>
            </w:pPr>
            <w:r>
              <w:t>Class</w:t>
            </w:r>
          </w:p>
        </w:tc>
        <w:tc>
          <w:tcPr>
            <w:tcW w:w="1737" w:type="dxa"/>
          </w:tcPr>
          <w:p w14:paraId="49CDBC7D"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Accuracy</w:t>
            </w:r>
          </w:p>
        </w:tc>
        <w:tc>
          <w:tcPr>
            <w:tcW w:w="1737" w:type="dxa"/>
          </w:tcPr>
          <w:p w14:paraId="74C4F22E"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Precision</w:t>
            </w:r>
          </w:p>
        </w:tc>
        <w:tc>
          <w:tcPr>
            <w:tcW w:w="1562" w:type="dxa"/>
          </w:tcPr>
          <w:p w14:paraId="428BC8B2"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Recall</w:t>
            </w:r>
          </w:p>
        </w:tc>
        <w:tc>
          <w:tcPr>
            <w:tcW w:w="1410" w:type="dxa"/>
          </w:tcPr>
          <w:p w14:paraId="079F236B"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F1-score</w:t>
            </w:r>
          </w:p>
        </w:tc>
        <w:tc>
          <w:tcPr>
            <w:tcW w:w="1235" w:type="dxa"/>
          </w:tcPr>
          <w:p w14:paraId="7F1E6FAC"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Support</w:t>
            </w:r>
          </w:p>
        </w:tc>
      </w:tr>
      <w:tr w:rsidR="00447719" w14:paraId="43C22B75"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50D28E2F" w14:textId="77777777" w:rsidR="00447719" w:rsidRDefault="00447719" w:rsidP="00060ED4">
            <w:pPr>
              <w:pStyle w:val="NoSpacing"/>
            </w:pPr>
            <w:r>
              <w:t>0</w:t>
            </w:r>
          </w:p>
        </w:tc>
        <w:tc>
          <w:tcPr>
            <w:tcW w:w="1737" w:type="dxa"/>
          </w:tcPr>
          <w:p w14:paraId="38A58A46" w14:textId="77777777" w:rsidR="00447719" w:rsidRDefault="00447719"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41B67A2B" w14:textId="2BB16B6C" w:rsidR="00447719" w:rsidRDefault="0048192E" w:rsidP="00060ED4">
            <w:pPr>
              <w:pStyle w:val="NoSpacing"/>
              <w:jc w:val="center"/>
              <w:cnfStyle w:val="000000100000" w:firstRow="0" w:lastRow="0" w:firstColumn="0" w:lastColumn="0" w:oddVBand="0" w:evenVBand="0" w:oddHBand="1" w:evenHBand="0" w:firstRowFirstColumn="0" w:firstRowLastColumn="0" w:lastRowFirstColumn="0" w:lastRowLastColumn="0"/>
            </w:pPr>
            <w:r>
              <w:t>100.0</w:t>
            </w:r>
            <w:r w:rsidR="00447719">
              <w:t>%</w:t>
            </w:r>
          </w:p>
        </w:tc>
        <w:tc>
          <w:tcPr>
            <w:tcW w:w="1562" w:type="dxa"/>
          </w:tcPr>
          <w:p w14:paraId="10799C31" w14:textId="2B5E9C45" w:rsidR="00447719" w:rsidRDefault="005F67D8"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447719">
              <w:t>.</w:t>
            </w:r>
            <w:r>
              <w:t>8</w:t>
            </w:r>
            <w:r w:rsidR="00447719">
              <w:t>%</w:t>
            </w:r>
          </w:p>
        </w:tc>
        <w:tc>
          <w:tcPr>
            <w:tcW w:w="1410" w:type="dxa"/>
          </w:tcPr>
          <w:p w14:paraId="2469ABBD" w14:textId="69ED715E" w:rsidR="00447719" w:rsidRDefault="00487AE4"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447719">
              <w:t>.</w:t>
            </w:r>
            <w:r>
              <w:t>9</w:t>
            </w:r>
            <w:r w:rsidR="00447719">
              <w:t>%</w:t>
            </w:r>
          </w:p>
        </w:tc>
        <w:tc>
          <w:tcPr>
            <w:tcW w:w="1235" w:type="dxa"/>
          </w:tcPr>
          <w:p w14:paraId="04EE4463"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1619</w:t>
            </w:r>
          </w:p>
        </w:tc>
      </w:tr>
      <w:tr w:rsidR="00447719" w14:paraId="4CA2F921"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B0A08C4" w14:textId="77777777" w:rsidR="00447719" w:rsidRDefault="00447719" w:rsidP="00060ED4">
            <w:pPr>
              <w:pStyle w:val="NoSpacing"/>
            </w:pPr>
            <w:r>
              <w:t>1</w:t>
            </w:r>
          </w:p>
        </w:tc>
        <w:tc>
          <w:tcPr>
            <w:tcW w:w="1737" w:type="dxa"/>
          </w:tcPr>
          <w:p w14:paraId="1AFEF1D7" w14:textId="77777777" w:rsidR="00447719" w:rsidRDefault="00447719"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41908625"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99.0%</w:t>
            </w:r>
          </w:p>
        </w:tc>
        <w:tc>
          <w:tcPr>
            <w:tcW w:w="1562" w:type="dxa"/>
          </w:tcPr>
          <w:p w14:paraId="60770664"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100.0%</w:t>
            </w:r>
          </w:p>
        </w:tc>
        <w:tc>
          <w:tcPr>
            <w:tcW w:w="1410" w:type="dxa"/>
          </w:tcPr>
          <w:p w14:paraId="513D1912"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99.5%</w:t>
            </w:r>
          </w:p>
        </w:tc>
        <w:tc>
          <w:tcPr>
            <w:tcW w:w="1235" w:type="dxa"/>
          </w:tcPr>
          <w:p w14:paraId="2FF7B336"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103</w:t>
            </w:r>
          </w:p>
        </w:tc>
      </w:tr>
      <w:tr w:rsidR="00447719" w14:paraId="0907BE51"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233C5104" w14:textId="77777777" w:rsidR="00447719" w:rsidRDefault="00447719" w:rsidP="00060ED4">
            <w:pPr>
              <w:pStyle w:val="NoSpacing"/>
            </w:pPr>
            <w:r>
              <w:t>2</w:t>
            </w:r>
          </w:p>
        </w:tc>
        <w:tc>
          <w:tcPr>
            <w:tcW w:w="1737" w:type="dxa"/>
          </w:tcPr>
          <w:p w14:paraId="5BFCBAC0" w14:textId="77777777" w:rsidR="00447719" w:rsidRDefault="00447719"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09954FB7" w14:textId="2D095598"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942C66">
              <w:t>9</w:t>
            </w:r>
            <w:r>
              <w:t>.</w:t>
            </w:r>
            <w:r w:rsidR="00942C66">
              <w:t>4</w:t>
            </w:r>
            <w:r>
              <w:t>%</w:t>
            </w:r>
          </w:p>
        </w:tc>
        <w:tc>
          <w:tcPr>
            <w:tcW w:w="1562" w:type="dxa"/>
          </w:tcPr>
          <w:p w14:paraId="401FCB8A" w14:textId="04EE0A51"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E65AA4">
              <w:t>9.4</w:t>
            </w:r>
            <w:r>
              <w:t>%</w:t>
            </w:r>
          </w:p>
        </w:tc>
        <w:tc>
          <w:tcPr>
            <w:tcW w:w="1410" w:type="dxa"/>
          </w:tcPr>
          <w:p w14:paraId="1ED03F7B" w14:textId="3E2D1B18"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942C66">
              <w:t>9</w:t>
            </w:r>
            <w:r>
              <w:t>.</w:t>
            </w:r>
            <w:r w:rsidR="00487AE4">
              <w:t>4</w:t>
            </w:r>
            <w:r>
              <w:t>%</w:t>
            </w:r>
          </w:p>
        </w:tc>
        <w:tc>
          <w:tcPr>
            <w:tcW w:w="1235" w:type="dxa"/>
          </w:tcPr>
          <w:p w14:paraId="36201D10"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164</w:t>
            </w:r>
          </w:p>
        </w:tc>
      </w:tr>
      <w:tr w:rsidR="00447719" w14:paraId="1A8BF4B8"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91CD231" w14:textId="77777777" w:rsidR="00447719" w:rsidRDefault="00447719" w:rsidP="00060ED4">
            <w:pPr>
              <w:pStyle w:val="NoSpacing"/>
            </w:pPr>
            <w:r>
              <w:t>3</w:t>
            </w:r>
          </w:p>
        </w:tc>
        <w:tc>
          <w:tcPr>
            <w:tcW w:w="1737" w:type="dxa"/>
          </w:tcPr>
          <w:p w14:paraId="31B84E16" w14:textId="77777777" w:rsidR="00447719" w:rsidRDefault="00447719"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069862E2" w14:textId="3B9CCE51"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5F67D8">
              <w:t>7</w:t>
            </w:r>
            <w:r>
              <w:t>.</w:t>
            </w:r>
            <w:r w:rsidR="005F67D8">
              <w:t>9</w:t>
            </w:r>
            <w:r>
              <w:t>%</w:t>
            </w:r>
          </w:p>
        </w:tc>
        <w:tc>
          <w:tcPr>
            <w:tcW w:w="1562" w:type="dxa"/>
          </w:tcPr>
          <w:p w14:paraId="1F16371E" w14:textId="671EF979"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E65AA4">
              <w:t>9</w:t>
            </w:r>
            <w:r>
              <w:t>.</w:t>
            </w:r>
            <w:r w:rsidR="00E65AA4">
              <w:t>3</w:t>
            </w:r>
            <w:r>
              <w:t>%</w:t>
            </w:r>
          </w:p>
        </w:tc>
        <w:tc>
          <w:tcPr>
            <w:tcW w:w="1410" w:type="dxa"/>
          </w:tcPr>
          <w:p w14:paraId="324D4A86" w14:textId="24949A4C"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BA12C5">
              <w:t>8</w:t>
            </w:r>
            <w:r>
              <w:t>.</w:t>
            </w:r>
            <w:r w:rsidR="00487AE4">
              <w:t>6</w:t>
            </w:r>
            <w:r>
              <w:t>%</w:t>
            </w:r>
          </w:p>
        </w:tc>
        <w:tc>
          <w:tcPr>
            <w:tcW w:w="1235" w:type="dxa"/>
          </w:tcPr>
          <w:p w14:paraId="5A30BB3D"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140</w:t>
            </w:r>
          </w:p>
        </w:tc>
      </w:tr>
      <w:tr w:rsidR="00447719" w14:paraId="68DC317C"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637FD5B" w14:textId="77777777" w:rsidR="00447719" w:rsidRDefault="00447719" w:rsidP="00060ED4">
            <w:pPr>
              <w:pStyle w:val="NoSpacing"/>
            </w:pPr>
            <w:r>
              <w:t>Average</w:t>
            </w:r>
          </w:p>
        </w:tc>
        <w:tc>
          <w:tcPr>
            <w:tcW w:w="1737" w:type="dxa"/>
          </w:tcPr>
          <w:p w14:paraId="2CFF3C9D" w14:textId="1B9D1ECA"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C2504A">
              <w:t>9</w:t>
            </w:r>
            <w:r>
              <w:t>.</w:t>
            </w:r>
            <w:r w:rsidR="00C2504A">
              <w:t>8</w:t>
            </w:r>
            <w:r>
              <w:t>%</w:t>
            </w:r>
          </w:p>
        </w:tc>
        <w:tc>
          <w:tcPr>
            <w:tcW w:w="1737" w:type="dxa"/>
          </w:tcPr>
          <w:p w14:paraId="56C5217C" w14:textId="6C3A7164"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BA12C5">
              <w:t>9</w:t>
            </w:r>
            <w:r>
              <w:t>.</w:t>
            </w:r>
            <w:r w:rsidR="005F67D8">
              <w:t>1</w:t>
            </w:r>
            <w:r>
              <w:t xml:space="preserve">% </w:t>
            </w:r>
          </w:p>
        </w:tc>
        <w:tc>
          <w:tcPr>
            <w:tcW w:w="1562" w:type="dxa"/>
          </w:tcPr>
          <w:p w14:paraId="63A272B4" w14:textId="300AD7C6"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293CC8">
              <w:t>9</w:t>
            </w:r>
            <w:r>
              <w:t>.</w:t>
            </w:r>
            <w:r w:rsidR="00E65AA4">
              <w:t>6</w:t>
            </w:r>
            <w:r>
              <w:t>%</w:t>
            </w:r>
          </w:p>
        </w:tc>
        <w:tc>
          <w:tcPr>
            <w:tcW w:w="1410" w:type="dxa"/>
          </w:tcPr>
          <w:p w14:paraId="6A17495E" w14:textId="07FE0F6F"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DC4F85">
              <w:t>9.</w:t>
            </w:r>
            <w:r w:rsidR="005F67D8">
              <w:t>3</w:t>
            </w:r>
            <w:r>
              <w:t>%</w:t>
            </w:r>
          </w:p>
        </w:tc>
        <w:tc>
          <w:tcPr>
            <w:tcW w:w="1235" w:type="dxa"/>
          </w:tcPr>
          <w:p w14:paraId="1A667D28"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p>
        </w:tc>
      </w:tr>
    </w:tbl>
    <w:p w14:paraId="62634699" w14:textId="77777777" w:rsidR="00447719" w:rsidRDefault="00447719" w:rsidP="00447719">
      <w:pPr>
        <w:spacing w:after="0" w:line="240" w:lineRule="auto"/>
      </w:pPr>
    </w:p>
    <w:p w14:paraId="159852A5" w14:textId="77777777" w:rsidR="00447719" w:rsidRDefault="00447719" w:rsidP="00447719">
      <w:pPr>
        <w:spacing w:after="0" w:line="240" w:lineRule="auto"/>
      </w:pPr>
    </w:p>
    <w:p w14:paraId="0FA74F79" w14:textId="3FC09211" w:rsidR="00447719" w:rsidRDefault="00447719" w:rsidP="00447719">
      <w:pPr>
        <w:spacing w:after="0" w:line="240" w:lineRule="auto"/>
      </w:pPr>
      <w:r w:rsidRPr="00AA7E6A">
        <w:rPr>
          <w:b/>
          <w:bCs/>
        </w:rPr>
        <w:t>Accuracy:</w:t>
      </w:r>
      <w:r>
        <w:t xml:space="preserve"> The average accuracy was 9</w:t>
      </w:r>
      <w:r w:rsidR="00293CC8">
        <w:t>9</w:t>
      </w:r>
      <w:r>
        <w:t>.</w:t>
      </w:r>
      <w:r w:rsidR="00293CC8">
        <w:t>8</w:t>
      </w:r>
      <w:r>
        <w:t>%.</w:t>
      </w:r>
    </w:p>
    <w:p w14:paraId="20A08C08" w14:textId="77777777" w:rsidR="00447719" w:rsidRDefault="00447719" w:rsidP="00447719">
      <w:pPr>
        <w:spacing w:after="0" w:line="240" w:lineRule="auto"/>
      </w:pPr>
    </w:p>
    <w:p w14:paraId="6BC9539C" w14:textId="7627F05F" w:rsidR="00251103" w:rsidRDefault="00447719" w:rsidP="00447719">
      <w:pPr>
        <w:spacing w:after="0" w:line="240" w:lineRule="auto"/>
      </w:pPr>
      <w:r w:rsidRPr="00AA7E6A">
        <w:rPr>
          <w:b/>
          <w:bCs/>
        </w:rPr>
        <w:t>Precision:</w:t>
      </w:r>
      <w:r>
        <w:t xml:space="preserve"> </w:t>
      </w:r>
    </w:p>
    <w:p w14:paraId="6FC98176" w14:textId="24712C29" w:rsidR="009C2145" w:rsidRDefault="009C2145" w:rsidP="009C2145">
      <w:pPr>
        <w:pStyle w:val="ListParagraph"/>
        <w:numPr>
          <w:ilvl w:val="0"/>
          <w:numId w:val="35"/>
        </w:numPr>
        <w:spacing w:after="0" w:line="240" w:lineRule="auto"/>
      </w:pPr>
      <w:r>
        <w:t xml:space="preserve">Out of the total predictions for class 0, </w:t>
      </w:r>
      <w:r w:rsidR="00DC6A58">
        <w:t>100.0</w:t>
      </w:r>
      <w:r>
        <w:t>% belong to class 0 in the actual dataset.</w:t>
      </w:r>
    </w:p>
    <w:p w14:paraId="207891C4" w14:textId="6FF3946A" w:rsidR="009C2145" w:rsidRDefault="009C2145" w:rsidP="009C2145">
      <w:pPr>
        <w:pStyle w:val="ListParagraph"/>
        <w:numPr>
          <w:ilvl w:val="0"/>
          <w:numId w:val="35"/>
        </w:numPr>
        <w:spacing w:after="0" w:line="240" w:lineRule="auto"/>
      </w:pPr>
      <w:r>
        <w:lastRenderedPageBreak/>
        <w:t xml:space="preserve">Out of the total predictions for class 1, </w:t>
      </w:r>
      <w:r w:rsidR="00932BB8">
        <w:t>99</w:t>
      </w:r>
      <w:r>
        <w:t>.0% belong to class 1 in the actual dataset.</w:t>
      </w:r>
    </w:p>
    <w:p w14:paraId="4C7CD675" w14:textId="5F26E066" w:rsidR="009C2145" w:rsidRDefault="009C2145" w:rsidP="009C2145">
      <w:pPr>
        <w:pStyle w:val="ListParagraph"/>
        <w:numPr>
          <w:ilvl w:val="0"/>
          <w:numId w:val="35"/>
        </w:numPr>
        <w:spacing w:after="0" w:line="240" w:lineRule="auto"/>
      </w:pPr>
      <w:r>
        <w:t>Out of the total predictions for class 2, 9</w:t>
      </w:r>
      <w:r w:rsidR="00932BB8">
        <w:t>9</w:t>
      </w:r>
      <w:r>
        <w:t>.</w:t>
      </w:r>
      <w:r w:rsidR="00932BB8">
        <w:t>4</w:t>
      </w:r>
      <w:r>
        <w:t>% belong to class 2 in the actual dataset.</w:t>
      </w:r>
    </w:p>
    <w:p w14:paraId="1230A8D4" w14:textId="0794CEF4" w:rsidR="009C2145" w:rsidRDefault="009C2145" w:rsidP="00447719">
      <w:pPr>
        <w:pStyle w:val="ListParagraph"/>
        <w:numPr>
          <w:ilvl w:val="0"/>
          <w:numId w:val="35"/>
        </w:numPr>
        <w:spacing w:after="0" w:line="240" w:lineRule="auto"/>
      </w:pPr>
      <w:r>
        <w:t>Out of the total predictions for class 3, 9</w:t>
      </w:r>
      <w:r w:rsidR="00DC6A58">
        <w:t>7</w:t>
      </w:r>
      <w:r>
        <w:t>.</w:t>
      </w:r>
      <w:r w:rsidR="00DC6A58">
        <w:t>9</w:t>
      </w:r>
      <w:r>
        <w:t xml:space="preserve">% belong to class 3 in the actual dataset. </w:t>
      </w:r>
    </w:p>
    <w:p w14:paraId="1B9E79C8" w14:textId="77777777" w:rsidR="00447719" w:rsidRDefault="00447719" w:rsidP="00447719">
      <w:pPr>
        <w:spacing w:after="0" w:line="240" w:lineRule="auto"/>
      </w:pPr>
    </w:p>
    <w:p w14:paraId="3ED5B32C" w14:textId="1495C1D9" w:rsidR="00932BB8" w:rsidRDefault="00447719" w:rsidP="00447719">
      <w:pPr>
        <w:spacing w:after="0" w:line="240" w:lineRule="auto"/>
      </w:pPr>
      <w:r w:rsidRPr="00505A7E">
        <w:rPr>
          <w:b/>
          <w:bCs/>
        </w:rPr>
        <w:t>Recall:</w:t>
      </w:r>
      <w:r>
        <w:t xml:space="preserve"> </w:t>
      </w:r>
    </w:p>
    <w:p w14:paraId="0846E03F" w14:textId="5C5944FA" w:rsidR="00932BB8" w:rsidRDefault="00932BB8" w:rsidP="00932BB8">
      <w:pPr>
        <w:pStyle w:val="ListParagraph"/>
        <w:numPr>
          <w:ilvl w:val="0"/>
          <w:numId w:val="34"/>
        </w:numPr>
        <w:spacing w:after="0" w:line="240" w:lineRule="auto"/>
      </w:pPr>
      <w:r>
        <w:t xml:space="preserve">Out of the total entries in the dataset for class 0, </w:t>
      </w:r>
      <w:r w:rsidR="00D26438">
        <w:t>99.8</w:t>
      </w:r>
      <w:r>
        <w:t>% were classified in class 0 by the model.</w:t>
      </w:r>
    </w:p>
    <w:p w14:paraId="2215784D" w14:textId="649F2BFF" w:rsidR="00932BB8" w:rsidRDefault="00932BB8" w:rsidP="00932BB8">
      <w:pPr>
        <w:pStyle w:val="ListParagraph"/>
        <w:numPr>
          <w:ilvl w:val="0"/>
          <w:numId w:val="34"/>
        </w:numPr>
        <w:spacing w:after="0" w:line="240" w:lineRule="auto"/>
      </w:pPr>
      <w:r>
        <w:t>Out of the total entries in the dataset for class 1, 100</w:t>
      </w:r>
      <w:r w:rsidR="00D26438">
        <w:t>.0</w:t>
      </w:r>
      <w:r>
        <w:t xml:space="preserve">% were classified in class 1 by the model. </w:t>
      </w:r>
    </w:p>
    <w:p w14:paraId="2CB4F5C8" w14:textId="19405895" w:rsidR="00932BB8" w:rsidRDefault="00932BB8" w:rsidP="00932BB8">
      <w:pPr>
        <w:pStyle w:val="ListParagraph"/>
        <w:numPr>
          <w:ilvl w:val="0"/>
          <w:numId w:val="34"/>
        </w:numPr>
        <w:spacing w:after="0" w:line="240" w:lineRule="auto"/>
      </w:pPr>
      <w:r>
        <w:t>Out of the total entries in the dataset for class 2, 9</w:t>
      </w:r>
      <w:r w:rsidR="00D26438">
        <w:t>9</w:t>
      </w:r>
      <w:r>
        <w:t>.</w:t>
      </w:r>
      <w:r w:rsidR="00D26438">
        <w:t>4</w:t>
      </w:r>
      <w:r>
        <w:t xml:space="preserve">% were classified in class 2 by the model. </w:t>
      </w:r>
    </w:p>
    <w:p w14:paraId="45D0BC08" w14:textId="206A90AA" w:rsidR="00447719" w:rsidRDefault="00932BB8" w:rsidP="00932BB8">
      <w:pPr>
        <w:pStyle w:val="ListParagraph"/>
        <w:numPr>
          <w:ilvl w:val="0"/>
          <w:numId w:val="34"/>
        </w:numPr>
        <w:spacing w:after="0" w:line="240" w:lineRule="auto"/>
      </w:pPr>
      <w:r>
        <w:t>Out of the total entries in the dataset for class 3, 9</w:t>
      </w:r>
      <w:r w:rsidR="002470F0">
        <w:t>9</w:t>
      </w:r>
      <w:r>
        <w:t>.</w:t>
      </w:r>
      <w:r w:rsidR="002470F0">
        <w:t>3</w:t>
      </w:r>
      <w:r>
        <w:t xml:space="preserve">% were classified in class 3 by the model. </w:t>
      </w:r>
    </w:p>
    <w:p w14:paraId="65888199" w14:textId="77777777" w:rsidR="006C3185" w:rsidRDefault="006C3185" w:rsidP="006C3185">
      <w:pPr>
        <w:pStyle w:val="ListParagraph"/>
        <w:spacing w:after="0" w:line="240" w:lineRule="auto"/>
      </w:pPr>
    </w:p>
    <w:p w14:paraId="73CA5346" w14:textId="4DA062EB" w:rsidR="00447719" w:rsidRDefault="00447719" w:rsidP="00447719">
      <w:pPr>
        <w:spacing w:after="0" w:line="240" w:lineRule="auto"/>
      </w:pPr>
      <w:r w:rsidRPr="00AA7E6A">
        <w:rPr>
          <w:b/>
          <w:bCs/>
        </w:rPr>
        <w:t>F1-score:</w:t>
      </w:r>
      <w:r>
        <w:t xml:space="preserve"> The average F1-score was 9</w:t>
      </w:r>
      <w:r w:rsidR="005A6A2F">
        <w:t>9</w:t>
      </w:r>
      <w:r>
        <w:t>.</w:t>
      </w:r>
      <w:r w:rsidR="002470F0">
        <w:t>3</w:t>
      </w:r>
      <w:r>
        <w:t>%. Since this value is close to 1, the model did an excellent job of predicting the number of occupants in a room.</w:t>
      </w:r>
    </w:p>
    <w:p w14:paraId="33E99280" w14:textId="77777777" w:rsidR="00447719" w:rsidRDefault="00447719" w:rsidP="00447719">
      <w:pPr>
        <w:spacing w:after="0" w:line="240" w:lineRule="auto"/>
      </w:pPr>
    </w:p>
    <w:p w14:paraId="3BC402B9" w14:textId="35C0C607" w:rsidR="006C3185" w:rsidRDefault="00447719" w:rsidP="00447719">
      <w:pPr>
        <w:spacing w:after="0" w:line="240" w:lineRule="auto"/>
      </w:pPr>
      <w:r w:rsidRPr="00DB2608">
        <w:rPr>
          <w:b/>
          <w:bCs/>
        </w:rPr>
        <w:t>Support:</w:t>
      </w:r>
      <w:r>
        <w:rPr>
          <w:b/>
          <w:bCs/>
        </w:rPr>
        <w:t xml:space="preserve"> </w:t>
      </w:r>
      <w:r>
        <w:t xml:space="preserve">In the actual </w:t>
      </w:r>
      <w:r w:rsidR="00D462C5">
        <w:t xml:space="preserve">test </w:t>
      </w:r>
      <w:r>
        <w:t>dataset, there are 1619 entries in class 0, 103 entries in class 1, 164 entries in class 2, and 140 entries in class 3.</w:t>
      </w:r>
    </w:p>
    <w:p w14:paraId="20340911" w14:textId="77777777" w:rsidR="006C3185" w:rsidRDefault="006C3185" w:rsidP="00447719">
      <w:pPr>
        <w:spacing w:after="0" w:line="240" w:lineRule="auto"/>
      </w:pPr>
    </w:p>
    <w:p w14:paraId="57D19DDC" w14:textId="1F016E0A" w:rsidR="00447719" w:rsidRDefault="002C3EA3" w:rsidP="00447719">
      <w:pPr>
        <w:spacing w:after="0" w:line="240" w:lineRule="auto"/>
      </w:pPr>
      <w:r>
        <w:t>From</w:t>
      </w:r>
      <w:r w:rsidR="00447719">
        <w:t xml:space="preserve"> the confusion matrix</w:t>
      </w:r>
      <w:r>
        <w:t xml:space="preserve">, I observed that there were only a few </w:t>
      </w:r>
      <w:r w:rsidR="00013908">
        <w:t>wrong predictions</w:t>
      </w:r>
      <w:r w:rsidR="00447719">
        <w:t>:</w:t>
      </w:r>
    </w:p>
    <w:p w14:paraId="171BAB02" w14:textId="2CD5D54D" w:rsidR="00E45186" w:rsidRDefault="00E45186">
      <w:pPr>
        <w:spacing w:after="0" w:line="240" w:lineRule="auto"/>
      </w:pPr>
    </w:p>
    <w:p w14:paraId="052D2F67" w14:textId="6BB178BE" w:rsidR="00E45186" w:rsidRDefault="00AE4A8E" w:rsidP="00447719">
      <w:pPr>
        <w:spacing w:after="0" w:line="240" w:lineRule="auto"/>
      </w:pPr>
      <w:r w:rsidRPr="00AE4A8E">
        <w:rPr>
          <w:noProof/>
        </w:rPr>
        <w:drawing>
          <wp:inline distT="0" distB="0" distL="0" distR="0" wp14:anchorId="1271F7AE" wp14:editId="65C68D1C">
            <wp:extent cx="3831633" cy="3230880"/>
            <wp:effectExtent l="0" t="0" r="0" b="7620"/>
            <wp:docPr id="413906096" name="Picture 1" descr="A chart with numbers and a purple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06096" name="Picture 1" descr="A chart with numbers and a purple square&#10;&#10;Description automatically generated with medium confidence"/>
                    <pic:cNvPicPr/>
                  </pic:nvPicPr>
                  <pic:blipFill>
                    <a:blip r:embed="rId26"/>
                    <a:stretch>
                      <a:fillRect/>
                    </a:stretch>
                  </pic:blipFill>
                  <pic:spPr>
                    <a:xfrm>
                      <a:off x="0" y="0"/>
                      <a:ext cx="3841435" cy="3239145"/>
                    </a:xfrm>
                    <a:prstGeom prst="rect">
                      <a:avLst/>
                    </a:prstGeom>
                  </pic:spPr>
                </pic:pic>
              </a:graphicData>
            </a:graphic>
          </wp:inline>
        </w:drawing>
      </w:r>
    </w:p>
    <w:p w14:paraId="22AA66BE" w14:textId="77777777" w:rsidR="00EC71F8" w:rsidRDefault="00EC71F8" w:rsidP="00447719">
      <w:pPr>
        <w:spacing w:after="0" w:line="240" w:lineRule="auto"/>
      </w:pPr>
    </w:p>
    <w:p w14:paraId="5DD42433" w14:textId="77777777" w:rsidR="00AE4A8E" w:rsidRDefault="00AE4A8E">
      <w:pPr>
        <w:spacing w:after="0" w:line="240" w:lineRule="auto"/>
      </w:pPr>
      <w:r>
        <w:br w:type="page"/>
      </w:r>
    </w:p>
    <w:p w14:paraId="3D5D0D1A" w14:textId="033620E5" w:rsidR="00D66635" w:rsidRDefault="00D66635" w:rsidP="00AE4A8E">
      <w:pPr>
        <w:spacing w:after="0" w:line="240" w:lineRule="auto"/>
      </w:pPr>
      <w:r>
        <w:lastRenderedPageBreak/>
        <w:t>For Random Forest, I plotted the importance of each feature</w:t>
      </w:r>
      <w:r w:rsidR="00E83B9B">
        <w:t>. As show</w:t>
      </w:r>
      <w:r w:rsidR="00E0255E">
        <w:t>n</w:t>
      </w:r>
      <w:r w:rsidR="00E83B9B">
        <w:t xml:space="preserve"> in the following graph, the most important feature</w:t>
      </w:r>
      <w:r w:rsidR="00AE4A8E">
        <w:t>s</w:t>
      </w:r>
      <w:r w:rsidR="00E83B9B">
        <w:t xml:space="preserve"> </w:t>
      </w:r>
      <w:r w:rsidR="00AE4A8E">
        <w:t>were light</w:t>
      </w:r>
      <w:r w:rsidR="00E83B9B">
        <w:t xml:space="preserve">. The least important features were </w:t>
      </w:r>
      <w:r w:rsidR="006118E7">
        <w:t>sound and motion.</w:t>
      </w:r>
    </w:p>
    <w:p w14:paraId="237EA526" w14:textId="77777777" w:rsidR="00AE4A8E" w:rsidRDefault="00AE4A8E" w:rsidP="00AE4A8E">
      <w:pPr>
        <w:spacing w:after="0" w:line="240" w:lineRule="auto"/>
      </w:pPr>
    </w:p>
    <w:p w14:paraId="3388BF72" w14:textId="5A1051E2" w:rsidR="000500F7" w:rsidRDefault="000500F7" w:rsidP="00D66635">
      <w:r w:rsidRPr="000500F7">
        <w:rPr>
          <w:noProof/>
        </w:rPr>
        <w:drawing>
          <wp:inline distT="0" distB="0" distL="0" distR="0" wp14:anchorId="3F22240B" wp14:editId="0F9DF77A">
            <wp:extent cx="3891666" cy="3436620"/>
            <wp:effectExtent l="0" t="0" r="0" b="0"/>
            <wp:docPr id="1881293096"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93096" name="Picture 1" descr="A graph with numbers and lines&#10;&#10;Description automatically generated"/>
                    <pic:cNvPicPr/>
                  </pic:nvPicPr>
                  <pic:blipFill>
                    <a:blip r:embed="rId27"/>
                    <a:stretch>
                      <a:fillRect/>
                    </a:stretch>
                  </pic:blipFill>
                  <pic:spPr>
                    <a:xfrm>
                      <a:off x="0" y="0"/>
                      <a:ext cx="3906220" cy="3449473"/>
                    </a:xfrm>
                    <a:prstGeom prst="rect">
                      <a:avLst/>
                    </a:prstGeom>
                  </pic:spPr>
                </pic:pic>
              </a:graphicData>
            </a:graphic>
          </wp:inline>
        </w:drawing>
      </w:r>
    </w:p>
    <w:p w14:paraId="5B0D108F" w14:textId="4A6FC81E" w:rsidR="00447719" w:rsidRPr="00DB2608" w:rsidRDefault="00447719" w:rsidP="00447719">
      <w:pPr>
        <w:pStyle w:val="Heading2"/>
      </w:pPr>
      <w:bookmarkStart w:id="38" w:name="_Toc184025948"/>
      <w:r>
        <w:t>PCA Features</w:t>
      </w:r>
      <w:bookmarkEnd w:id="38"/>
    </w:p>
    <w:p w14:paraId="1F413144" w14:textId="77777777" w:rsidR="00447719" w:rsidRDefault="00447719" w:rsidP="00447719">
      <w:pPr>
        <w:spacing w:after="0" w:line="240" w:lineRule="auto"/>
      </w:pPr>
      <w:r>
        <w:t>I reran the model with PCA using seven components.</w:t>
      </w:r>
    </w:p>
    <w:p w14:paraId="230BC616" w14:textId="77777777" w:rsidR="00447719" w:rsidRDefault="00447719" w:rsidP="00447719">
      <w:pPr>
        <w:spacing w:after="0" w:line="240" w:lineRule="auto"/>
      </w:pPr>
    </w:p>
    <w:p w14:paraId="15BAFF4E" w14:textId="77777777" w:rsidR="00447719" w:rsidRDefault="00447719" w:rsidP="00447719">
      <w:pPr>
        <w:spacing w:after="0" w:line="240" w:lineRule="auto"/>
      </w:pPr>
      <w:r>
        <w:t>This table summarizes the evaluation metrics on the test set using PCA:</w:t>
      </w:r>
    </w:p>
    <w:p w14:paraId="41E1077C" w14:textId="77777777" w:rsidR="00447719" w:rsidRDefault="00447719" w:rsidP="00447719">
      <w:pPr>
        <w:spacing w:after="0" w:line="240" w:lineRule="auto"/>
      </w:pPr>
    </w:p>
    <w:tbl>
      <w:tblPr>
        <w:tblStyle w:val="GridTable5Dark1"/>
        <w:tblW w:w="0" w:type="auto"/>
        <w:tblLook w:val="04A0" w:firstRow="1" w:lastRow="0" w:firstColumn="1" w:lastColumn="0" w:noHBand="0" w:noVBand="1"/>
      </w:tblPr>
      <w:tblGrid>
        <w:gridCol w:w="1663"/>
        <w:gridCol w:w="1737"/>
        <w:gridCol w:w="1737"/>
        <w:gridCol w:w="1562"/>
        <w:gridCol w:w="1410"/>
        <w:gridCol w:w="1235"/>
      </w:tblGrid>
      <w:tr w:rsidR="00447719" w14:paraId="1B518F76" w14:textId="77777777" w:rsidTr="00060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70E90A11" w14:textId="77777777" w:rsidR="00447719" w:rsidRDefault="00447719" w:rsidP="00060ED4">
            <w:pPr>
              <w:pStyle w:val="NoSpacing"/>
            </w:pPr>
            <w:r>
              <w:t>Class</w:t>
            </w:r>
          </w:p>
        </w:tc>
        <w:tc>
          <w:tcPr>
            <w:tcW w:w="1737" w:type="dxa"/>
          </w:tcPr>
          <w:p w14:paraId="37342F34"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Accuracy</w:t>
            </w:r>
          </w:p>
        </w:tc>
        <w:tc>
          <w:tcPr>
            <w:tcW w:w="1737" w:type="dxa"/>
          </w:tcPr>
          <w:p w14:paraId="6803AFA3"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Precision</w:t>
            </w:r>
          </w:p>
        </w:tc>
        <w:tc>
          <w:tcPr>
            <w:tcW w:w="1562" w:type="dxa"/>
          </w:tcPr>
          <w:p w14:paraId="7075E092"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Recall</w:t>
            </w:r>
          </w:p>
        </w:tc>
        <w:tc>
          <w:tcPr>
            <w:tcW w:w="1410" w:type="dxa"/>
          </w:tcPr>
          <w:p w14:paraId="75353181"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F1-score</w:t>
            </w:r>
          </w:p>
        </w:tc>
        <w:tc>
          <w:tcPr>
            <w:tcW w:w="1235" w:type="dxa"/>
          </w:tcPr>
          <w:p w14:paraId="14B9146E"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Support</w:t>
            </w:r>
          </w:p>
        </w:tc>
      </w:tr>
      <w:tr w:rsidR="00447719" w14:paraId="0B24D6D6"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22F970FE" w14:textId="77777777" w:rsidR="00447719" w:rsidRDefault="00447719" w:rsidP="00060ED4">
            <w:pPr>
              <w:pStyle w:val="NoSpacing"/>
            </w:pPr>
            <w:r>
              <w:t>0</w:t>
            </w:r>
          </w:p>
        </w:tc>
        <w:tc>
          <w:tcPr>
            <w:tcW w:w="1737" w:type="dxa"/>
          </w:tcPr>
          <w:p w14:paraId="567092EB" w14:textId="77777777" w:rsidR="00447719" w:rsidRDefault="00447719"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37C128A0" w14:textId="7E089FE0"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9B71E6">
              <w:t>8</w:t>
            </w:r>
            <w:r>
              <w:t>%</w:t>
            </w:r>
          </w:p>
        </w:tc>
        <w:tc>
          <w:tcPr>
            <w:tcW w:w="1562" w:type="dxa"/>
          </w:tcPr>
          <w:p w14:paraId="08404125" w14:textId="2A68FC3A"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DD543F">
              <w:t>8</w:t>
            </w:r>
            <w:r>
              <w:t>%</w:t>
            </w:r>
          </w:p>
        </w:tc>
        <w:tc>
          <w:tcPr>
            <w:tcW w:w="1410" w:type="dxa"/>
          </w:tcPr>
          <w:p w14:paraId="240FD2B4" w14:textId="67869C36"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8D6403">
              <w:t>8</w:t>
            </w:r>
            <w:r>
              <w:t>%</w:t>
            </w:r>
          </w:p>
        </w:tc>
        <w:tc>
          <w:tcPr>
            <w:tcW w:w="1235" w:type="dxa"/>
          </w:tcPr>
          <w:p w14:paraId="0E1307F4"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1619</w:t>
            </w:r>
          </w:p>
        </w:tc>
      </w:tr>
      <w:tr w:rsidR="00447719" w14:paraId="3030DFD2"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1F529641" w14:textId="77777777" w:rsidR="00447719" w:rsidRDefault="00447719" w:rsidP="00060ED4">
            <w:pPr>
              <w:pStyle w:val="NoSpacing"/>
            </w:pPr>
            <w:r>
              <w:t>1</w:t>
            </w:r>
          </w:p>
        </w:tc>
        <w:tc>
          <w:tcPr>
            <w:tcW w:w="1737" w:type="dxa"/>
          </w:tcPr>
          <w:p w14:paraId="3E5AEC2B" w14:textId="77777777" w:rsidR="00447719" w:rsidRDefault="00447719"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4122FC12" w14:textId="157F99C4" w:rsidR="00447719" w:rsidRDefault="008D6403" w:rsidP="00060ED4">
            <w:pPr>
              <w:pStyle w:val="NoSpacing"/>
              <w:jc w:val="center"/>
              <w:cnfStyle w:val="000000010000" w:firstRow="0" w:lastRow="0" w:firstColumn="0" w:lastColumn="0" w:oddVBand="0" w:evenVBand="0" w:oddHBand="0" w:evenHBand="1" w:firstRowFirstColumn="0" w:firstRowLastColumn="0" w:lastRowFirstColumn="0" w:lastRowLastColumn="0"/>
            </w:pPr>
            <w:r>
              <w:t>97</w:t>
            </w:r>
            <w:r w:rsidR="00447719">
              <w:t>.</w:t>
            </w:r>
            <w:r>
              <w:t>1</w:t>
            </w:r>
            <w:r w:rsidR="00447719">
              <w:t>%</w:t>
            </w:r>
          </w:p>
        </w:tc>
        <w:tc>
          <w:tcPr>
            <w:tcW w:w="1562" w:type="dxa"/>
          </w:tcPr>
          <w:p w14:paraId="762D1F32" w14:textId="0FA60F92"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AD5D5E">
              <w:t>7</w:t>
            </w:r>
            <w:r>
              <w:t>.</w:t>
            </w:r>
            <w:r w:rsidR="00A578F0">
              <w:t>1</w:t>
            </w:r>
            <w:r>
              <w:t>%</w:t>
            </w:r>
          </w:p>
        </w:tc>
        <w:tc>
          <w:tcPr>
            <w:tcW w:w="1410" w:type="dxa"/>
          </w:tcPr>
          <w:p w14:paraId="3C12A724" w14:textId="4F39C2CE"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A578F0">
              <w:t>7</w:t>
            </w:r>
            <w:r>
              <w:t>.</w:t>
            </w:r>
            <w:r w:rsidR="00AD5D5E">
              <w:t>1</w:t>
            </w:r>
            <w:r>
              <w:t>%</w:t>
            </w:r>
          </w:p>
        </w:tc>
        <w:tc>
          <w:tcPr>
            <w:tcW w:w="1235" w:type="dxa"/>
          </w:tcPr>
          <w:p w14:paraId="32A2F229"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103</w:t>
            </w:r>
          </w:p>
        </w:tc>
      </w:tr>
      <w:tr w:rsidR="00447719" w14:paraId="7B7BE6FA"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5E07355B" w14:textId="77777777" w:rsidR="00447719" w:rsidRDefault="00447719" w:rsidP="00060ED4">
            <w:pPr>
              <w:pStyle w:val="NoSpacing"/>
            </w:pPr>
            <w:r>
              <w:t>2</w:t>
            </w:r>
          </w:p>
        </w:tc>
        <w:tc>
          <w:tcPr>
            <w:tcW w:w="1737" w:type="dxa"/>
          </w:tcPr>
          <w:p w14:paraId="5596DB7E" w14:textId="77777777" w:rsidR="00447719" w:rsidRDefault="00447719"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176F5F25" w14:textId="66B84064" w:rsidR="00447719" w:rsidRDefault="00A578F0"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9B71E6">
              <w:t>7</w:t>
            </w:r>
            <w:r w:rsidR="00447719">
              <w:t>.</w:t>
            </w:r>
            <w:r w:rsidR="009B71E6">
              <w:t>5</w:t>
            </w:r>
            <w:r w:rsidR="00447719">
              <w:t>%</w:t>
            </w:r>
          </w:p>
        </w:tc>
        <w:tc>
          <w:tcPr>
            <w:tcW w:w="1562" w:type="dxa"/>
          </w:tcPr>
          <w:p w14:paraId="26A1D746" w14:textId="5B759F72" w:rsidR="00447719" w:rsidRDefault="00A578F0"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AD5D5E">
              <w:t>4</w:t>
            </w:r>
            <w:r>
              <w:t>.</w:t>
            </w:r>
            <w:r w:rsidR="00AD5D5E">
              <w:t>5</w:t>
            </w:r>
            <w:r w:rsidR="00447719">
              <w:t>%</w:t>
            </w:r>
          </w:p>
        </w:tc>
        <w:tc>
          <w:tcPr>
            <w:tcW w:w="1410" w:type="dxa"/>
          </w:tcPr>
          <w:p w14:paraId="29CC6130" w14:textId="63F343E5" w:rsidR="00447719" w:rsidRDefault="00A60CC8" w:rsidP="00060ED4">
            <w:pPr>
              <w:pStyle w:val="NoSpacing"/>
              <w:jc w:val="center"/>
              <w:cnfStyle w:val="000000100000" w:firstRow="0" w:lastRow="0" w:firstColumn="0" w:lastColumn="0" w:oddVBand="0" w:evenVBand="0" w:oddHBand="1" w:evenHBand="0" w:firstRowFirstColumn="0" w:firstRowLastColumn="0" w:lastRowFirstColumn="0" w:lastRowLastColumn="0"/>
            </w:pPr>
            <w:r>
              <w:t>96</w:t>
            </w:r>
            <w:r w:rsidR="00447719">
              <w:t>.</w:t>
            </w:r>
            <w:r>
              <w:t>0</w:t>
            </w:r>
            <w:r w:rsidR="00447719">
              <w:t>%</w:t>
            </w:r>
          </w:p>
        </w:tc>
        <w:tc>
          <w:tcPr>
            <w:tcW w:w="1235" w:type="dxa"/>
          </w:tcPr>
          <w:p w14:paraId="20B9303A"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164</w:t>
            </w:r>
          </w:p>
        </w:tc>
      </w:tr>
      <w:tr w:rsidR="00447719" w14:paraId="0B589C62"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5B58F0B7" w14:textId="77777777" w:rsidR="00447719" w:rsidRDefault="00447719" w:rsidP="00060ED4">
            <w:pPr>
              <w:pStyle w:val="NoSpacing"/>
            </w:pPr>
            <w:r>
              <w:t>3</w:t>
            </w:r>
          </w:p>
        </w:tc>
        <w:tc>
          <w:tcPr>
            <w:tcW w:w="1737" w:type="dxa"/>
          </w:tcPr>
          <w:p w14:paraId="7E178BE5" w14:textId="77777777" w:rsidR="00447719" w:rsidRDefault="00447719"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685ED437" w14:textId="33264CFE" w:rsidR="00447719" w:rsidRDefault="00A60CC8"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DD543F">
              <w:t>2</w:t>
            </w:r>
            <w:r w:rsidR="00447719">
              <w:t>.</w:t>
            </w:r>
            <w:r w:rsidR="00DD543F">
              <w:t>5</w:t>
            </w:r>
            <w:r w:rsidR="00447719">
              <w:t>%</w:t>
            </w:r>
          </w:p>
        </w:tc>
        <w:tc>
          <w:tcPr>
            <w:tcW w:w="1562" w:type="dxa"/>
          </w:tcPr>
          <w:p w14:paraId="19001DEC" w14:textId="1C9B7D63" w:rsidR="00447719" w:rsidRDefault="00A60CC8" w:rsidP="00060ED4">
            <w:pPr>
              <w:pStyle w:val="NoSpacing"/>
              <w:jc w:val="center"/>
              <w:cnfStyle w:val="000000010000" w:firstRow="0" w:lastRow="0" w:firstColumn="0" w:lastColumn="0" w:oddVBand="0" w:evenVBand="0" w:oddHBand="0" w:evenHBand="1" w:firstRowFirstColumn="0" w:firstRowLastColumn="0" w:lastRowFirstColumn="0" w:lastRowLastColumn="0"/>
            </w:pPr>
            <w:r>
              <w:t>96.4</w:t>
            </w:r>
            <w:r w:rsidR="00447719">
              <w:t>.%</w:t>
            </w:r>
          </w:p>
        </w:tc>
        <w:tc>
          <w:tcPr>
            <w:tcW w:w="1410" w:type="dxa"/>
          </w:tcPr>
          <w:p w14:paraId="34889557" w14:textId="10198F6F" w:rsidR="00447719" w:rsidRDefault="00A60CC8"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AD5D5E">
              <w:t>4</w:t>
            </w:r>
            <w:r w:rsidR="00447719">
              <w:t>.</w:t>
            </w:r>
            <w:r>
              <w:t>4</w:t>
            </w:r>
            <w:r w:rsidR="00447719">
              <w:t>%</w:t>
            </w:r>
          </w:p>
        </w:tc>
        <w:tc>
          <w:tcPr>
            <w:tcW w:w="1235" w:type="dxa"/>
          </w:tcPr>
          <w:p w14:paraId="76D603B1"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140</w:t>
            </w:r>
          </w:p>
        </w:tc>
      </w:tr>
      <w:tr w:rsidR="00447719" w14:paraId="2464C625"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61741179" w14:textId="77777777" w:rsidR="00447719" w:rsidRDefault="00447719" w:rsidP="00060ED4">
            <w:pPr>
              <w:pStyle w:val="NoSpacing"/>
            </w:pPr>
            <w:r>
              <w:t>Average</w:t>
            </w:r>
          </w:p>
        </w:tc>
        <w:tc>
          <w:tcPr>
            <w:tcW w:w="1737" w:type="dxa"/>
          </w:tcPr>
          <w:p w14:paraId="3CCF3FCD" w14:textId="2CAD1C03"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1628C1">
              <w:t>9</w:t>
            </w:r>
            <w:r>
              <w:t>.</w:t>
            </w:r>
            <w:r w:rsidR="00DD543F">
              <w:t>0</w:t>
            </w:r>
            <w:r>
              <w:t>%</w:t>
            </w:r>
          </w:p>
        </w:tc>
        <w:tc>
          <w:tcPr>
            <w:tcW w:w="1737" w:type="dxa"/>
          </w:tcPr>
          <w:p w14:paraId="75CF6413" w14:textId="2A9744F5"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96.</w:t>
            </w:r>
            <w:r w:rsidR="00DD543F">
              <w:t>7</w:t>
            </w:r>
            <w:r>
              <w:t xml:space="preserve">% </w:t>
            </w:r>
          </w:p>
        </w:tc>
        <w:tc>
          <w:tcPr>
            <w:tcW w:w="1562" w:type="dxa"/>
          </w:tcPr>
          <w:p w14:paraId="303F2D7B" w14:textId="6A71BFAE"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AD5D5E">
              <w:t>6</w:t>
            </w:r>
            <w:r>
              <w:t>.</w:t>
            </w:r>
            <w:r w:rsidR="00AD5D5E">
              <w:t>9</w:t>
            </w:r>
            <w:r>
              <w:t>%</w:t>
            </w:r>
          </w:p>
        </w:tc>
        <w:tc>
          <w:tcPr>
            <w:tcW w:w="1410" w:type="dxa"/>
          </w:tcPr>
          <w:p w14:paraId="02C095D6" w14:textId="22DF2B17" w:rsidR="00447719" w:rsidRDefault="00E36D77"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3B4677">
              <w:t>6</w:t>
            </w:r>
            <w:r w:rsidR="00447719">
              <w:t>.</w:t>
            </w:r>
            <w:r w:rsidR="003B4677">
              <w:t>8</w:t>
            </w:r>
            <w:r w:rsidR="00447719">
              <w:t>%</w:t>
            </w:r>
          </w:p>
        </w:tc>
        <w:tc>
          <w:tcPr>
            <w:tcW w:w="1235" w:type="dxa"/>
          </w:tcPr>
          <w:p w14:paraId="3140F787"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p>
        </w:tc>
      </w:tr>
    </w:tbl>
    <w:p w14:paraId="49124A97" w14:textId="77777777" w:rsidR="00447719" w:rsidRDefault="00447719" w:rsidP="00447719">
      <w:pPr>
        <w:spacing w:after="0" w:line="240" w:lineRule="auto"/>
      </w:pPr>
    </w:p>
    <w:p w14:paraId="5DC451D4" w14:textId="285FC98D" w:rsidR="00447719" w:rsidRDefault="00447719" w:rsidP="00447719">
      <w:pPr>
        <w:spacing w:after="0" w:line="240" w:lineRule="auto"/>
      </w:pPr>
      <w:r w:rsidRPr="00AA7E6A">
        <w:rPr>
          <w:b/>
          <w:bCs/>
        </w:rPr>
        <w:t>Accuracy:</w:t>
      </w:r>
      <w:r>
        <w:t xml:space="preserve"> The average accuracy was 9</w:t>
      </w:r>
      <w:r w:rsidR="00E36D77">
        <w:t>9</w:t>
      </w:r>
      <w:r>
        <w:t>.</w:t>
      </w:r>
      <w:r w:rsidR="003B4677">
        <w:t>0</w:t>
      </w:r>
      <w:r>
        <w:t>% with PCA compared to 9</w:t>
      </w:r>
      <w:r w:rsidR="004902B5">
        <w:t>9</w:t>
      </w:r>
      <w:r>
        <w:t>.</w:t>
      </w:r>
      <w:r w:rsidR="004902B5">
        <w:t>8</w:t>
      </w:r>
      <w:r>
        <w:t>% without PCA.</w:t>
      </w:r>
    </w:p>
    <w:p w14:paraId="4F841D16" w14:textId="77777777" w:rsidR="00447719" w:rsidRDefault="00447719" w:rsidP="00447719">
      <w:pPr>
        <w:spacing w:after="0" w:line="240" w:lineRule="auto"/>
      </w:pPr>
    </w:p>
    <w:p w14:paraId="6FFD27B8" w14:textId="66F87578" w:rsidR="005C33DF" w:rsidRDefault="00447719" w:rsidP="00447719">
      <w:r w:rsidRPr="00AA7E6A">
        <w:rPr>
          <w:b/>
          <w:bCs/>
        </w:rPr>
        <w:t>F1-score:</w:t>
      </w:r>
      <w:r>
        <w:t xml:space="preserve"> The average F1-score was </w:t>
      </w:r>
      <w:r w:rsidR="004902B5">
        <w:t>9</w:t>
      </w:r>
      <w:r w:rsidR="003B4677">
        <w:t>6</w:t>
      </w:r>
      <w:r>
        <w:t>.</w:t>
      </w:r>
      <w:r w:rsidR="003B4677">
        <w:t>8</w:t>
      </w:r>
      <w:r>
        <w:t>.% with PCA compared to 9</w:t>
      </w:r>
      <w:r w:rsidR="004902B5">
        <w:t>9</w:t>
      </w:r>
      <w:r>
        <w:t>.</w:t>
      </w:r>
      <w:r w:rsidR="005D1D70">
        <w:t>3</w:t>
      </w:r>
      <w:r>
        <w:t>% without PCA.</w:t>
      </w:r>
      <w:r w:rsidR="003D23EE">
        <w:t xml:space="preserve"> The results suggest that good performance could be achieved with fewer than </w:t>
      </w:r>
      <w:r w:rsidR="00D318C3">
        <w:t>7 components.</w:t>
      </w:r>
    </w:p>
    <w:p w14:paraId="47714936" w14:textId="6E8946C3" w:rsidR="005428E4" w:rsidRDefault="005C33DF" w:rsidP="00E65CE8">
      <w:pPr>
        <w:pStyle w:val="Heading1"/>
      </w:pPr>
      <w:bookmarkStart w:id="39" w:name="_Toc184025949"/>
      <w:r>
        <w:lastRenderedPageBreak/>
        <w:t>Support Vector Machine</w:t>
      </w:r>
      <w:bookmarkEnd w:id="39"/>
    </w:p>
    <w:p w14:paraId="11489883" w14:textId="77777777" w:rsidR="00447719" w:rsidRDefault="00447719" w:rsidP="00447719">
      <w:pPr>
        <w:pStyle w:val="Heading2"/>
      </w:pPr>
      <w:bookmarkStart w:id="40" w:name="_Toc184025950"/>
      <w:r>
        <w:t>All Features</w:t>
      </w:r>
      <w:bookmarkEnd w:id="40"/>
    </w:p>
    <w:p w14:paraId="575297F0" w14:textId="33127B3C" w:rsidR="00447719" w:rsidRDefault="00447719" w:rsidP="00447719">
      <w:r>
        <w:t xml:space="preserve">For </w:t>
      </w:r>
      <w:r w:rsidR="001B1C31">
        <w:t>SV</w:t>
      </w:r>
      <w:r w:rsidR="00131CBB">
        <w:t>M</w:t>
      </w:r>
      <w:r>
        <w:t>, the average cross-validation accuracy on the training set was 9</w:t>
      </w:r>
      <w:r w:rsidR="00045429">
        <w:t>7</w:t>
      </w:r>
      <w:r>
        <w:t>.</w:t>
      </w:r>
      <w:r w:rsidR="00045429">
        <w:t>8</w:t>
      </w:r>
      <w:r>
        <w:t>%.</w:t>
      </w:r>
    </w:p>
    <w:p w14:paraId="169BB818" w14:textId="54A51B69" w:rsidR="00447719" w:rsidRDefault="00447719" w:rsidP="00447719">
      <w:pPr>
        <w:spacing w:after="0" w:line="240" w:lineRule="auto"/>
      </w:pPr>
      <w:r>
        <w:t xml:space="preserve">To implement </w:t>
      </w:r>
      <w:r w:rsidR="00A82C23">
        <w:t>SV</w:t>
      </w:r>
      <w:r w:rsidR="00131CBB">
        <w:t>M</w:t>
      </w:r>
      <w:r>
        <w:t xml:space="preserve">, I chose a </w:t>
      </w:r>
      <w:r w:rsidR="00A82C23">
        <w:t>non-linear</w:t>
      </w:r>
      <w:r>
        <w:t xml:space="preserve"> </w:t>
      </w:r>
      <w:r w:rsidR="00201511">
        <w:t>kernel</w:t>
      </w:r>
      <w:r>
        <w:t xml:space="preserve"> (</w:t>
      </w:r>
      <w:r w:rsidR="00201511">
        <w:t>rbf</w:t>
      </w:r>
      <w:r>
        <w:t>).</w:t>
      </w:r>
    </w:p>
    <w:p w14:paraId="6EF22564" w14:textId="77777777" w:rsidR="00447719" w:rsidRDefault="00447719" w:rsidP="00447719">
      <w:pPr>
        <w:spacing w:after="0" w:line="240" w:lineRule="auto"/>
      </w:pPr>
    </w:p>
    <w:p w14:paraId="5A9161C4" w14:textId="77777777" w:rsidR="00447719" w:rsidRDefault="00447719" w:rsidP="00447719">
      <w:pPr>
        <w:spacing w:after="0" w:line="240" w:lineRule="auto"/>
      </w:pPr>
      <w:r>
        <w:t>This table summarizes the evaluation metrics on the test set using all features:</w:t>
      </w:r>
    </w:p>
    <w:p w14:paraId="16608089" w14:textId="77777777" w:rsidR="00447719" w:rsidRDefault="00447719" w:rsidP="00447719">
      <w:pPr>
        <w:spacing w:after="0" w:line="240" w:lineRule="auto"/>
      </w:pPr>
    </w:p>
    <w:tbl>
      <w:tblPr>
        <w:tblStyle w:val="GridTable5Dark1"/>
        <w:tblW w:w="0" w:type="auto"/>
        <w:tblLook w:val="04A0" w:firstRow="1" w:lastRow="0" w:firstColumn="1" w:lastColumn="0" w:noHBand="0" w:noVBand="1"/>
      </w:tblPr>
      <w:tblGrid>
        <w:gridCol w:w="1663"/>
        <w:gridCol w:w="1737"/>
        <w:gridCol w:w="1737"/>
        <w:gridCol w:w="1562"/>
        <w:gridCol w:w="1410"/>
        <w:gridCol w:w="1235"/>
      </w:tblGrid>
      <w:tr w:rsidR="00447719" w14:paraId="4959D28B" w14:textId="77777777" w:rsidTr="00060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F2FC391" w14:textId="77777777" w:rsidR="00447719" w:rsidRDefault="00447719" w:rsidP="00060ED4">
            <w:pPr>
              <w:pStyle w:val="NoSpacing"/>
            </w:pPr>
            <w:r>
              <w:t>Class</w:t>
            </w:r>
          </w:p>
        </w:tc>
        <w:tc>
          <w:tcPr>
            <w:tcW w:w="1737" w:type="dxa"/>
          </w:tcPr>
          <w:p w14:paraId="366E4334"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Accuracy</w:t>
            </w:r>
          </w:p>
        </w:tc>
        <w:tc>
          <w:tcPr>
            <w:tcW w:w="1737" w:type="dxa"/>
          </w:tcPr>
          <w:p w14:paraId="3F14FE34"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Precision</w:t>
            </w:r>
          </w:p>
        </w:tc>
        <w:tc>
          <w:tcPr>
            <w:tcW w:w="1562" w:type="dxa"/>
          </w:tcPr>
          <w:p w14:paraId="2368E257"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Recall</w:t>
            </w:r>
          </w:p>
        </w:tc>
        <w:tc>
          <w:tcPr>
            <w:tcW w:w="1410" w:type="dxa"/>
          </w:tcPr>
          <w:p w14:paraId="09BFE818"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F1-score</w:t>
            </w:r>
          </w:p>
        </w:tc>
        <w:tc>
          <w:tcPr>
            <w:tcW w:w="1235" w:type="dxa"/>
          </w:tcPr>
          <w:p w14:paraId="223794F2"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Support</w:t>
            </w:r>
          </w:p>
        </w:tc>
      </w:tr>
      <w:tr w:rsidR="00447719" w14:paraId="5F0C21D9"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15EEF50B" w14:textId="77777777" w:rsidR="00447719" w:rsidRDefault="00447719" w:rsidP="00060ED4">
            <w:pPr>
              <w:pStyle w:val="NoSpacing"/>
            </w:pPr>
            <w:r>
              <w:t>0</w:t>
            </w:r>
          </w:p>
        </w:tc>
        <w:tc>
          <w:tcPr>
            <w:tcW w:w="1737" w:type="dxa"/>
          </w:tcPr>
          <w:p w14:paraId="0B3B529C" w14:textId="77777777" w:rsidR="00447719" w:rsidRDefault="00447719"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7DDCD334" w14:textId="6765654C" w:rsidR="00447719" w:rsidRDefault="00212A0D" w:rsidP="00060ED4">
            <w:pPr>
              <w:pStyle w:val="NoSpacing"/>
              <w:jc w:val="center"/>
              <w:cnfStyle w:val="000000100000" w:firstRow="0" w:lastRow="0" w:firstColumn="0" w:lastColumn="0" w:oddVBand="0" w:evenVBand="0" w:oddHBand="1" w:evenHBand="0" w:firstRowFirstColumn="0" w:firstRowLastColumn="0" w:lastRowFirstColumn="0" w:lastRowLastColumn="0"/>
            </w:pPr>
            <w:r>
              <w:t>100.0</w:t>
            </w:r>
            <w:r w:rsidR="00447719">
              <w:t>%</w:t>
            </w:r>
          </w:p>
        </w:tc>
        <w:tc>
          <w:tcPr>
            <w:tcW w:w="1562" w:type="dxa"/>
          </w:tcPr>
          <w:p w14:paraId="1B9F7C5C" w14:textId="05C55E0E"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7C459D">
              <w:t>4</w:t>
            </w:r>
            <w:r>
              <w:t>%</w:t>
            </w:r>
          </w:p>
        </w:tc>
        <w:tc>
          <w:tcPr>
            <w:tcW w:w="1410" w:type="dxa"/>
          </w:tcPr>
          <w:p w14:paraId="5072A2AC" w14:textId="4D826B48"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7C459D">
              <w:t>7</w:t>
            </w:r>
            <w:r>
              <w:t>%</w:t>
            </w:r>
          </w:p>
        </w:tc>
        <w:tc>
          <w:tcPr>
            <w:tcW w:w="1235" w:type="dxa"/>
          </w:tcPr>
          <w:p w14:paraId="58D784BD"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1619</w:t>
            </w:r>
          </w:p>
        </w:tc>
      </w:tr>
      <w:tr w:rsidR="00447719" w14:paraId="74FDA817"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6F7B5DD7" w14:textId="77777777" w:rsidR="00447719" w:rsidRDefault="00447719" w:rsidP="00060ED4">
            <w:pPr>
              <w:pStyle w:val="NoSpacing"/>
            </w:pPr>
            <w:r>
              <w:t>1</w:t>
            </w:r>
          </w:p>
        </w:tc>
        <w:tc>
          <w:tcPr>
            <w:tcW w:w="1737" w:type="dxa"/>
          </w:tcPr>
          <w:p w14:paraId="6ACC0367" w14:textId="77777777" w:rsidR="00447719" w:rsidRDefault="00447719"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2FAB81D4" w14:textId="37376E1C" w:rsidR="00447719" w:rsidRDefault="00261FF5" w:rsidP="00060ED4">
            <w:pPr>
              <w:pStyle w:val="NoSpacing"/>
              <w:jc w:val="center"/>
              <w:cnfStyle w:val="000000010000" w:firstRow="0" w:lastRow="0" w:firstColumn="0" w:lastColumn="0" w:oddVBand="0" w:evenVBand="0" w:oddHBand="0" w:evenHBand="1" w:firstRowFirstColumn="0" w:firstRowLastColumn="0" w:lastRowFirstColumn="0" w:lastRowLastColumn="0"/>
            </w:pPr>
            <w:r>
              <w:t>100</w:t>
            </w:r>
            <w:r w:rsidR="00447719">
              <w:t>.0%</w:t>
            </w:r>
          </w:p>
        </w:tc>
        <w:tc>
          <w:tcPr>
            <w:tcW w:w="1562" w:type="dxa"/>
          </w:tcPr>
          <w:p w14:paraId="61A05BC9"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100.0%</w:t>
            </w:r>
          </w:p>
        </w:tc>
        <w:tc>
          <w:tcPr>
            <w:tcW w:w="1410" w:type="dxa"/>
          </w:tcPr>
          <w:p w14:paraId="5FEE0995" w14:textId="7E9262C9" w:rsidR="00447719" w:rsidRDefault="00261FF5" w:rsidP="00060ED4">
            <w:pPr>
              <w:pStyle w:val="NoSpacing"/>
              <w:jc w:val="center"/>
              <w:cnfStyle w:val="000000010000" w:firstRow="0" w:lastRow="0" w:firstColumn="0" w:lastColumn="0" w:oddVBand="0" w:evenVBand="0" w:oddHBand="0" w:evenHBand="1" w:firstRowFirstColumn="0" w:firstRowLastColumn="0" w:lastRowFirstColumn="0" w:lastRowLastColumn="0"/>
            </w:pPr>
            <w:r>
              <w:t>100.0</w:t>
            </w:r>
            <w:r w:rsidR="00447719">
              <w:t>%</w:t>
            </w:r>
          </w:p>
        </w:tc>
        <w:tc>
          <w:tcPr>
            <w:tcW w:w="1235" w:type="dxa"/>
          </w:tcPr>
          <w:p w14:paraId="49F2719E"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103</w:t>
            </w:r>
          </w:p>
        </w:tc>
      </w:tr>
      <w:tr w:rsidR="00447719" w14:paraId="129C6CF1"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42267790" w14:textId="77777777" w:rsidR="00447719" w:rsidRDefault="00447719" w:rsidP="00060ED4">
            <w:pPr>
              <w:pStyle w:val="NoSpacing"/>
            </w:pPr>
            <w:r>
              <w:t>2</w:t>
            </w:r>
          </w:p>
        </w:tc>
        <w:tc>
          <w:tcPr>
            <w:tcW w:w="1737" w:type="dxa"/>
          </w:tcPr>
          <w:p w14:paraId="58C596DE" w14:textId="77777777" w:rsidR="00447719" w:rsidRDefault="00447719"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2F39AE66" w14:textId="5C85E6EC"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045429">
              <w:t>7</w:t>
            </w:r>
            <w:r>
              <w:t>.</w:t>
            </w:r>
            <w:r w:rsidR="00045429">
              <w:t>0</w:t>
            </w:r>
            <w:r>
              <w:t>%</w:t>
            </w:r>
          </w:p>
        </w:tc>
        <w:tc>
          <w:tcPr>
            <w:tcW w:w="1562" w:type="dxa"/>
          </w:tcPr>
          <w:p w14:paraId="52E43A2C" w14:textId="0F350F1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7C459D">
              <w:t>7</w:t>
            </w:r>
            <w:r>
              <w:t>.</w:t>
            </w:r>
            <w:r w:rsidR="007C459D">
              <w:t>0</w:t>
            </w:r>
            <w:r>
              <w:t>%</w:t>
            </w:r>
          </w:p>
        </w:tc>
        <w:tc>
          <w:tcPr>
            <w:tcW w:w="1410" w:type="dxa"/>
          </w:tcPr>
          <w:p w14:paraId="18988FE4" w14:textId="0D9ABD14"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7C459D">
              <w:t>7</w:t>
            </w:r>
            <w:r>
              <w:t>.</w:t>
            </w:r>
            <w:r w:rsidR="007C459D">
              <w:t>0</w:t>
            </w:r>
            <w:r>
              <w:t>%</w:t>
            </w:r>
          </w:p>
        </w:tc>
        <w:tc>
          <w:tcPr>
            <w:tcW w:w="1235" w:type="dxa"/>
          </w:tcPr>
          <w:p w14:paraId="2FD4D281"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164</w:t>
            </w:r>
          </w:p>
        </w:tc>
      </w:tr>
      <w:tr w:rsidR="00447719" w14:paraId="4F68933E"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160C175F" w14:textId="77777777" w:rsidR="00447719" w:rsidRDefault="00447719" w:rsidP="00060ED4">
            <w:pPr>
              <w:pStyle w:val="NoSpacing"/>
            </w:pPr>
            <w:r>
              <w:t>3</w:t>
            </w:r>
          </w:p>
        </w:tc>
        <w:tc>
          <w:tcPr>
            <w:tcW w:w="1737" w:type="dxa"/>
          </w:tcPr>
          <w:p w14:paraId="68E9455E" w14:textId="77777777" w:rsidR="00447719" w:rsidRDefault="00447719"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58170748" w14:textId="01861441"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982A25">
              <w:t>0</w:t>
            </w:r>
            <w:r>
              <w:t>.</w:t>
            </w:r>
            <w:r w:rsidR="00982A25">
              <w:t>6</w:t>
            </w:r>
            <w:r>
              <w:t>%</w:t>
            </w:r>
          </w:p>
        </w:tc>
        <w:tc>
          <w:tcPr>
            <w:tcW w:w="1562" w:type="dxa"/>
          </w:tcPr>
          <w:p w14:paraId="067F30B9" w14:textId="28CD260D"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D50AD6">
              <w:t>6</w:t>
            </w:r>
            <w:r>
              <w:t>.</w:t>
            </w:r>
            <w:r w:rsidR="00D50AD6">
              <w:t>4</w:t>
            </w:r>
            <w:r>
              <w:t>%</w:t>
            </w:r>
          </w:p>
        </w:tc>
        <w:tc>
          <w:tcPr>
            <w:tcW w:w="1410" w:type="dxa"/>
          </w:tcPr>
          <w:p w14:paraId="587CDB55" w14:textId="1A6F8276"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7C459D">
              <w:t>3</w:t>
            </w:r>
            <w:r>
              <w:t>.</w:t>
            </w:r>
            <w:r w:rsidR="007C459D">
              <w:t>4</w:t>
            </w:r>
            <w:r>
              <w:t>%</w:t>
            </w:r>
          </w:p>
        </w:tc>
        <w:tc>
          <w:tcPr>
            <w:tcW w:w="1235" w:type="dxa"/>
          </w:tcPr>
          <w:p w14:paraId="48F73993"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140</w:t>
            </w:r>
          </w:p>
        </w:tc>
      </w:tr>
      <w:tr w:rsidR="00447719" w14:paraId="005BC525"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79E59F5D" w14:textId="77777777" w:rsidR="00447719" w:rsidRDefault="00447719" w:rsidP="00060ED4">
            <w:pPr>
              <w:pStyle w:val="NoSpacing"/>
            </w:pPr>
            <w:r>
              <w:t>Average</w:t>
            </w:r>
          </w:p>
        </w:tc>
        <w:tc>
          <w:tcPr>
            <w:tcW w:w="1737" w:type="dxa"/>
          </w:tcPr>
          <w:p w14:paraId="791FBDED" w14:textId="5B117A74"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D77A25">
              <w:t>9</w:t>
            </w:r>
            <w:r>
              <w:t>.</w:t>
            </w:r>
            <w:r w:rsidR="00982A25">
              <w:t>1</w:t>
            </w:r>
            <w:r>
              <w:t>%</w:t>
            </w:r>
          </w:p>
        </w:tc>
        <w:tc>
          <w:tcPr>
            <w:tcW w:w="1737" w:type="dxa"/>
          </w:tcPr>
          <w:p w14:paraId="51C612C6" w14:textId="41580FDF"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982A25">
              <w:t>6</w:t>
            </w:r>
            <w:r>
              <w:t>.</w:t>
            </w:r>
            <w:r w:rsidR="00982A25">
              <w:t>9</w:t>
            </w:r>
            <w:r>
              <w:t xml:space="preserve">% </w:t>
            </w:r>
          </w:p>
        </w:tc>
        <w:tc>
          <w:tcPr>
            <w:tcW w:w="1562" w:type="dxa"/>
          </w:tcPr>
          <w:p w14:paraId="36CB2280" w14:textId="24270AD6"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D77A25">
              <w:t>8</w:t>
            </w:r>
            <w:r>
              <w:t>.</w:t>
            </w:r>
            <w:r w:rsidR="007C459D">
              <w:t>2</w:t>
            </w:r>
            <w:r>
              <w:t>%</w:t>
            </w:r>
          </w:p>
        </w:tc>
        <w:tc>
          <w:tcPr>
            <w:tcW w:w="1410" w:type="dxa"/>
          </w:tcPr>
          <w:p w14:paraId="29F769E9" w14:textId="22BE6B83"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D77A25">
              <w:t>7</w:t>
            </w:r>
            <w:r>
              <w:t>.</w:t>
            </w:r>
            <w:r w:rsidR="006C0E81">
              <w:t>5</w:t>
            </w:r>
            <w:r>
              <w:t>%</w:t>
            </w:r>
          </w:p>
        </w:tc>
        <w:tc>
          <w:tcPr>
            <w:tcW w:w="1235" w:type="dxa"/>
          </w:tcPr>
          <w:p w14:paraId="13A6C838"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p>
        </w:tc>
      </w:tr>
    </w:tbl>
    <w:p w14:paraId="5BA6C3C7" w14:textId="77777777" w:rsidR="00447719" w:rsidRDefault="00447719" w:rsidP="00447719">
      <w:pPr>
        <w:spacing w:after="0" w:line="240" w:lineRule="auto"/>
      </w:pPr>
    </w:p>
    <w:p w14:paraId="27B190FF" w14:textId="77777777" w:rsidR="00447719" w:rsidRDefault="00447719" w:rsidP="00447719">
      <w:pPr>
        <w:spacing w:after="0" w:line="240" w:lineRule="auto"/>
      </w:pPr>
    </w:p>
    <w:p w14:paraId="6214577C" w14:textId="77F8134A" w:rsidR="00447719" w:rsidRDefault="00447719" w:rsidP="00447719">
      <w:pPr>
        <w:spacing w:after="0" w:line="240" w:lineRule="auto"/>
      </w:pPr>
      <w:r w:rsidRPr="00AA7E6A">
        <w:rPr>
          <w:b/>
          <w:bCs/>
        </w:rPr>
        <w:t>Accuracy:</w:t>
      </w:r>
      <w:r>
        <w:t xml:space="preserve"> The average accuracy was 9</w:t>
      </w:r>
      <w:r w:rsidR="00000D03">
        <w:t>9</w:t>
      </w:r>
      <w:r>
        <w:t>.</w:t>
      </w:r>
      <w:r w:rsidR="006C0E81">
        <w:t>1</w:t>
      </w:r>
      <w:r>
        <w:t>%.</w:t>
      </w:r>
    </w:p>
    <w:p w14:paraId="416D0983" w14:textId="77777777" w:rsidR="00447719" w:rsidRDefault="00447719" w:rsidP="00447719">
      <w:pPr>
        <w:spacing w:after="0" w:line="240" w:lineRule="auto"/>
      </w:pPr>
    </w:p>
    <w:p w14:paraId="69D440A5" w14:textId="0308E404" w:rsidR="000312A1" w:rsidRDefault="00447719" w:rsidP="00447719">
      <w:pPr>
        <w:spacing w:after="0" w:line="240" w:lineRule="auto"/>
      </w:pPr>
      <w:r w:rsidRPr="00AA7E6A">
        <w:rPr>
          <w:b/>
          <w:bCs/>
        </w:rPr>
        <w:t>Precision:</w:t>
      </w:r>
      <w:r>
        <w:t xml:space="preserve"> </w:t>
      </w:r>
    </w:p>
    <w:p w14:paraId="55647C2D" w14:textId="4F2E49A6" w:rsidR="00AE43CC" w:rsidRDefault="00AE43CC" w:rsidP="00AE43CC">
      <w:pPr>
        <w:pStyle w:val="ListParagraph"/>
        <w:numPr>
          <w:ilvl w:val="0"/>
          <w:numId w:val="35"/>
        </w:numPr>
        <w:spacing w:after="0" w:line="240" w:lineRule="auto"/>
      </w:pPr>
      <w:r>
        <w:t xml:space="preserve">Out of the total predictions for class 0, </w:t>
      </w:r>
      <w:r w:rsidR="001C125B">
        <w:t>100.0</w:t>
      </w:r>
      <w:r>
        <w:t xml:space="preserve">% belong to class </w:t>
      </w:r>
      <w:r w:rsidR="001C125B">
        <w:t>0</w:t>
      </w:r>
      <w:r>
        <w:t xml:space="preserve"> in the actual dataset.</w:t>
      </w:r>
    </w:p>
    <w:p w14:paraId="2F0E236B" w14:textId="003A7AB6" w:rsidR="001C125B" w:rsidRDefault="001C125B" w:rsidP="001C125B">
      <w:pPr>
        <w:pStyle w:val="ListParagraph"/>
        <w:numPr>
          <w:ilvl w:val="0"/>
          <w:numId w:val="35"/>
        </w:numPr>
        <w:spacing w:after="0" w:line="240" w:lineRule="auto"/>
      </w:pPr>
      <w:r>
        <w:t>Out of the total predictions for class 1, 100.0% belong to class 1 in the actual dataset.</w:t>
      </w:r>
    </w:p>
    <w:p w14:paraId="2D877AC1" w14:textId="585B3B53" w:rsidR="00AE43CC" w:rsidRDefault="001C125B" w:rsidP="001C125B">
      <w:pPr>
        <w:pStyle w:val="ListParagraph"/>
        <w:numPr>
          <w:ilvl w:val="0"/>
          <w:numId w:val="35"/>
        </w:numPr>
        <w:spacing w:after="0" w:line="240" w:lineRule="auto"/>
      </w:pPr>
      <w:r>
        <w:t>Out of the total predictions for class 2, 9</w:t>
      </w:r>
      <w:r w:rsidR="00416D51">
        <w:t>7</w:t>
      </w:r>
      <w:r>
        <w:t>.</w:t>
      </w:r>
      <w:r w:rsidR="00416D51">
        <w:t>0</w:t>
      </w:r>
      <w:r>
        <w:t>% belong to class 2 in the actual dataset.</w:t>
      </w:r>
    </w:p>
    <w:p w14:paraId="0F12BBC9" w14:textId="51824226" w:rsidR="00447719" w:rsidRDefault="00447719" w:rsidP="00AE43CC">
      <w:pPr>
        <w:pStyle w:val="ListParagraph"/>
        <w:numPr>
          <w:ilvl w:val="0"/>
          <w:numId w:val="35"/>
        </w:numPr>
        <w:spacing w:after="0" w:line="240" w:lineRule="auto"/>
      </w:pPr>
      <w:r>
        <w:t xml:space="preserve">Out of the total predictions for class </w:t>
      </w:r>
      <w:r w:rsidR="004C3AEA">
        <w:t>3</w:t>
      </w:r>
      <w:r>
        <w:t>, 9</w:t>
      </w:r>
      <w:r w:rsidR="00416D51">
        <w:t>0</w:t>
      </w:r>
      <w:r>
        <w:t>.</w:t>
      </w:r>
      <w:r w:rsidR="00416D51">
        <w:t>6</w:t>
      </w:r>
      <w:r>
        <w:t xml:space="preserve">% belong to class </w:t>
      </w:r>
      <w:r w:rsidR="004C3AEA">
        <w:t>3</w:t>
      </w:r>
      <w:r>
        <w:t xml:space="preserve"> in the actual dataset. </w:t>
      </w:r>
    </w:p>
    <w:p w14:paraId="5CBAD5A6" w14:textId="77777777" w:rsidR="00447719" w:rsidRDefault="00447719" w:rsidP="00447719">
      <w:pPr>
        <w:spacing w:after="0" w:line="240" w:lineRule="auto"/>
      </w:pPr>
    </w:p>
    <w:p w14:paraId="1DD3B656" w14:textId="5A26E5A6" w:rsidR="00BF008A" w:rsidRDefault="00447719" w:rsidP="00447719">
      <w:pPr>
        <w:spacing w:after="0" w:line="240" w:lineRule="auto"/>
      </w:pPr>
      <w:r w:rsidRPr="00505A7E">
        <w:rPr>
          <w:b/>
          <w:bCs/>
        </w:rPr>
        <w:t>Recall:</w:t>
      </w:r>
      <w:r>
        <w:t xml:space="preserve"> </w:t>
      </w:r>
    </w:p>
    <w:p w14:paraId="7F085954" w14:textId="6D902A01" w:rsidR="00BF008A" w:rsidRDefault="00BF008A" w:rsidP="00BF008A">
      <w:pPr>
        <w:pStyle w:val="ListParagraph"/>
        <w:numPr>
          <w:ilvl w:val="0"/>
          <w:numId w:val="34"/>
        </w:numPr>
        <w:spacing w:after="0" w:line="240" w:lineRule="auto"/>
      </w:pPr>
      <w:r>
        <w:t>Out of the total entries in the dataset for class 0, 9</w:t>
      </w:r>
      <w:r w:rsidR="00141271">
        <w:t>9</w:t>
      </w:r>
      <w:r>
        <w:t>.</w:t>
      </w:r>
      <w:r w:rsidR="00416D51">
        <w:t>4</w:t>
      </w:r>
      <w:r>
        <w:t xml:space="preserve">% were classified in class </w:t>
      </w:r>
      <w:r w:rsidR="005F382E">
        <w:t>0</w:t>
      </w:r>
      <w:r>
        <w:t xml:space="preserve"> by the model.</w:t>
      </w:r>
    </w:p>
    <w:p w14:paraId="06A33406" w14:textId="2D7597C9" w:rsidR="00447719" w:rsidRDefault="00447719" w:rsidP="00BF008A">
      <w:pPr>
        <w:pStyle w:val="ListParagraph"/>
        <w:numPr>
          <w:ilvl w:val="0"/>
          <w:numId w:val="34"/>
        </w:numPr>
        <w:spacing w:after="0" w:line="240" w:lineRule="auto"/>
      </w:pPr>
      <w:r>
        <w:t xml:space="preserve">Out of the total entries in the dataset for class </w:t>
      </w:r>
      <w:r w:rsidR="00C81F4D">
        <w:t>1</w:t>
      </w:r>
      <w:r>
        <w:t xml:space="preserve">, </w:t>
      </w:r>
      <w:r w:rsidR="00C81F4D">
        <w:t>100</w:t>
      </w:r>
      <w:r w:rsidR="00416D51">
        <w:t>.0</w:t>
      </w:r>
      <w:r>
        <w:t xml:space="preserve">% were classified in class </w:t>
      </w:r>
      <w:r w:rsidR="005F382E">
        <w:t>1</w:t>
      </w:r>
      <w:r>
        <w:t xml:space="preserve"> by the model. </w:t>
      </w:r>
    </w:p>
    <w:p w14:paraId="2258AC98" w14:textId="4AFD4049" w:rsidR="00C81F4D" w:rsidRDefault="00C81F4D" w:rsidP="00C81F4D">
      <w:pPr>
        <w:pStyle w:val="ListParagraph"/>
        <w:numPr>
          <w:ilvl w:val="0"/>
          <w:numId w:val="34"/>
        </w:numPr>
        <w:spacing w:after="0" w:line="240" w:lineRule="auto"/>
      </w:pPr>
      <w:r>
        <w:t>Out of the total entries in the dataset for class 2, 9</w:t>
      </w:r>
      <w:r w:rsidR="009E0BA8">
        <w:t>7</w:t>
      </w:r>
      <w:r>
        <w:t>.</w:t>
      </w:r>
      <w:r w:rsidR="009E0BA8">
        <w:t>0</w:t>
      </w:r>
      <w:r>
        <w:t xml:space="preserve">% were classified in class </w:t>
      </w:r>
      <w:r w:rsidR="005F382E">
        <w:t>2</w:t>
      </w:r>
      <w:r>
        <w:t xml:space="preserve"> by the model. </w:t>
      </w:r>
    </w:p>
    <w:p w14:paraId="5F9D03F0" w14:textId="6A94EF0B" w:rsidR="00C81F4D" w:rsidRDefault="00C81F4D" w:rsidP="00C81F4D">
      <w:pPr>
        <w:pStyle w:val="ListParagraph"/>
        <w:numPr>
          <w:ilvl w:val="0"/>
          <w:numId w:val="34"/>
        </w:numPr>
        <w:spacing w:after="0" w:line="240" w:lineRule="auto"/>
      </w:pPr>
      <w:r>
        <w:t>Out of the total entries in the dataset for class 3, 9</w:t>
      </w:r>
      <w:r w:rsidR="000312A1">
        <w:t>6</w:t>
      </w:r>
      <w:r w:rsidR="005F382E">
        <w:t>.</w:t>
      </w:r>
      <w:r w:rsidR="000312A1">
        <w:t>4</w:t>
      </w:r>
      <w:r>
        <w:t xml:space="preserve">% were classified in class </w:t>
      </w:r>
      <w:r w:rsidR="005F382E">
        <w:t>3</w:t>
      </w:r>
      <w:r>
        <w:t xml:space="preserve"> by the model. </w:t>
      </w:r>
    </w:p>
    <w:p w14:paraId="3E0F812D" w14:textId="77777777" w:rsidR="00447719" w:rsidRDefault="00447719" w:rsidP="00447719">
      <w:pPr>
        <w:pStyle w:val="ListParagraph"/>
        <w:spacing w:after="0" w:line="240" w:lineRule="auto"/>
      </w:pPr>
    </w:p>
    <w:p w14:paraId="73DB819F" w14:textId="1448B16F" w:rsidR="00447719" w:rsidRDefault="00447719" w:rsidP="00447719">
      <w:pPr>
        <w:spacing w:after="0" w:line="240" w:lineRule="auto"/>
      </w:pPr>
      <w:r w:rsidRPr="00AA7E6A">
        <w:rPr>
          <w:b/>
          <w:bCs/>
        </w:rPr>
        <w:t>F1-score:</w:t>
      </w:r>
      <w:r>
        <w:t xml:space="preserve"> The average F1-score was 9</w:t>
      </w:r>
      <w:r w:rsidR="00162FE0">
        <w:t>7</w:t>
      </w:r>
      <w:r>
        <w:t>.</w:t>
      </w:r>
      <w:r w:rsidR="009E0BA8">
        <w:t>5</w:t>
      </w:r>
      <w:r>
        <w:t xml:space="preserve">%. Since this value is close to 1, the model did an excellent job of predicting the number of occupants in a room. The model did a </w:t>
      </w:r>
      <w:r w:rsidR="00B14281">
        <w:t>better</w:t>
      </w:r>
      <w:r>
        <w:t xml:space="preserve"> job of predicting </w:t>
      </w:r>
      <w:r w:rsidR="001F1CA4">
        <w:t>0-2 occupants</w:t>
      </w:r>
      <w:r>
        <w:t xml:space="preserve"> then it did at predicting </w:t>
      </w:r>
      <w:r w:rsidR="001F1CA4">
        <w:t>3</w:t>
      </w:r>
      <w:r>
        <w:t xml:space="preserve"> occupants.</w:t>
      </w:r>
    </w:p>
    <w:p w14:paraId="4708AEA4" w14:textId="77777777" w:rsidR="00447719" w:rsidRDefault="00447719" w:rsidP="00447719">
      <w:pPr>
        <w:spacing w:after="0" w:line="240" w:lineRule="auto"/>
      </w:pPr>
    </w:p>
    <w:p w14:paraId="3320A96A" w14:textId="722B2A45" w:rsidR="00447719" w:rsidRDefault="00447719" w:rsidP="00447719">
      <w:pPr>
        <w:spacing w:after="0" w:line="240" w:lineRule="auto"/>
      </w:pPr>
      <w:r w:rsidRPr="00DB2608">
        <w:rPr>
          <w:b/>
          <w:bCs/>
        </w:rPr>
        <w:t>Support:</w:t>
      </w:r>
      <w:r>
        <w:rPr>
          <w:b/>
          <w:bCs/>
        </w:rPr>
        <w:t xml:space="preserve"> </w:t>
      </w:r>
      <w:r>
        <w:t xml:space="preserve">In the actual </w:t>
      </w:r>
      <w:r w:rsidR="000411B2">
        <w:t xml:space="preserve">test </w:t>
      </w:r>
      <w:r>
        <w:t>dataset, there are 1619 entries in class 0, 103 entries in class 1, 164 entries in class 2, and 140 entries in class 3.</w:t>
      </w:r>
    </w:p>
    <w:p w14:paraId="07100733" w14:textId="77777777" w:rsidR="00447719" w:rsidRDefault="00447719" w:rsidP="00447719">
      <w:pPr>
        <w:spacing w:after="0" w:line="240" w:lineRule="auto"/>
      </w:pPr>
    </w:p>
    <w:p w14:paraId="3CE01A13" w14:textId="77777777" w:rsidR="00472858" w:rsidRDefault="00472858" w:rsidP="00447719">
      <w:pPr>
        <w:spacing w:after="0" w:line="240" w:lineRule="auto"/>
      </w:pPr>
    </w:p>
    <w:p w14:paraId="36B7AC7D" w14:textId="77777777" w:rsidR="000161F2" w:rsidRDefault="000161F2" w:rsidP="000161F2">
      <w:pPr>
        <w:spacing w:after="0" w:line="240" w:lineRule="auto"/>
      </w:pPr>
      <w:r>
        <w:lastRenderedPageBreak/>
        <w:t>From the confusion matrix, I observed that most of the wrong predictions were in predicting class 3:</w:t>
      </w:r>
    </w:p>
    <w:p w14:paraId="6AFC0CD9" w14:textId="77777777" w:rsidR="00472858" w:rsidRDefault="00472858" w:rsidP="00447719">
      <w:pPr>
        <w:spacing w:after="0" w:line="240" w:lineRule="auto"/>
      </w:pPr>
    </w:p>
    <w:p w14:paraId="349403F3" w14:textId="77AF9B9C" w:rsidR="00516EF9" w:rsidRDefault="00516EF9" w:rsidP="00447719">
      <w:pPr>
        <w:spacing w:after="0" w:line="240" w:lineRule="auto"/>
      </w:pPr>
      <w:r w:rsidRPr="00516EF9">
        <w:rPr>
          <w:noProof/>
        </w:rPr>
        <w:drawing>
          <wp:inline distT="0" distB="0" distL="0" distR="0" wp14:anchorId="26F1AD2E" wp14:editId="3ADF2B1B">
            <wp:extent cx="3851651" cy="3261360"/>
            <wp:effectExtent l="0" t="0" r="0" b="0"/>
            <wp:docPr id="1803538305" name="Picture 1" descr="A chart with numbers and a purple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38305" name="Picture 1" descr="A chart with numbers and a purple square&#10;&#10;Description automatically generated with medium confidence"/>
                    <pic:cNvPicPr/>
                  </pic:nvPicPr>
                  <pic:blipFill>
                    <a:blip r:embed="rId28"/>
                    <a:stretch>
                      <a:fillRect/>
                    </a:stretch>
                  </pic:blipFill>
                  <pic:spPr>
                    <a:xfrm>
                      <a:off x="0" y="0"/>
                      <a:ext cx="3862805" cy="3270805"/>
                    </a:xfrm>
                    <a:prstGeom prst="rect">
                      <a:avLst/>
                    </a:prstGeom>
                  </pic:spPr>
                </pic:pic>
              </a:graphicData>
            </a:graphic>
          </wp:inline>
        </w:drawing>
      </w:r>
    </w:p>
    <w:p w14:paraId="4EBD2007" w14:textId="77777777" w:rsidR="00A858A9" w:rsidRDefault="00A858A9" w:rsidP="00447719">
      <w:pPr>
        <w:spacing w:after="0" w:line="240" w:lineRule="auto"/>
      </w:pPr>
    </w:p>
    <w:p w14:paraId="6B71A407" w14:textId="77777777" w:rsidR="00447719" w:rsidRPr="00DB2608" w:rsidRDefault="00447719" w:rsidP="00447719">
      <w:pPr>
        <w:pStyle w:val="Heading2"/>
      </w:pPr>
      <w:bookmarkStart w:id="41" w:name="_Toc184025951"/>
      <w:r>
        <w:t>PCA Features</w:t>
      </w:r>
      <w:bookmarkEnd w:id="41"/>
    </w:p>
    <w:p w14:paraId="01AEA28C" w14:textId="77777777" w:rsidR="00447719" w:rsidRDefault="00447719" w:rsidP="00447719">
      <w:pPr>
        <w:spacing w:after="0" w:line="240" w:lineRule="auto"/>
      </w:pPr>
      <w:r>
        <w:t>I reran the model with PCA using seven components.</w:t>
      </w:r>
    </w:p>
    <w:p w14:paraId="239E8E08" w14:textId="77777777" w:rsidR="00447719" w:rsidRDefault="00447719" w:rsidP="00447719">
      <w:pPr>
        <w:spacing w:after="0" w:line="240" w:lineRule="auto"/>
      </w:pPr>
    </w:p>
    <w:p w14:paraId="14BB9317" w14:textId="77777777" w:rsidR="00447719" w:rsidRDefault="00447719" w:rsidP="00447719">
      <w:pPr>
        <w:spacing w:after="0" w:line="240" w:lineRule="auto"/>
      </w:pPr>
      <w:r>
        <w:t>This table summarizes the evaluation metrics on the test set using PCA:</w:t>
      </w:r>
    </w:p>
    <w:p w14:paraId="7B069D16" w14:textId="77777777" w:rsidR="00447719" w:rsidRDefault="00447719" w:rsidP="00447719">
      <w:pPr>
        <w:spacing w:after="0" w:line="240" w:lineRule="auto"/>
      </w:pPr>
    </w:p>
    <w:tbl>
      <w:tblPr>
        <w:tblStyle w:val="GridTable5Dark1"/>
        <w:tblW w:w="0" w:type="auto"/>
        <w:tblLook w:val="04A0" w:firstRow="1" w:lastRow="0" w:firstColumn="1" w:lastColumn="0" w:noHBand="0" w:noVBand="1"/>
      </w:tblPr>
      <w:tblGrid>
        <w:gridCol w:w="1663"/>
        <w:gridCol w:w="1737"/>
        <w:gridCol w:w="1737"/>
        <w:gridCol w:w="1562"/>
        <w:gridCol w:w="1410"/>
        <w:gridCol w:w="1235"/>
      </w:tblGrid>
      <w:tr w:rsidR="00447719" w14:paraId="6DB7ED80" w14:textId="77777777" w:rsidTr="00060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47C55CFD" w14:textId="77777777" w:rsidR="00447719" w:rsidRDefault="00447719" w:rsidP="00060ED4">
            <w:pPr>
              <w:pStyle w:val="NoSpacing"/>
            </w:pPr>
            <w:r>
              <w:t>Class</w:t>
            </w:r>
          </w:p>
        </w:tc>
        <w:tc>
          <w:tcPr>
            <w:tcW w:w="1737" w:type="dxa"/>
          </w:tcPr>
          <w:p w14:paraId="798D2375"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Accuracy</w:t>
            </w:r>
          </w:p>
        </w:tc>
        <w:tc>
          <w:tcPr>
            <w:tcW w:w="1737" w:type="dxa"/>
          </w:tcPr>
          <w:p w14:paraId="36963FA2"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Precision</w:t>
            </w:r>
          </w:p>
        </w:tc>
        <w:tc>
          <w:tcPr>
            <w:tcW w:w="1562" w:type="dxa"/>
          </w:tcPr>
          <w:p w14:paraId="3D13F4B5"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Recall</w:t>
            </w:r>
          </w:p>
        </w:tc>
        <w:tc>
          <w:tcPr>
            <w:tcW w:w="1410" w:type="dxa"/>
          </w:tcPr>
          <w:p w14:paraId="419F88D7"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F1-score</w:t>
            </w:r>
          </w:p>
        </w:tc>
        <w:tc>
          <w:tcPr>
            <w:tcW w:w="1235" w:type="dxa"/>
          </w:tcPr>
          <w:p w14:paraId="205165B7" w14:textId="77777777" w:rsidR="00447719" w:rsidRDefault="00447719" w:rsidP="00060ED4">
            <w:pPr>
              <w:pStyle w:val="NoSpacing"/>
              <w:cnfStyle w:val="100000000000" w:firstRow="1" w:lastRow="0" w:firstColumn="0" w:lastColumn="0" w:oddVBand="0" w:evenVBand="0" w:oddHBand="0" w:evenHBand="0" w:firstRowFirstColumn="0" w:firstRowLastColumn="0" w:lastRowFirstColumn="0" w:lastRowLastColumn="0"/>
            </w:pPr>
            <w:r>
              <w:t>Support</w:t>
            </w:r>
          </w:p>
        </w:tc>
      </w:tr>
      <w:tr w:rsidR="00447719" w14:paraId="50532B98"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441F4767" w14:textId="77777777" w:rsidR="00447719" w:rsidRDefault="00447719" w:rsidP="00060ED4">
            <w:pPr>
              <w:pStyle w:val="NoSpacing"/>
            </w:pPr>
            <w:r>
              <w:t>0</w:t>
            </w:r>
          </w:p>
        </w:tc>
        <w:tc>
          <w:tcPr>
            <w:tcW w:w="1737" w:type="dxa"/>
          </w:tcPr>
          <w:p w14:paraId="7F0316A7" w14:textId="77777777" w:rsidR="00447719" w:rsidRDefault="00447719"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3488F583" w14:textId="5E569B19"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70121C">
              <w:t>9</w:t>
            </w:r>
            <w:r>
              <w:t>%</w:t>
            </w:r>
          </w:p>
        </w:tc>
        <w:tc>
          <w:tcPr>
            <w:tcW w:w="1562" w:type="dxa"/>
          </w:tcPr>
          <w:p w14:paraId="053F6B59" w14:textId="11D3B0C4"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70121C">
              <w:t>8</w:t>
            </w:r>
            <w:r>
              <w:t>%</w:t>
            </w:r>
          </w:p>
        </w:tc>
        <w:tc>
          <w:tcPr>
            <w:tcW w:w="1410" w:type="dxa"/>
          </w:tcPr>
          <w:p w14:paraId="6D05F71E" w14:textId="528B0480"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70121C">
              <w:t>9</w:t>
            </w:r>
            <w:r>
              <w:t>%</w:t>
            </w:r>
          </w:p>
        </w:tc>
        <w:tc>
          <w:tcPr>
            <w:tcW w:w="1235" w:type="dxa"/>
          </w:tcPr>
          <w:p w14:paraId="18E6262C"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1619</w:t>
            </w:r>
          </w:p>
        </w:tc>
      </w:tr>
      <w:tr w:rsidR="00447719" w14:paraId="19B48F5F"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21BC363F" w14:textId="77777777" w:rsidR="00447719" w:rsidRDefault="00447719" w:rsidP="00060ED4">
            <w:pPr>
              <w:pStyle w:val="NoSpacing"/>
            </w:pPr>
            <w:r>
              <w:t>1</w:t>
            </w:r>
          </w:p>
        </w:tc>
        <w:tc>
          <w:tcPr>
            <w:tcW w:w="1737" w:type="dxa"/>
          </w:tcPr>
          <w:p w14:paraId="4C79C210" w14:textId="77777777" w:rsidR="00447719" w:rsidRDefault="00447719"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7616BBF9" w14:textId="394473DB" w:rsidR="00447719" w:rsidRDefault="00AC5C5B" w:rsidP="00060ED4">
            <w:pPr>
              <w:pStyle w:val="NoSpacing"/>
              <w:jc w:val="center"/>
              <w:cnfStyle w:val="000000010000" w:firstRow="0" w:lastRow="0" w:firstColumn="0" w:lastColumn="0" w:oddVBand="0" w:evenVBand="0" w:oddHBand="0" w:evenHBand="1" w:firstRowFirstColumn="0" w:firstRowLastColumn="0" w:lastRowFirstColumn="0" w:lastRowLastColumn="0"/>
            </w:pPr>
            <w:r>
              <w:t>100</w:t>
            </w:r>
            <w:r w:rsidR="00447719">
              <w:t>%</w:t>
            </w:r>
          </w:p>
        </w:tc>
        <w:tc>
          <w:tcPr>
            <w:tcW w:w="1562" w:type="dxa"/>
          </w:tcPr>
          <w:p w14:paraId="61362954" w14:textId="74D5C44E" w:rsidR="00447719" w:rsidRDefault="0052623F" w:rsidP="00060ED4">
            <w:pPr>
              <w:pStyle w:val="NoSpacing"/>
              <w:jc w:val="center"/>
              <w:cnfStyle w:val="000000010000" w:firstRow="0" w:lastRow="0" w:firstColumn="0" w:lastColumn="0" w:oddVBand="0" w:evenVBand="0" w:oddHBand="0" w:evenHBand="1" w:firstRowFirstColumn="0" w:firstRowLastColumn="0" w:lastRowFirstColumn="0" w:lastRowLastColumn="0"/>
            </w:pPr>
            <w:r>
              <w:t>100</w:t>
            </w:r>
            <w:r w:rsidR="00447719">
              <w:t>%</w:t>
            </w:r>
          </w:p>
        </w:tc>
        <w:tc>
          <w:tcPr>
            <w:tcW w:w="1410" w:type="dxa"/>
          </w:tcPr>
          <w:p w14:paraId="75DC6EAD" w14:textId="6E3A881C" w:rsidR="00447719" w:rsidRDefault="0052623F" w:rsidP="00060ED4">
            <w:pPr>
              <w:pStyle w:val="NoSpacing"/>
              <w:jc w:val="center"/>
              <w:cnfStyle w:val="000000010000" w:firstRow="0" w:lastRow="0" w:firstColumn="0" w:lastColumn="0" w:oddVBand="0" w:evenVBand="0" w:oddHBand="0" w:evenHBand="1" w:firstRowFirstColumn="0" w:firstRowLastColumn="0" w:lastRowFirstColumn="0" w:lastRowLastColumn="0"/>
            </w:pPr>
            <w:r>
              <w:t>100</w:t>
            </w:r>
            <w:r w:rsidR="00447719">
              <w:t>%</w:t>
            </w:r>
          </w:p>
        </w:tc>
        <w:tc>
          <w:tcPr>
            <w:tcW w:w="1235" w:type="dxa"/>
          </w:tcPr>
          <w:p w14:paraId="248EEA05"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103</w:t>
            </w:r>
          </w:p>
        </w:tc>
      </w:tr>
      <w:tr w:rsidR="00447719" w14:paraId="46056CB0"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3EECE2EA" w14:textId="77777777" w:rsidR="00447719" w:rsidRDefault="00447719" w:rsidP="00060ED4">
            <w:pPr>
              <w:pStyle w:val="NoSpacing"/>
            </w:pPr>
            <w:r>
              <w:t>2</w:t>
            </w:r>
          </w:p>
        </w:tc>
        <w:tc>
          <w:tcPr>
            <w:tcW w:w="1737" w:type="dxa"/>
          </w:tcPr>
          <w:p w14:paraId="20C9F5B7" w14:textId="77777777" w:rsidR="00447719" w:rsidRDefault="00447719" w:rsidP="00060ED4">
            <w:pPr>
              <w:pStyle w:val="NoSpacing"/>
              <w:cnfStyle w:val="000000100000" w:firstRow="0" w:lastRow="0" w:firstColumn="0" w:lastColumn="0" w:oddVBand="0" w:evenVBand="0" w:oddHBand="1" w:evenHBand="0" w:firstRowFirstColumn="0" w:firstRowLastColumn="0" w:lastRowFirstColumn="0" w:lastRowLastColumn="0"/>
            </w:pPr>
          </w:p>
        </w:tc>
        <w:tc>
          <w:tcPr>
            <w:tcW w:w="1737" w:type="dxa"/>
          </w:tcPr>
          <w:p w14:paraId="7EE424A0" w14:textId="25BB5F06" w:rsidR="00447719" w:rsidRDefault="0052623F" w:rsidP="00060ED4">
            <w:pPr>
              <w:pStyle w:val="NoSpacing"/>
              <w:jc w:val="center"/>
              <w:cnfStyle w:val="000000100000" w:firstRow="0" w:lastRow="0" w:firstColumn="0" w:lastColumn="0" w:oddVBand="0" w:evenVBand="0" w:oddHBand="1" w:evenHBand="0" w:firstRowFirstColumn="0" w:firstRowLastColumn="0" w:lastRowFirstColumn="0" w:lastRowLastColumn="0"/>
            </w:pPr>
            <w:r>
              <w:t>95.8</w:t>
            </w:r>
            <w:r w:rsidR="00447719">
              <w:t>%</w:t>
            </w:r>
          </w:p>
        </w:tc>
        <w:tc>
          <w:tcPr>
            <w:tcW w:w="1562" w:type="dxa"/>
          </w:tcPr>
          <w:p w14:paraId="115E0258" w14:textId="33070827" w:rsidR="00447719" w:rsidRDefault="0052623F" w:rsidP="00060ED4">
            <w:pPr>
              <w:pStyle w:val="NoSpacing"/>
              <w:jc w:val="center"/>
              <w:cnfStyle w:val="000000100000" w:firstRow="0" w:lastRow="0" w:firstColumn="0" w:lastColumn="0" w:oddVBand="0" w:evenVBand="0" w:oddHBand="1" w:evenHBand="0" w:firstRowFirstColumn="0" w:firstRowLastColumn="0" w:lastRowFirstColumn="0" w:lastRowLastColumn="0"/>
            </w:pPr>
            <w:r>
              <w:t>96.3</w:t>
            </w:r>
            <w:r w:rsidR="00447719">
              <w:t>%</w:t>
            </w:r>
          </w:p>
        </w:tc>
        <w:tc>
          <w:tcPr>
            <w:tcW w:w="1410" w:type="dxa"/>
          </w:tcPr>
          <w:p w14:paraId="5E8C92F4" w14:textId="7C11C00F" w:rsidR="00447719" w:rsidRDefault="00E85329" w:rsidP="00060ED4">
            <w:pPr>
              <w:pStyle w:val="NoSpacing"/>
              <w:jc w:val="center"/>
              <w:cnfStyle w:val="000000100000" w:firstRow="0" w:lastRow="0" w:firstColumn="0" w:lastColumn="0" w:oddVBand="0" w:evenVBand="0" w:oddHBand="1" w:evenHBand="0" w:firstRowFirstColumn="0" w:firstRowLastColumn="0" w:lastRowFirstColumn="0" w:lastRowLastColumn="0"/>
            </w:pPr>
            <w:r>
              <w:t>96.0</w:t>
            </w:r>
            <w:r w:rsidR="00447719">
              <w:t>%</w:t>
            </w:r>
          </w:p>
        </w:tc>
        <w:tc>
          <w:tcPr>
            <w:tcW w:w="1235" w:type="dxa"/>
          </w:tcPr>
          <w:p w14:paraId="51EE8231"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164</w:t>
            </w:r>
          </w:p>
        </w:tc>
      </w:tr>
      <w:tr w:rsidR="00447719" w14:paraId="757512DB"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59278270" w14:textId="77777777" w:rsidR="00447719" w:rsidRDefault="00447719" w:rsidP="00060ED4">
            <w:pPr>
              <w:pStyle w:val="NoSpacing"/>
            </w:pPr>
            <w:r>
              <w:t>3</w:t>
            </w:r>
          </w:p>
        </w:tc>
        <w:tc>
          <w:tcPr>
            <w:tcW w:w="1737" w:type="dxa"/>
          </w:tcPr>
          <w:p w14:paraId="5BC3EF1B" w14:textId="77777777" w:rsidR="00447719" w:rsidRDefault="00447719" w:rsidP="00060ED4">
            <w:pPr>
              <w:pStyle w:val="NoSpacing"/>
              <w:cnfStyle w:val="000000010000" w:firstRow="0" w:lastRow="0" w:firstColumn="0" w:lastColumn="0" w:oddVBand="0" w:evenVBand="0" w:oddHBand="0" w:evenHBand="1" w:firstRowFirstColumn="0" w:firstRowLastColumn="0" w:lastRowFirstColumn="0" w:lastRowLastColumn="0"/>
            </w:pPr>
          </w:p>
        </w:tc>
        <w:tc>
          <w:tcPr>
            <w:tcW w:w="1737" w:type="dxa"/>
          </w:tcPr>
          <w:p w14:paraId="06B8D8A5" w14:textId="29DEFD88" w:rsidR="00447719" w:rsidRDefault="00E85329" w:rsidP="00060ED4">
            <w:pPr>
              <w:pStyle w:val="NoSpacing"/>
              <w:jc w:val="center"/>
              <w:cnfStyle w:val="000000010000" w:firstRow="0" w:lastRow="0" w:firstColumn="0" w:lastColumn="0" w:oddVBand="0" w:evenVBand="0" w:oddHBand="0" w:evenHBand="1" w:firstRowFirstColumn="0" w:firstRowLastColumn="0" w:lastRowFirstColumn="0" w:lastRowLastColumn="0"/>
            </w:pPr>
            <w:r>
              <w:t>95</w:t>
            </w:r>
            <w:r w:rsidR="00447719">
              <w:t>.0%</w:t>
            </w:r>
          </w:p>
        </w:tc>
        <w:tc>
          <w:tcPr>
            <w:tcW w:w="1562" w:type="dxa"/>
          </w:tcPr>
          <w:p w14:paraId="7C5BF2C0" w14:textId="78F14450" w:rsidR="00447719" w:rsidRDefault="00E85329" w:rsidP="00060ED4">
            <w:pPr>
              <w:pStyle w:val="NoSpacing"/>
              <w:jc w:val="center"/>
              <w:cnfStyle w:val="000000010000" w:firstRow="0" w:lastRow="0" w:firstColumn="0" w:lastColumn="0" w:oddVBand="0" w:evenVBand="0" w:oddHBand="0" w:evenHBand="1" w:firstRowFirstColumn="0" w:firstRowLastColumn="0" w:lastRowFirstColumn="0" w:lastRowLastColumn="0"/>
            </w:pPr>
            <w:r>
              <w:t>95.7</w:t>
            </w:r>
            <w:r w:rsidR="00447719">
              <w:t>%</w:t>
            </w:r>
          </w:p>
        </w:tc>
        <w:tc>
          <w:tcPr>
            <w:tcW w:w="1410" w:type="dxa"/>
          </w:tcPr>
          <w:p w14:paraId="6E7CB485" w14:textId="7A8DC65D" w:rsidR="00447719" w:rsidRDefault="00E85329" w:rsidP="00060ED4">
            <w:pPr>
              <w:pStyle w:val="NoSpacing"/>
              <w:jc w:val="center"/>
              <w:cnfStyle w:val="000000010000" w:firstRow="0" w:lastRow="0" w:firstColumn="0" w:lastColumn="0" w:oddVBand="0" w:evenVBand="0" w:oddHBand="0" w:evenHBand="1" w:firstRowFirstColumn="0" w:firstRowLastColumn="0" w:lastRowFirstColumn="0" w:lastRowLastColumn="0"/>
            </w:pPr>
            <w:r>
              <w:t>95.4</w:t>
            </w:r>
            <w:r w:rsidR="00447719">
              <w:t>%</w:t>
            </w:r>
          </w:p>
        </w:tc>
        <w:tc>
          <w:tcPr>
            <w:tcW w:w="1235" w:type="dxa"/>
          </w:tcPr>
          <w:p w14:paraId="41264D6D" w14:textId="77777777" w:rsidR="00447719" w:rsidRDefault="00447719" w:rsidP="00060ED4">
            <w:pPr>
              <w:pStyle w:val="NoSpacing"/>
              <w:jc w:val="center"/>
              <w:cnfStyle w:val="000000010000" w:firstRow="0" w:lastRow="0" w:firstColumn="0" w:lastColumn="0" w:oddVBand="0" w:evenVBand="0" w:oddHBand="0" w:evenHBand="1" w:firstRowFirstColumn="0" w:firstRowLastColumn="0" w:lastRowFirstColumn="0" w:lastRowLastColumn="0"/>
            </w:pPr>
            <w:r>
              <w:t>140</w:t>
            </w:r>
          </w:p>
        </w:tc>
      </w:tr>
      <w:tr w:rsidR="00447719" w14:paraId="6B310A8D"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2761479B" w14:textId="77777777" w:rsidR="00447719" w:rsidRDefault="00447719" w:rsidP="00060ED4">
            <w:pPr>
              <w:pStyle w:val="NoSpacing"/>
            </w:pPr>
            <w:r>
              <w:t>Average</w:t>
            </w:r>
          </w:p>
        </w:tc>
        <w:tc>
          <w:tcPr>
            <w:tcW w:w="1737" w:type="dxa"/>
          </w:tcPr>
          <w:p w14:paraId="5A04DC73" w14:textId="21236BD1"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A774CC">
              <w:t>9</w:t>
            </w:r>
            <w:r>
              <w:t>.</w:t>
            </w:r>
            <w:r w:rsidR="0070121C">
              <w:t>3</w:t>
            </w:r>
            <w:r>
              <w:t>%</w:t>
            </w:r>
          </w:p>
        </w:tc>
        <w:tc>
          <w:tcPr>
            <w:tcW w:w="1737" w:type="dxa"/>
          </w:tcPr>
          <w:p w14:paraId="078A0B23" w14:textId="769BC220"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A27C23">
              <w:t>7.7</w:t>
            </w:r>
            <w:r>
              <w:t xml:space="preserve">% </w:t>
            </w:r>
          </w:p>
        </w:tc>
        <w:tc>
          <w:tcPr>
            <w:tcW w:w="1562" w:type="dxa"/>
          </w:tcPr>
          <w:p w14:paraId="55D9EBA5" w14:textId="702574F3"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A27C23">
              <w:t>8</w:t>
            </w:r>
            <w:r>
              <w:t>.0%</w:t>
            </w:r>
          </w:p>
        </w:tc>
        <w:tc>
          <w:tcPr>
            <w:tcW w:w="1410" w:type="dxa"/>
          </w:tcPr>
          <w:p w14:paraId="2432000B" w14:textId="1CDDDA40" w:rsidR="00447719" w:rsidRDefault="0070121C" w:rsidP="00060ED4">
            <w:pPr>
              <w:pStyle w:val="NoSpacing"/>
              <w:jc w:val="center"/>
              <w:cnfStyle w:val="000000100000" w:firstRow="0" w:lastRow="0" w:firstColumn="0" w:lastColumn="0" w:oddVBand="0" w:evenVBand="0" w:oddHBand="1" w:evenHBand="0" w:firstRowFirstColumn="0" w:firstRowLastColumn="0" w:lastRowFirstColumn="0" w:lastRowLastColumn="0"/>
            </w:pPr>
            <w:r>
              <w:t>97.8</w:t>
            </w:r>
            <w:r w:rsidR="00447719">
              <w:t>%</w:t>
            </w:r>
          </w:p>
        </w:tc>
        <w:tc>
          <w:tcPr>
            <w:tcW w:w="1235" w:type="dxa"/>
          </w:tcPr>
          <w:p w14:paraId="2D387D70" w14:textId="77777777" w:rsidR="00447719" w:rsidRDefault="00447719" w:rsidP="00060ED4">
            <w:pPr>
              <w:pStyle w:val="NoSpacing"/>
              <w:jc w:val="center"/>
              <w:cnfStyle w:val="000000100000" w:firstRow="0" w:lastRow="0" w:firstColumn="0" w:lastColumn="0" w:oddVBand="0" w:evenVBand="0" w:oddHBand="1" w:evenHBand="0" w:firstRowFirstColumn="0" w:firstRowLastColumn="0" w:lastRowFirstColumn="0" w:lastRowLastColumn="0"/>
            </w:pPr>
          </w:p>
        </w:tc>
      </w:tr>
    </w:tbl>
    <w:p w14:paraId="536EAD65" w14:textId="77777777" w:rsidR="00447719" w:rsidRDefault="00447719" w:rsidP="00447719">
      <w:pPr>
        <w:spacing w:after="0" w:line="240" w:lineRule="auto"/>
      </w:pPr>
    </w:p>
    <w:p w14:paraId="57FEE45D" w14:textId="5610C964" w:rsidR="00447719" w:rsidRDefault="00447719" w:rsidP="00447719">
      <w:pPr>
        <w:spacing w:after="0" w:line="240" w:lineRule="auto"/>
      </w:pPr>
      <w:r w:rsidRPr="00AA7E6A">
        <w:rPr>
          <w:b/>
          <w:bCs/>
        </w:rPr>
        <w:t>Accuracy:</w:t>
      </w:r>
      <w:r>
        <w:t xml:space="preserve"> The average accuracy was 9</w:t>
      </w:r>
      <w:r w:rsidR="00A27C23">
        <w:t>9</w:t>
      </w:r>
      <w:r>
        <w:t>.</w:t>
      </w:r>
      <w:r w:rsidR="00A27C23">
        <w:t>3</w:t>
      </w:r>
      <w:r>
        <w:t>% with PCA</w:t>
      </w:r>
      <w:r w:rsidR="008052CF">
        <w:t xml:space="preserve">, which </w:t>
      </w:r>
      <w:r w:rsidR="000506BC">
        <w:t>exceeds</w:t>
      </w:r>
      <w:r w:rsidR="008052CF">
        <w:t xml:space="preserve"> </w:t>
      </w:r>
      <w:r w:rsidR="00335FFD">
        <w:t>the model without PCA</w:t>
      </w:r>
      <w:r w:rsidR="000506BC">
        <w:t xml:space="preserve"> (</w:t>
      </w:r>
      <w:r w:rsidR="000338CE">
        <w:t>99.1%)</w:t>
      </w:r>
      <w:r w:rsidR="00335FFD">
        <w:t>.</w:t>
      </w:r>
    </w:p>
    <w:p w14:paraId="688BBA78" w14:textId="77777777" w:rsidR="00447719" w:rsidRDefault="00447719" w:rsidP="00447719">
      <w:pPr>
        <w:spacing w:after="0" w:line="240" w:lineRule="auto"/>
      </w:pPr>
    </w:p>
    <w:p w14:paraId="1A2324D1" w14:textId="30937855" w:rsidR="00E65CE8" w:rsidRPr="00E65CE8" w:rsidRDefault="00447719" w:rsidP="00447719">
      <w:pPr>
        <w:pStyle w:val="BodyText"/>
      </w:pPr>
      <w:r w:rsidRPr="00AA7E6A">
        <w:rPr>
          <w:b/>
          <w:bCs/>
        </w:rPr>
        <w:t>F1-score:</w:t>
      </w:r>
      <w:r>
        <w:t xml:space="preserve"> The average F1-score was </w:t>
      </w:r>
      <w:r w:rsidR="00335FFD">
        <w:t>97.8</w:t>
      </w:r>
      <w:r>
        <w:t>.% with PCA</w:t>
      </w:r>
      <w:r w:rsidR="000338CE">
        <w:t>,</w:t>
      </w:r>
      <w:r>
        <w:t xml:space="preserve"> </w:t>
      </w:r>
      <w:r w:rsidR="000338CE">
        <w:t>which exceeds the model</w:t>
      </w:r>
      <w:r>
        <w:t xml:space="preserve"> without PCA</w:t>
      </w:r>
      <w:r w:rsidR="00BA2D56">
        <w:t xml:space="preserve"> (97.5%)</w:t>
      </w:r>
      <w:r>
        <w:t xml:space="preserve">. </w:t>
      </w:r>
      <w:r w:rsidR="00D318C3">
        <w:t>The results suggest that good performance could be achieved with fewer than 7 components</w:t>
      </w:r>
      <w:r w:rsidR="004F3F15">
        <w:t>.</w:t>
      </w:r>
    </w:p>
    <w:p w14:paraId="7277ADC5" w14:textId="3A7A1160" w:rsidR="007B51CE" w:rsidRPr="00E65CE8" w:rsidRDefault="006E68B7" w:rsidP="00E65CE8">
      <w:pPr>
        <w:pStyle w:val="Heading1"/>
      </w:pPr>
      <w:bookmarkStart w:id="42" w:name="_Toc184025952"/>
      <w:r>
        <w:lastRenderedPageBreak/>
        <w:t>Findings</w:t>
      </w:r>
      <w:bookmarkEnd w:id="42"/>
      <w:r>
        <w:t xml:space="preserve"> </w:t>
      </w:r>
    </w:p>
    <w:p w14:paraId="57665B9E" w14:textId="77777777" w:rsidR="005836C7" w:rsidRDefault="005836C7" w:rsidP="005836C7">
      <w:pPr>
        <w:pStyle w:val="Heading2"/>
      </w:pPr>
      <w:bookmarkStart w:id="43" w:name="_Toc184025953"/>
      <w:r>
        <w:t>Summary of Model Results</w:t>
      </w:r>
      <w:bookmarkEnd w:id="43"/>
    </w:p>
    <w:p w14:paraId="0CD59EB5" w14:textId="77777777" w:rsidR="005836C7" w:rsidRPr="00E06E11" w:rsidRDefault="005836C7" w:rsidP="005836C7">
      <w:r>
        <w:t>This table summarizes the performance metrics of the models:</w:t>
      </w:r>
    </w:p>
    <w:tbl>
      <w:tblPr>
        <w:tblStyle w:val="GridTable5Dark1"/>
        <w:tblW w:w="0" w:type="auto"/>
        <w:tblInd w:w="3" w:type="dxa"/>
        <w:tblLook w:val="04A0" w:firstRow="1" w:lastRow="0" w:firstColumn="1" w:lastColumn="0" w:noHBand="0" w:noVBand="1"/>
      </w:tblPr>
      <w:tblGrid>
        <w:gridCol w:w="1831"/>
        <w:gridCol w:w="1372"/>
        <w:gridCol w:w="1707"/>
        <w:gridCol w:w="1517"/>
        <w:gridCol w:w="1518"/>
        <w:gridCol w:w="1396"/>
      </w:tblGrid>
      <w:tr w:rsidR="001F66C3" w14:paraId="059333B1" w14:textId="77777777" w:rsidTr="00944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7A364537" w14:textId="77777777" w:rsidR="001F66C3" w:rsidRDefault="001F66C3" w:rsidP="00060ED4">
            <w:pPr>
              <w:pStyle w:val="NoSpacing"/>
            </w:pPr>
          </w:p>
        </w:tc>
        <w:tc>
          <w:tcPr>
            <w:tcW w:w="4598" w:type="dxa"/>
            <w:gridSpan w:val="3"/>
          </w:tcPr>
          <w:p w14:paraId="18AF39DB" w14:textId="77777777" w:rsidR="001F66C3" w:rsidRDefault="001F66C3" w:rsidP="00060ED4">
            <w:pPr>
              <w:pStyle w:val="NoSpacing"/>
              <w:jc w:val="center"/>
              <w:cnfStyle w:val="100000000000" w:firstRow="1" w:lastRow="0" w:firstColumn="0" w:lastColumn="0" w:oddVBand="0" w:evenVBand="0" w:oddHBand="0" w:evenHBand="0" w:firstRowFirstColumn="0" w:firstRowLastColumn="0" w:lastRowFirstColumn="0" w:lastRowLastColumn="0"/>
            </w:pPr>
            <w:r>
              <w:t>All Features</w:t>
            </w:r>
          </w:p>
        </w:tc>
        <w:tc>
          <w:tcPr>
            <w:tcW w:w="2915" w:type="dxa"/>
            <w:gridSpan w:val="2"/>
          </w:tcPr>
          <w:p w14:paraId="154B51F0" w14:textId="77777777" w:rsidR="001F66C3" w:rsidRDefault="001F66C3" w:rsidP="00060ED4">
            <w:pPr>
              <w:pStyle w:val="NoSpacing"/>
              <w:jc w:val="center"/>
              <w:cnfStyle w:val="100000000000" w:firstRow="1" w:lastRow="0" w:firstColumn="0" w:lastColumn="0" w:oddVBand="0" w:evenVBand="0" w:oddHBand="0" w:evenHBand="0" w:firstRowFirstColumn="0" w:firstRowLastColumn="0" w:lastRowFirstColumn="0" w:lastRowLastColumn="0"/>
            </w:pPr>
            <w:r>
              <w:t>PCA</w:t>
            </w:r>
          </w:p>
        </w:tc>
      </w:tr>
      <w:tr w:rsidR="005836C7" w14:paraId="052145A1"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7B32B60F" w14:textId="77777777" w:rsidR="005836C7" w:rsidRDefault="005836C7" w:rsidP="00060ED4">
            <w:pPr>
              <w:pStyle w:val="NoSpacing"/>
            </w:pPr>
            <w:r>
              <w:t>Model</w:t>
            </w:r>
          </w:p>
        </w:tc>
        <w:tc>
          <w:tcPr>
            <w:tcW w:w="1372" w:type="dxa"/>
          </w:tcPr>
          <w:p w14:paraId="637F5675" w14:textId="77777777" w:rsidR="005836C7"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Accuracy</w:t>
            </w:r>
          </w:p>
          <w:p w14:paraId="2724ADD5" w14:textId="77777777" w:rsidR="005836C7"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pPr>
            <w:r>
              <w:t>Training Set</w:t>
            </w:r>
          </w:p>
        </w:tc>
        <w:tc>
          <w:tcPr>
            <w:tcW w:w="1708" w:type="dxa"/>
          </w:tcPr>
          <w:p w14:paraId="452D8A5D" w14:textId="77777777" w:rsidR="005836C7"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Accuracy</w:t>
            </w:r>
          </w:p>
          <w:p w14:paraId="7F21DE49" w14:textId="77777777" w:rsidR="005836C7" w:rsidRPr="00463F99"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Test Set</w:t>
            </w:r>
          </w:p>
        </w:tc>
        <w:tc>
          <w:tcPr>
            <w:tcW w:w="1518" w:type="dxa"/>
          </w:tcPr>
          <w:p w14:paraId="515981D1" w14:textId="77777777" w:rsidR="005836C7"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F1-Score</w:t>
            </w:r>
          </w:p>
          <w:p w14:paraId="71D60CF5" w14:textId="77777777" w:rsidR="005836C7" w:rsidRPr="00463F99"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Test Set</w:t>
            </w:r>
          </w:p>
        </w:tc>
        <w:tc>
          <w:tcPr>
            <w:tcW w:w="1518" w:type="dxa"/>
          </w:tcPr>
          <w:p w14:paraId="3BBC11A2" w14:textId="77777777" w:rsidR="005836C7"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Accuracy</w:t>
            </w:r>
          </w:p>
          <w:p w14:paraId="38FD4CCB" w14:textId="77777777" w:rsidR="005836C7" w:rsidRPr="00463F99"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Test Set</w:t>
            </w:r>
          </w:p>
        </w:tc>
        <w:tc>
          <w:tcPr>
            <w:tcW w:w="1397" w:type="dxa"/>
          </w:tcPr>
          <w:p w14:paraId="6877D286" w14:textId="77777777" w:rsidR="005836C7"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F1-Score</w:t>
            </w:r>
          </w:p>
          <w:p w14:paraId="57D44328" w14:textId="77777777" w:rsidR="005836C7" w:rsidRPr="00463F99"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b/>
                <w:bCs/>
              </w:rPr>
            </w:pPr>
            <w:r>
              <w:t>Test Set</w:t>
            </w:r>
          </w:p>
        </w:tc>
      </w:tr>
      <w:tr w:rsidR="005836C7" w14:paraId="02434F91"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6878DAC6" w14:textId="77777777" w:rsidR="005836C7" w:rsidRDefault="005836C7" w:rsidP="00060ED4">
            <w:pPr>
              <w:pStyle w:val="NoSpacing"/>
            </w:pPr>
            <w:r>
              <w:t>Multinomial Logistic Regression</w:t>
            </w:r>
          </w:p>
        </w:tc>
        <w:tc>
          <w:tcPr>
            <w:tcW w:w="1372" w:type="dxa"/>
          </w:tcPr>
          <w:p w14:paraId="7F6DBAFD" w14:textId="5A6FE2F0" w:rsidR="005836C7"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1E2EB5">
              <w:t>7</w:t>
            </w:r>
            <w:r>
              <w:t>.</w:t>
            </w:r>
            <w:r w:rsidR="001E2EB5">
              <w:t>9</w:t>
            </w:r>
            <w:r>
              <w:t>%</w:t>
            </w:r>
          </w:p>
        </w:tc>
        <w:tc>
          <w:tcPr>
            <w:tcW w:w="1708" w:type="dxa"/>
          </w:tcPr>
          <w:p w14:paraId="2FAB6CAE" w14:textId="4E8F7C28" w:rsidR="005836C7"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1E2EB5">
              <w:t>8</w:t>
            </w:r>
            <w:r>
              <w:t>.</w:t>
            </w:r>
            <w:r w:rsidR="001E2EB5">
              <w:t>9</w:t>
            </w:r>
            <w:r>
              <w:t>%</w:t>
            </w:r>
          </w:p>
        </w:tc>
        <w:tc>
          <w:tcPr>
            <w:tcW w:w="1518" w:type="dxa"/>
          </w:tcPr>
          <w:p w14:paraId="5E7510EC" w14:textId="018E28F3" w:rsidR="005836C7"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6552B3">
              <w:t>7</w:t>
            </w:r>
            <w:r>
              <w:t>.</w:t>
            </w:r>
            <w:r w:rsidR="00AB1A8A">
              <w:t>2</w:t>
            </w:r>
            <w:r>
              <w:t>%</w:t>
            </w:r>
          </w:p>
        </w:tc>
        <w:tc>
          <w:tcPr>
            <w:tcW w:w="1518" w:type="dxa"/>
          </w:tcPr>
          <w:p w14:paraId="4C171309" w14:textId="77777777" w:rsidR="005836C7"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pPr>
            <w:r>
              <w:t>94.1%</w:t>
            </w:r>
          </w:p>
        </w:tc>
        <w:tc>
          <w:tcPr>
            <w:tcW w:w="1397" w:type="dxa"/>
          </w:tcPr>
          <w:p w14:paraId="2C42304A" w14:textId="77777777" w:rsidR="005836C7"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pPr>
            <w:r>
              <w:t>81.2%</w:t>
            </w:r>
          </w:p>
        </w:tc>
      </w:tr>
      <w:tr w:rsidR="005836C7" w14:paraId="17E33BCF" w14:textId="77777777" w:rsidTr="00060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6B50287E" w14:textId="77777777" w:rsidR="005836C7" w:rsidRDefault="005836C7" w:rsidP="00060ED4">
            <w:pPr>
              <w:pStyle w:val="NoSpacing"/>
            </w:pPr>
            <w:r>
              <w:t>Random Forest</w:t>
            </w:r>
          </w:p>
        </w:tc>
        <w:tc>
          <w:tcPr>
            <w:tcW w:w="1372" w:type="dxa"/>
          </w:tcPr>
          <w:p w14:paraId="7D2E5A2A" w14:textId="51A9C547" w:rsidR="005836C7" w:rsidRPr="005D4B69"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highlight w:val="yellow"/>
              </w:rPr>
            </w:pPr>
            <w:r w:rsidRPr="005D4B69">
              <w:rPr>
                <w:highlight w:val="yellow"/>
              </w:rPr>
              <w:t>99.</w:t>
            </w:r>
            <w:r w:rsidR="00282F65">
              <w:rPr>
                <w:highlight w:val="yellow"/>
              </w:rPr>
              <w:t>0</w:t>
            </w:r>
            <w:r w:rsidRPr="005D4B69">
              <w:rPr>
                <w:highlight w:val="yellow"/>
              </w:rPr>
              <w:t>%</w:t>
            </w:r>
          </w:p>
        </w:tc>
        <w:tc>
          <w:tcPr>
            <w:tcW w:w="1708" w:type="dxa"/>
          </w:tcPr>
          <w:p w14:paraId="7645FFDB" w14:textId="77777777" w:rsidR="005836C7" w:rsidRPr="005D4B69"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highlight w:val="yellow"/>
              </w:rPr>
            </w:pPr>
            <w:r w:rsidRPr="005D4B69">
              <w:rPr>
                <w:highlight w:val="yellow"/>
              </w:rPr>
              <w:t>99.</w:t>
            </w:r>
            <w:r>
              <w:rPr>
                <w:highlight w:val="yellow"/>
              </w:rPr>
              <w:t>8</w:t>
            </w:r>
            <w:r w:rsidRPr="005D4B69">
              <w:rPr>
                <w:highlight w:val="yellow"/>
              </w:rPr>
              <w:t>%</w:t>
            </w:r>
          </w:p>
        </w:tc>
        <w:tc>
          <w:tcPr>
            <w:tcW w:w="1518" w:type="dxa"/>
          </w:tcPr>
          <w:p w14:paraId="76756579" w14:textId="61879109" w:rsidR="005836C7" w:rsidRPr="005D4B69"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rPr>
                <w:highlight w:val="yellow"/>
              </w:rPr>
            </w:pPr>
            <w:r w:rsidRPr="005D4B69">
              <w:rPr>
                <w:highlight w:val="yellow"/>
              </w:rPr>
              <w:t>99.</w:t>
            </w:r>
            <w:r w:rsidR="00282F65">
              <w:rPr>
                <w:highlight w:val="yellow"/>
              </w:rPr>
              <w:t>3</w:t>
            </w:r>
            <w:r w:rsidRPr="005D4B69">
              <w:rPr>
                <w:highlight w:val="yellow"/>
              </w:rPr>
              <w:t>%</w:t>
            </w:r>
          </w:p>
        </w:tc>
        <w:tc>
          <w:tcPr>
            <w:tcW w:w="1518" w:type="dxa"/>
          </w:tcPr>
          <w:p w14:paraId="10C2C8F9" w14:textId="662942BC" w:rsidR="005836C7"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pPr>
            <w:r>
              <w:t>99.</w:t>
            </w:r>
            <w:r w:rsidR="00282F65">
              <w:t>0</w:t>
            </w:r>
            <w:r>
              <w:t>%</w:t>
            </w:r>
          </w:p>
        </w:tc>
        <w:tc>
          <w:tcPr>
            <w:tcW w:w="1397" w:type="dxa"/>
          </w:tcPr>
          <w:p w14:paraId="1BA4AF3B" w14:textId="12E26B13" w:rsidR="005836C7" w:rsidRDefault="005836C7" w:rsidP="00060ED4">
            <w:pPr>
              <w:pStyle w:val="NoSpacing"/>
              <w:jc w:val="center"/>
              <w:cnfStyle w:val="000000100000" w:firstRow="0" w:lastRow="0" w:firstColumn="0" w:lastColumn="0" w:oddVBand="0" w:evenVBand="0" w:oddHBand="1" w:evenHBand="0" w:firstRowFirstColumn="0" w:firstRowLastColumn="0" w:lastRowFirstColumn="0" w:lastRowLastColumn="0"/>
            </w:pPr>
            <w:r>
              <w:t>9</w:t>
            </w:r>
            <w:r w:rsidR="00D87E51">
              <w:t>6</w:t>
            </w:r>
            <w:r>
              <w:t>.</w:t>
            </w:r>
            <w:r w:rsidR="00D87E51">
              <w:t>8</w:t>
            </w:r>
            <w:r>
              <w:t>%</w:t>
            </w:r>
          </w:p>
        </w:tc>
      </w:tr>
      <w:tr w:rsidR="005836C7" w14:paraId="55727329" w14:textId="77777777" w:rsidTr="00060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037A31B8" w14:textId="77777777" w:rsidR="005836C7" w:rsidRDefault="005836C7" w:rsidP="00060ED4">
            <w:pPr>
              <w:pStyle w:val="NoSpacing"/>
            </w:pPr>
            <w:r>
              <w:t>Support Vector Machine</w:t>
            </w:r>
          </w:p>
        </w:tc>
        <w:tc>
          <w:tcPr>
            <w:tcW w:w="1372" w:type="dxa"/>
          </w:tcPr>
          <w:p w14:paraId="01D21832" w14:textId="643AEDB0" w:rsidR="005836C7"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pPr>
            <w:r>
              <w:t>9</w:t>
            </w:r>
            <w:r w:rsidR="00FF31A1">
              <w:t>7</w:t>
            </w:r>
            <w:r>
              <w:t>.</w:t>
            </w:r>
            <w:r w:rsidR="00FF31A1">
              <w:t>8</w:t>
            </w:r>
            <w:r>
              <w:t>%</w:t>
            </w:r>
          </w:p>
        </w:tc>
        <w:tc>
          <w:tcPr>
            <w:tcW w:w="1708" w:type="dxa"/>
          </w:tcPr>
          <w:p w14:paraId="73F6DA0D" w14:textId="51FAC402" w:rsidR="005836C7"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pPr>
            <w:r>
              <w:t>99.</w:t>
            </w:r>
            <w:r w:rsidR="00FF31A1">
              <w:t>1</w:t>
            </w:r>
            <w:r>
              <w:t>%</w:t>
            </w:r>
          </w:p>
        </w:tc>
        <w:tc>
          <w:tcPr>
            <w:tcW w:w="1518" w:type="dxa"/>
          </w:tcPr>
          <w:p w14:paraId="60182527" w14:textId="1D84711A" w:rsidR="005836C7"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pPr>
            <w:r>
              <w:t>97.</w:t>
            </w:r>
            <w:r w:rsidR="00FF31A1">
              <w:t>5</w:t>
            </w:r>
            <w:r>
              <w:t>%</w:t>
            </w:r>
          </w:p>
        </w:tc>
        <w:tc>
          <w:tcPr>
            <w:tcW w:w="1518" w:type="dxa"/>
          </w:tcPr>
          <w:p w14:paraId="19562076" w14:textId="77777777" w:rsidR="005836C7" w:rsidRPr="005D4B69"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rPr>
                <w:highlight w:val="yellow"/>
              </w:rPr>
            </w:pPr>
            <w:r w:rsidRPr="005D4B69">
              <w:rPr>
                <w:highlight w:val="yellow"/>
              </w:rPr>
              <w:t>99.3%</w:t>
            </w:r>
          </w:p>
        </w:tc>
        <w:tc>
          <w:tcPr>
            <w:tcW w:w="1397" w:type="dxa"/>
          </w:tcPr>
          <w:p w14:paraId="182819CC" w14:textId="77777777" w:rsidR="005836C7" w:rsidRPr="005D4B69" w:rsidRDefault="005836C7" w:rsidP="00060ED4">
            <w:pPr>
              <w:pStyle w:val="NoSpacing"/>
              <w:jc w:val="center"/>
              <w:cnfStyle w:val="000000010000" w:firstRow="0" w:lastRow="0" w:firstColumn="0" w:lastColumn="0" w:oddVBand="0" w:evenVBand="0" w:oddHBand="0" w:evenHBand="1" w:firstRowFirstColumn="0" w:firstRowLastColumn="0" w:lastRowFirstColumn="0" w:lastRowLastColumn="0"/>
              <w:rPr>
                <w:highlight w:val="yellow"/>
              </w:rPr>
            </w:pPr>
            <w:r w:rsidRPr="005D4B69">
              <w:rPr>
                <w:highlight w:val="yellow"/>
              </w:rPr>
              <w:t>97.8%</w:t>
            </w:r>
          </w:p>
        </w:tc>
      </w:tr>
    </w:tbl>
    <w:p w14:paraId="256967B2" w14:textId="77777777" w:rsidR="006E68B7" w:rsidRDefault="006E68B7" w:rsidP="00AE3EF3"/>
    <w:p w14:paraId="1564CF28" w14:textId="5A2E2834" w:rsidR="005D7DBA" w:rsidRDefault="00F8071A" w:rsidP="00AE3EF3">
      <w:r>
        <w:t>When using all features, Random Forest performed the best</w:t>
      </w:r>
      <w:r w:rsidR="001F77E1">
        <w:t xml:space="preserve"> in terms of both accuracy and F1-score. </w:t>
      </w:r>
      <w:r w:rsidR="0091351B">
        <w:t>These results are consistent with Mao et al. (2023), wh</w:t>
      </w:r>
      <w:r w:rsidR="0070678E">
        <w:t>ich</w:t>
      </w:r>
      <w:r w:rsidR="0091351B">
        <w:t xml:space="preserve"> also found that </w:t>
      </w:r>
      <w:r w:rsidR="00DE159C">
        <w:t>Random Forest performed the best in all three of their metrics</w:t>
      </w:r>
      <w:r w:rsidR="0091351B">
        <w:t xml:space="preserve">. </w:t>
      </w:r>
    </w:p>
    <w:p w14:paraId="79971F8D" w14:textId="12786876" w:rsidR="00A01DA2" w:rsidRDefault="001F77E1" w:rsidP="00AE3EF3">
      <w:r>
        <w:t>When using PCA, Support Vector Machine performed the best in terms of both accuracy and F1-score.</w:t>
      </w:r>
      <w:r w:rsidR="00A0186E">
        <w:t xml:space="preserve"> </w:t>
      </w:r>
      <w:r w:rsidR="005D7DBA">
        <w:t>The results suggest that good results could be achieved with fewer than 7 components.</w:t>
      </w:r>
      <w:r w:rsidR="00704F03">
        <w:t xml:space="preserve"> </w:t>
      </w:r>
      <w:r w:rsidR="0070678E">
        <w:t>Indeed, Singh et al. (2018) c</w:t>
      </w:r>
      <w:r w:rsidR="00AB35CB">
        <w:t>oncluded that an accuracy of 92% and F1-score of 72% was achievable with only four components.</w:t>
      </w:r>
    </w:p>
    <w:p w14:paraId="5022E447" w14:textId="37511A03" w:rsidR="005D7DBA" w:rsidRDefault="009C7CCA" w:rsidP="00AE3EF3">
      <w:r>
        <w:t xml:space="preserve">Good results were also achieved </w:t>
      </w:r>
      <w:r w:rsidR="006967CC">
        <w:t>when using PCA with Random Forest. However, u</w:t>
      </w:r>
      <w:r w:rsidR="00704F03">
        <w:t>sing PCA with Multinomial Logistic Regression is not recommended</w:t>
      </w:r>
      <w:r w:rsidR="00046C60">
        <w:t xml:space="preserve"> based on the </w:t>
      </w:r>
      <w:r w:rsidR="00802748">
        <w:t xml:space="preserve">reduction in </w:t>
      </w:r>
      <w:r w:rsidR="00046C60">
        <w:t>F1-score.</w:t>
      </w:r>
      <w:r w:rsidR="00704F03">
        <w:t xml:space="preserve"> </w:t>
      </w:r>
    </w:p>
    <w:p w14:paraId="7F102FAC" w14:textId="73E29EB2" w:rsidR="001E2540" w:rsidRDefault="002E2B6D" w:rsidP="002E2B6D">
      <w:pPr>
        <w:pStyle w:val="Heading2"/>
      </w:pPr>
      <w:bookmarkStart w:id="44" w:name="_Toc184025954"/>
      <w:r>
        <w:t>Summary of Sensor Data</w:t>
      </w:r>
      <w:bookmarkEnd w:id="44"/>
    </w:p>
    <w:p w14:paraId="1D1B2405" w14:textId="538123B2" w:rsidR="00F152EB" w:rsidRDefault="00C77514" w:rsidP="002E2B6D">
      <w:r>
        <w:t>Using linear regression, light data had the highest R-squared value at 79.2% followed by C0</w:t>
      </w:r>
      <w:r w:rsidRPr="004F10B2">
        <w:rPr>
          <w:vertAlign w:val="subscript"/>
        </w:rPr>
        <w:t>2</w:t>
      </w:r>
      <w:r>
        <w:t xml:space="preserve"> data at 74.6%.</w:t>
      </w:r>
      <w:r w:rsidR="00F935DB">
        <w:t xml:space="preserve"> Less promising features were temperature data </w:t>
      </w:r>
      <w:r w:rsidR="00C54C64">
        <w:t>(</w:t>
      </w:r>
      <w:r w:rsidR="00F935DB">
        <w:t>54.8%</w:t>
      </w:r>
      <w:r w:rsidR="00C54C64">
        <w:t>)</w:t>
      </w:r>
      <w:r w:rsidR="00F935DB">
        <w:t xml:space="preserve">, sound data </w:t>
      </w:r>
      <w:r w:rsidR="00C54C64">
        <w:t>(</w:t>
      </w:r>
      <w:r w:rsidR="00F935DB">
        <w:t>44.4%</w:t>
      </w:r>
      <w:r w:rsidR="00C54C64">
        <w:t>)</w:t>
      </w:r>
      <w:r w:rsidR="00F935DB">
        <w:t xml:space="preserve">, and </w:t>
      </w:r>
      <w:r w:rsidR="00D577C7">
        <w:t>motion data</w:t>
      </w:r>
      <w:r w:rsidR="00C54C64">
        <w:t xml:space="preserve"> (40.1%).</w:t>
      </w:r>
      <w:r w:rsidR="00834E4E">
        <w:t xml:space="preserve"> Using all sensor data provided the best model fit, with an R-squared value of 89.4%.</w:t>
      </w:r>
      <w:r w:rsidR="00D577C7">
        <w:t xml:space="preserve"> </w:t>
      </w:r>
      <w:r w:rsidR="00F935DB">
        <w:t xml:space="preserve"> </w:t>
      </w:r>
    </w:p>
    <w:p w14:paraId="73D3B6A6" w14:textId="783E1764" w:rsidR="00EF3AD2" w:rsidRDefault="00C77514" w:rsidP="002E2B6D">
      <w:r>
        <w:t>For</w:t>
      </w:r>
      <w:r w:rsidR="00EF3AD2">
        <w:t xml:space="preserve"> </w:t>
      </w:r>
      <w:r w:rsidR="00E61849">
        <w:t>the first component of PCA</w:t>
      </w:r>
      <w:r w:rsidR="002C4845">
        <w:t xml:space="preserve">, light </w:t>
      </w:r>
      <w:r w:rsidR="004F6CFD">
        <w:t xml:space="preserve">data </w:t>
      </w:r>
      <w:r w:rsidR="002C4845">
        <w:t xml:space="preserve">from sensor 1 had the largest contribution, followed by </w:t>
      </w:r>
      <w:r w:rsidR="004F6CFD">
        <w:t xml:space="preserve">light data from sensor 3, </w:t>
      </w:r>
      <w:r w:rsidR="00E61849">
        <w:t xml:space="preserve">and </w:t>
      </w:r>
      <w:r w:rsidR="004F6CFD">
        <w:t xml:space="preserve">temperature data from </w:t>
      </w:r>
      <w:r w:rsidR="00E61849">
        <w:t>the first three sensors.</w:t>
      </w:r>
    </w:p>
    <w:p w14:paraId="07B9B729" w14:textId="5250B187" w:rsidR="002E2B6D" w:rsidRDefault="006F588B" w:rsidP="002E2B6D">
      <w:r>
        <w:t xml:space="preserve">In the Random Forest model, </w:t>
      </w:r>
      <w:r w:rsidR="00825560">
        <w:t>the most important features w</w:t>
      </w:r>
      <w:r w:rsidR="00CC0D72">
        <w:t>ere</w:t>
      </w:r>
      <w:r w:rsidR="00825560">
        <w:t xml:space="preserve"> </w:t>
      </w:r>
      <w:r w:rsidR="00B91A47">
        <w:t>light</w:t>
      </w:r>
      <w:r w:rsidR="00B80CE8">
        <w:t xml:space="preserve"> </w:t>
      </w:r>
      <w:r w:rsidR="00FD7ABC">
        <w:t xml:space="preserve">data </w:t>
      </w:r>
      <w:r w:rsidR="00B80CE8">
        <w:t xml:space="preserve">from </w:t>
      </w:r>
      <w:r w:rsidR="00FD7ABC">
        <w:t>sensor 2, sensor 1, and sensor 3.</w:t>
      </w:r>
      <w:r w:rsidR="00B91A47">
        <w:t xml:space="preserve"> </w:t>
      </w:r>
      <w:r w:rsidR="00E159CB">
        <w:t>Similarly,</w:t>
      </w:r>
      <w:r w:rsidR="004D075B">
        <w:t xml:space="preserve"> </w:t>
      </w:r>
      <w:r w:rsidR="00B4226E">
        <w:t>Mao et. al (2023)</w:t>
      </w:r>
      <w:r w:rsidR="00E159CB">
        <w:t xml:space="preserve"> </w:t>
      </w:r>
      <w:r w:rsidR="00351AC9">
        <w:t>found that light values from sensor 1 and sensor 2 had the largest impact in predicting room occupancy.</w:t>
      </w:r>
      <w:r w:rsidR="00B47ADC">
        <w:t xml:space="preserve"> </w:t>
      </w:r>
      <w:r w:rsidR="005D37D2">
        <w:t xml:space="preserve">The fourth most important feature was </w:t>
      </w:r>
      <w:r w:rsidR="00B91A47">
        <w:t>CO</w:t>
      </w:r>
      <w:r w:rsidR="00B91A47" w:rsidRPr="000469EC">
        <w:rPr>
          <w:vertAlign w:val="subscript"/>
        </w:rPr>
        <w:t>2</w:t>
      </w:r>
      <w:r w:rsidR="00B47ADC" w:rsidRPr="00B47ADC">
        <w:t xml:space="preserve"> data</w:t>
      </w:r>
      <w:r w:rsidR="005D37D2">
        <w:t xml:space="preserve">. </w:t>
      </w:r>
      <w:r w:rsidR="00346405">
        <w:t xml:space="preserve">The least important features were </w:t>
      </w:r>
      <w:r w:rsidR="00D57D3D">
        <w:t>motion</w:t>
      </w:r>
      <w:r w:rsidR="00346405">
        <w:t xml:space="preserve"> </w:t>
      </w:r>
      <w:r w:rsidR="00FD7ABC">
        <w:t xml:space="preserve">and sound </w:t>
      </w:r>
      <w:r w:rsidR="00346405">
        <w:t>data.</w:t>
      </w:r>
      <w:r w:rsidR="009073D2">
        <w:t xml:space="preserve"> </w:t>
      </w:r>
    </w:p>
    <w:p w14:paraId="73CEA963" w14:textId="358A2B60" w:rsidR="00370D50" w:rsidRDefault="0081722F" w:rsidP="002E2B6D">
      <w:r>
        <w:lastRenderedPageBreak/>
        <w:t xml:space="preserve">Based on these results, </w:t>
      </w:r>
      <w:r w:rsidR="00804733">
        <w:t xml:space="preserve">it could be concluded that </w:t>
      </w:r>
      <w:r w:rsidR="005B13D4">
        <w:t xml:space="preserve">light data </w:t>
      </w:r>
      <w:r w:rsidR="00761CB2">
        <w:t>perform</w:t>
      </w:r>
      <w:r w:rsidR="000A0459">
        <w:t>ed</w:t>
      </w:r>
      <w:r w:rsidR="00761CB2">
        <w:t xml:space="preserve"> the best overall</w:t>
      </w:r>
      <w:r w:rsidR="00DB782F">
        <w:t xml:space="preserve"> in predicting room occupancy</w:t>
      </w:r>
      <w:r w:rsidR="004E459F">
        <w:t>.</w:t>
      </w:r>
      <w:r w:rsidR="005B13D4">
        <w:t xml:space="preserve"> However, </w:t>
      </w:r>
      <w:r w:rsidR="004E0B75">
        <w:t xml:space="preserve">in </w:t>
      </w:r>
      <w:r w:rsidR="005B13D4">
        <w:t>Singh, et al. (2018)</w:t>
      </w:r>
      <w:r w:rsidR="004E0B75">
        <w:t>, the authors</w:t>
      </w:r>
      <w:r w:rsidR="00CC5A04">
        <w:t xml:space="preserve"> rejected </w:t>
      </w:r>
      <w:r w:rsidR="00804733">
        <w:t xml:space="preserve">using </w:t>
      </w:r>
      <w:r w:rsidR="00D54FD9">
        <w:t>light data since the results relied on occupants turning on desk lights when they arrived and turning them off again when they left.</w:t>
      </w:r>
      <w:r w:rsidR="00804733">
        <w:t xml:space="preserve"> </w:t>
      </w:r>
      <w:r w:rsidR="00AE2ABC">
        <w:t>Indeed</w:t>
      </w:r>
      <w:r w:rsidR="005E0C80">
        <w:t xml:space="preserve">, </w:t>
      </w:r>
      <w:r w:rsidR="00E14C0F">
        <w:t xml:space="preserve">lights </w:t>
      </w:r>
      <w:r w:rsidR="00736D7F" w:rsidRPr="00736D7F">
        <w:t xml:space="preserve">may be </w:t>
      </w:r>
      <w:r w:rsidR="00736D7F">
        <w:t xml:space="preserve">best </w:t>
      </w:r>
      <w:r w:rsidR="00736D7F" w:rsidRPr="00736D7F">
        <w:t>controlled by the environmental system itself based on whether the room is occupied.</w:t>
      </w:r>
      <w:r w:rsidR="002D74D4">
        <w:t xml:space="preserve"> </w:t>
      </w:r>
    </w:p>
    <w:p w14:paraId="5986B41F" w14:textId="009574BD" w:rsidR="001C0647" w:rsidRDefault="00B31F52" w:rsidP="002E2B6D">
      <w:r>
        <w:t>Although</w:t>
      </w:r>
      <w:r w:rsidR="004E459F">
        <w:t xml:space="preserve"> CO</w:t>
      </w:r>
      <w:r w:rsidR="004E459F" w:rsidRPr="004E459F">
        <w:rPr>
          <w:vertAlign w:val="subscript"/>
        </w:rPr>
        <w:t>2</w:t>
      </w:r>
      <w:r w:rsidR="004E459F">
        <w:t xml:space="preserve"> data show</w:t>
      </w:r>
      <w:r w:rsidR="004E436B">
        <w:t>ed</w:t>
      </w:r>
      <w:r w:rsidR="004E459F">
        <w:t xml:space="preserve"> promising results, t</w:t>
      </w:r>
      <w:r w:rsidR="002152DC">
        <w:t xml:space="preserve">he best approach is </w:t>
      </w:r>
      <w:r w:rsidR="00D3719B">
        <w:t>to use a combination of different types of sensor data, including C0</w:t>
      </w:r>
      <w:r w:rsidR="00D3719B" w:rsidRPr="006561BA">
        <w:rPr>
          <w:vertAlign w:val="subscript"/>
        </w:rPr>
        <w:t>2</w:t>
      </w:r>
      <w:r w:rsidR="009D6DFD">
        <w:t>.</w:t>
      </w:r>
      <w:r w:rsidR="004F3690">
        <w:t xml:space="preserve"> </w:t>
      </w:r>
    </w:p>
    <w:p w14:paraId="0DB2C163" w14:textId="285CA287" w:rsidR="00D57D3D" w:rsidRPr="002E2B6D" w:rsidRDefault="003C7FD4" w:rsidP="002E2B6D">
      <w:r w:rsidRPr="003C7FD4">
        <w:t xml:space="preserve">With the advent of Internet of Things (IoT) technologies, alternative types of sensor data </w:t>
      </w:r>
      <w:r>
        <w:t>such as</w:t>
      </w:r>
      <w:r w:rsidRPr="003C7FD4">
        <w:t xml:space="preserve"> Bluetooth signals, Wi-Fi, camera images, GPS data, UWB radar, and electric meters</w:t>
      </w:r>
      <w:r>
        <w:t xml:space="preserve"> could </w:t>
      </w:r>
      <w:r w:rsidR="001C0647">
        <w:t xml:space="preserve">also </w:t>
      </w:r>
      <w:r>
        <w:t>be considered</w:t>
      </w:r>
      <w:r w:rsidR="004D4C79">
        <w:t>.</w:t>
      </w:r>
      <w:r w:rsidR="006A2630">
        <w:t xml:space="preserve"> </w:t>
      </w:r>
      <w:r w:rsidR="004C1156">
        <w:t>While these technologies have their advantages, l</w:t>
      </w:r>
      <w:r w:rsidR="003E4F58">
        <w:t xml:space="preserve">imitations </w:t>
      </w:r>
      <w:r w:rsidR="004C1156">
        <w:t>such as</w:t>
      </w:r>
      <w:r w:rsidR="004F7A39">
        <w:t xml:space="preserve"> high cost, limited range, false results, and privacy issues</w:t>
      </w:r>
      <w:r w:rsidR="004C1156">
        <w:t xml:space="preserve"> may prevent them </w:t>
      </w:r>
      <w:r w:rsidR="00FA281D">
        <w:t xml:space="preserve">from </w:t>
      </w:r>
      <w:r w:rsidR="004C1156">
        <w:t>becoming widely adopted</w:t>
      </w:r>
      <w:r w:rsidR="00C54E7E">
        <w:t xml:space="preserve"> (Khan et al., 2024)</w:t>
      </w:r>
      <w:r w:rsidR="004F7A39">
        <w:t>.</w:t>
      </w:r>
      <w:r w:rsidRPr="003C7FD4">
        <w:t xml:space="preserve"> </w:t>
      </w:r>
      <w:r w:rsidR="00DD282E">
        <w:t xml:space="preserve"> </w:t>
      </w:r>
    </w:p>
    <w:p w14:paraId="727FF168" w14:textId="1D6934CA" w:rsidR="004A6036" w:rsidRDefault="006E68B7" w:rsidP="007E3781">
      <w:pPr>
        <w:pStyle w:val="Heading1"/>
      </w:pPr>
      <w:bookmarkStart w:id="45" w:name="_Limitations_and_Future"/>
      <w:bookmarkStart w:id="46" w:name="_Toc184025955"/>
      <w:bookmarkEnd w:id="45"/>
      <w:r>
        <w:t>Limitations and Future Work</w:t>
      </w:r>
      <w:bookmarkStart w:id="47" w:name="_Limitations"/>
      <w:bookmarkEnd w:id="46"/>
      <w:bookmarkEnd w:id="47"/>
    </w:p>
    <w:p w14:paraId="3B65EB19" w14:textId="4304C699" w:rsidR="00313D21" w:rsidRDefault="00C110C1" w:rsidP="00AE3EF3">
      <w:r>
        <w:t xml:space="preserve">Linear regression </w:t>
      </w:r>
      <w:r w:rsidR="004E634E">
        <w:t>and logistic regression models</w:t>
      </w:r>
      <w:r>
        <w:t xml:space="preserve"> assume a linear relationship between the independent variables and the dependent variable.</w:t>
      </w:r>
      <w:r w:rsidR="00496494">
        <w:t xml:space="preserve"> In addition, linear regression </w:t>
      </w:r>
      <w:r w:rsidR="00DC28AB">
        <w:t xml:space="preserve">and logistic regression models </w:t>
      </w:r>
      <w:r w:rsidR="00496494">
        <w:t>assume</w:t>
      </w:r>
      <w:r w:rsidR="00115F90">
        <w:t xml:space="preserve"> that the independent variables are not correlated with each other. </w:t>
      </w:r>
      <w:r w:rsidR="00AD763C">
        <w:t>However, i</w:t>
      </w:r>
      <w:r w:rsidR="00115F90">
        <w:t>n the Room Occupancy Estimation dataset</w:t>
      </w:r>
      <w:r w:rsidR="00AD763C">
        <w:t xml:space="preserve">, the sensor data are moderately to highly correlated with each other. </w:t>
      </w:r>
      <w:r w:rsidR="002E12BC">
        <w:t xml:space="preserve">This is known as multicollinearity. </w:t>
      </w:r>
      <w:r w:rsidR="00250971">
        <w:t>As a result, it can be difficult to isolate the impact o</w:t>
      </w:r>
      <w:r w:rsidR="00C06201">
        <w:t xml:space="preserve">f an individual feature on the dependent variable. For example, if </w:t>
      </w:r>
      <w:r w:rsidR="008C098E">
        <w:t>the temperature value of a sensor increases, the temperature value of nearby sensor will also increase.</w:t>
      </w:r>
    </w:p>
    <w:p w14:paraId="2D3317FC" w14:textId="65CC428D" w:rsidR="004A6036" w:rsidRDefault="00F86B0D" w:rsidP="00AE3EF3">
      <w:r>
        <w:t xml:space="preserve">Because of multicollinearity, the </w:t>
      </w:r>
      <w:r w:rsidR="00D005B6">
        <w:t xml:space="preserve">reported </w:t>
      </w:r>
      <w:r>
        <w:t xml:space="preserve">p-values and coefficients </w:t>
      </w:r>
      <w:r w:rsidR="007F2C96">
        <w:t xml:space="preserve">in some of the linear regression models </w:t>
      </w:r>
      <w:r w:rsidR="00E20900">
        <w:t>may not be</w:t>
      </w:r>
      <w:r>
        <w:t xml:space="preserve"> </w:t>
      </w:r>
      <w:r w:rsidR="007F2C96">
        <w:t>reliable.</w:t>
      </w:r>
      <w:r w:rsidR="00CF7479">
        <w:t xml:space="preserve"> To fix multicollinearity, PCA can be used to create uncorrelated features.</w:t>
      </w:r>
    </w:p>
    <w:p w14:paraId="50973D16" w14:textId="6C4C1D17" w:rsidR="00E955D5" w:rsidRDefault="00E955D5" w:rsidP="007E3781">
      <w:pPr>
        <w:spacing w:after="0" w:line="240" w:lineRule="auto"/>
      </w:pPr>
      <w:r>
        <w:t>The Logistic Regression Model was rerun using uncorrelated features</w:t>
      </w:r>
      <w:r w:rsidR="003F178C">
        <w:t xml:space="preserve"> created by PCA. However, </w:t>
      </w:r>
      <w:r w:rsidR="00D747EC">
        <w:t xml:space="preserve">a </w:t>
      </w:r>
      <w:r w:rsidR="00D66B94">
        <w:t xml:space="preserve">significant </w:t>
      </w:r>
      <w:r w:rsidR="00D747EC">
        <w:t>drop in performance was noted in both precision and recall for class 2 and class 3</w:t>
      </w:r>
      <w:r w:rsidR="00D66B94">
        <w:t>.</w:t>
      </w:r>
    </w:p>
    <w:p w14:paraId="58E78BFF" w14:textId="77777777" w:rsidR="007E3781" w:rsidRDefault="007E3781" w:rsidP="007E3781">
      <w:pPr>
        <w:spacing w:after="0" w:line="240" w:lineRule="auto"/>
      </w:pPr>
    </w:p>
    <w:p w14:paraId="7BFD374E" w14:textId="5F6BB809" w:rsidR="000C37FF" w:rsidRDefault="000C37FF" w:rsidP="00AE3EF3">
      <w:r>
        <w:t xml:space="preserve">Linear regression </w:t>
      </w:r>
      <w:r w:rsidR="004927DA">
        <w:t>models are</w:t>
      </w:r>
      <w:r>
        <w:t xml:space="preserve"> also sensiti</w:t>
      </w:r>
      <w:r w:rsidR="00EA6074">
        <w:t>ve to outliers</w:t>
      </w:r>
      <w:r w:rsidR="004927DA">
        <w:t xml:space="preserve">. Data points that are far away from </w:t>
      </w:r>
      <w:r w:rsidR="007A3B92">
        <w:t>the cluster of points</w:t>
      </w:r>
      <w:r w:rsidR="00270BE8">
        <w:t xml:space="preserve"> can have a major impact on the</w:t>
      </w:r>
      <w:r w:rsidR="005502BD">
        <w:t xml:space="preserve"> calculated error.</w:t>
      </w:r>
      <w:r w:rsidR="00281A2A">
        <w:t xml:space="preserve"> In the Room Occupancy Estimation dataset, </w:t>
      </w:r>
      <w:r w:rsidR="00E32363">
        <w:t>outliers were detected in</w:t>
      </w:r>
      <w:r w:rsidR="007814E4">
        <w:t xml:space="preserve"> all the numerical sensor data</w:t>
      </w:r>
      <w:r w:rsidR="00E32363">
        <w:t xml:space="preserve"> </w:t>
      </w:r>
      <w:r w:rsidR="007814E4">
        <w:t>(</w:t>
      </w:r>
      <w:r w:rsidR="00607996">
        <w:t xml:space="preserve">temperature, light, </w:t>
      </w:r>
      <w:r w:rsidR="007814E4">
        <w:t>sound, and CO</w:t>
      </w:r>
      <w:r w:rsidR="007814E4" w:rsidRPr="007814E4">
        <w:rPr>
          <w:vertAlign w:val="subscript"/>
        </w:rPr>
        <w:t>2</w:t>
      </w:r>
      <w:r w:rsidR="007814E4">
        <w:t xml:space="preserve">). </w:t>
      </w:r>
    </w:p>
    <w:p w14:paraId="4BABD112" w14:textId="3EEF3F5F" w:rsidR="00C87694" w:rsidRDefault="00110233" w:rsidP="0088772D">
      <w:r>
        <w:t xml:space="preserve">This paper concludes that </w:t>
      </w:r>
      <w:r w:rsidR="007F05B6">
        <w:t>Random Forest performed the best when using all features and SV</w:t>
      </w:r>
      <w:r w:rsidR="00131CBB">
        <w:t>M</w:t>
      </w:r>
      <w:r w:rsidR="007F05B6">
        <w:t xml:space="preserve"> </w:t>
      </w:r>
      <w:r>
        <w:t xml:space="preserve">performed the best </w:t>
      </w:r>
      <w:r w:rsidR="007F05B6">
        <w:t>when using PCA</w:t>
      </w:r>
      <w:r>
        <w:t>. However,</w:t>
      </w:r>
      <w:r w:rsidR="007F05B6">
        <w:t xml:space="preserve"> the </w:t>
      </w:r>
      <w:r>
        <w:t xml:space="preserve">difference in </w:t>
      </w:r>
      <w:r w:rsidR="00796735">
        <w:t xml:space="preserve">model </w:t>
      </w:r>
      <w:r w:rsidR="007F05B6">
        <w:t xml:space="preserve">results </w:t>
      </w:r>
      <w:r>
        <w:t>may not be statistically significant</w:t>
      </w:r>
      <w:r w:rsidR="00A23D3F">
        <w:t>. Hypothesis testing of the model results</w:t>
      </w:r>
      <w:r w:rsidR="0043657F">
        <w:t>,</w:t>
      </w:r>
      <w:r w:rsidR="00A70F9C">
        <w:t xml:space="preserve"> for example </w:t>
      </w:r>
      <w:r w:rsidR="0043657F">
        <w:t>using</w:t>
      </w:r>
      <w:r w:rsidR="00B30991">
        <w:t xml:space="preserve"> </w:t>
      </w:r>
      <w:r w:rsidR="0039261E">
        <w:t>the Friedman test</w:t>
      </w:r>
      <w:r w:rsidR="00A70F9C">
        <w:t xml:space="preserve">, </w:t>
      </w:r>
      <w:r w:rsidR="00A23D3F">
        <w:t>could be considered for future work.</w:t>
      </w:r>
      <w:r w:rsidR="003207ED">
        <w:t xml:space="preserve"> </w:t>
      </w:r>
    </w:p>
    <w:p w14:paraId="6637F7AA" w14:textId="31E698D3" w:rsidR="0088772D" w:rsidRDefault="003207ED" w:rsidP="0088772D">
      <w:r>
        <w:t xml:space="preserve">In addition, </w:t>
      </w:r>
      <w:r w:rsidR="00310871">
        <w:t>future work could involv</w:t>
      </w:r>
      <w:r w:rsidR="00C87694">
        <w:t>e</w:t>
      </w:r>
      <w:r w:rsidR="00310871">
        <w:t xml:space="preserve"> </w:t>
      </w:r>
      <w:r w:rsidR="00E8662C">
        <w:t>feature selection (for example, removal of light features)</w:t>
      </w:r>
      <w:r w:rsidR="006F5CFE">
        <w:t>, using PCA with fewer components,</w:t>
      </w:r>
      <w:r w:rsidR="00E8662C">
        <w:t xml:space="preserve"> and </w:t>
      </w:r>
      <w:r w:rsidR="006F5CFE">
        <w:t xml:space="preserve">the evaluation of </w:t>
      </w:r>
      <w:r w:rsidR="00E8662C">
        <w:t>more classification algorithms</w:t>
      </w:r>
      <w:r w:rsidR="00310871">
        <w:t>.</w:t>
      </w:r>
    </w:p>
    <w:p w14:paraId="15A30909" w14:textId="05BE07A5" w:rsidR="0067081F" w:rsidRDefault="0067081F" w:rsidP="0088772D">
      <w:pPr>
        <w:pStyle w:val="Heading1"/>
      </w:pPr>
      <w:bookmarkStart w:id="48" w:name="_Toc184025956"/>
      <w:r>
        <w:lastRenderedPageBreak/>
        <w:t>References</w:t>
      </w:r>
      <w:bookmarkEnd w:id="48"/>
    </w:p>
    <w:p w14:paraId="4E6E712D" w14:textId="7F7E5A83" w:rsidR="0067081F" w:rsidRDefault="00541D24" w:rsidP="00556482">
      <w:pPr>
        <w:pStyle w:val="BodyText"/>
        <w:numPr>
          <w:ilvl w:val="0"/>
          <w:numId w:val="17"/>
        </w:numPr>
      </w:pPr>
      <w:r>
        <w:t>Masoso</w:t>
      </w:r>
      <w:r w:rsidR="008E7703">
        <w:t>, O.T</w:t>
      </w:r>
      <w:r w:rsidR="00C94AB8">
        <w:t>.</w:t>
      </w:r>
      <w:r w:rsidR="00FB45E1">
        <w:t>,</w:t>
      </w:r>
      <w:r>
        <w:t xml:space="preserve"> &amp; </w:t>
      </w:r>
      <w:r w:rsidRPr="00393361">
        <w:t>Grobler</w:t>
      </w:r>
      <w:r w:rsidR="00C94AB8">
        <w:t>, L.J.</w:t>
      </w:r>
      <w:r>
        <w:t xml:space="preserve"> (2010). The dark side of occupants’ behaviour on building energy use. </w:t>
      </w:r>
      <w:r w:rsidR="00970100">
        <w:rPr>
          <w:i/>
          <w:iCs/>
        </w:rPr>
        <w:t>Energy and Buildings</w:t>
      </w:r>
      <w:r w:rsidRPr="0077531E">
        <w:rPr>
          <w:i/>
          <w:iCs/>
        </w:rPr>
        <w:t>, 42</w:t>
      </w:r>
      <w:r>
        <w:t xml:space="preserve">(2), </w:t>
      </w:r>
      <w:r w:rsidRPr="004B40B6">
        <w:t>1</w:t>
      </w:r>
      <w:r w:rsidR="001943CD">
        <w:t>73</w:t>
      </w:r>
      <w:r w:rsidRPr="004B40B6">
        <w:t>-</w:t>
      </w:r>
      <w:r w:rsidR="001943CD">
        <w:t>177</w:t>
      </w:r>
      <w:r w:rsidR="001B1D5A">
        <w:t>.</w:t>
      </w:r>
      <w:r w:rsidR="001943CD">
        <w:t xml:space="preserve"> </w:t>
      </w:r>
      <w:hyperlink r:id="rId29" w:history="1">
        <w:r w:rsidR="00622959" w:rsidRPr="00622959">
          <w:rPr>
            <w:rStyle w:val="Hyperlink"/>
          </w:rPr>
          <w:t>https://doi.org/10.1016/j.enbuild.2009.08.009</w:t>
        </w:r>
      </w:hyperlink>
    </w:p>
    <w:p w14:paraId="18B780F2" w14:textId="5062CB69" w:rsidR="0019649A" w:rsidRPr="0019649A" w:rsidRDefault="00563270" w:rsidP="0019649A">
      <w:pPr>
        <w:pStyle w:val="ListParagraph"/>
        <w:numPr>
          <w:ilvl w:val="0"/>
          <w:numId w:val="17"/>
        </w:numPr>
        <w:rPr>
          <w:rStyle w:val="Hyperlink"/>
          <w:color w:val="auto"/>
          <w:u w:val="none"/>
        </w:rPr>
      </w:pPr>
      <w:r w:rsidRPr="00563270">
        <w:t xml:space="preserve">Singh, </w:t>
      </w:r>
      <w:r w:rsidR="003A6F16">
        <w:t xml:space="preserve">A.P., </w:t>
      </w:r>
      <w:r w:rsidRPr="00563270">
        <w:t>Jain,</w:t>
      </w:r>
      <w:r w:rsidR="004213AB">
        <w:t xml:space="preserve"> V.,</w:t>
      </w:r>
      <w:r w:rsidRPr="00563270">
        <w:t xml:space="preserve"> Chaudhari</w:t>
      </w:r>
      <w:r w:rsidR="004213AB">
        <w:t>, S.</w:t>
      </w:r>
      <w:r w:rsidRPr="00563270">
        <w:t>,</w:t>
      </w:r>
      <w:r w:rsidR="004213AB">
        <w:t xml:space="preserve"> </w:t>
      </w:r>
      <w:r w:rsidRPr="00563270">
        <w:t xml:space="preserve">Kraemer, </w:t>
      </w:r>
      <w:r w:rsidR="004213AB">
        <w:t xml:space="preserve">F.A., </w:t>
      </w:r>
      <w:r w:rsidRPr="00563270">
        <w:t>Werner</w:t>
      </w:r>
      <w:r w:rsidR="004213AB">
        <w:t>, S</w:t>
      </w:r>
      <w:r w:rsidR="00C22498">
        <w:t>.</w:t>
      </w:r>
      <w:r w:rsidR="0044714F">
        <w:t xml:space="preserve">, </w:t>
      </w:r>
      <w:r w:rsidR="001D48C5">
        <w:t xml:space="preserve">&amp; </w:t>
      </w:r>
      <w:r w:rsidRPr="00563270">
        <w:t>Garg</w:t>
      </w:r>
      <w:r w:rsidR="0044714F">
        <w:t>, V.</w:t>
      </w:r>
      <w:r w:rsidRPr="00563270">
        <w:t xml:space="preserve"> (2018). Machine learning-based occupancy estimation using multivariate sensor nodes. </w:t>
      </w:r>
      <w:r w:rsidRPr="0017604C">
        <w:rPr>
          <w:i/>
          <w:iCs/>
        </w:rPr>
        <w:t>IEEE Globecom Workshops (GC Wkshps)</w:t>
      </w:r>
      <w:r w:rsidRPr="00563270">
        <w:t>, 1-6.</w:t>
      </w:r>
      <w:r w:rsidR="001C347B">
        <w:t xml:space="preserve"> </w:t>
      </w:r>
      <w:hyperlink r:id="rId30" w:history="1">
        <w:r w:rsidR="001C347B" w:rsidRPr="00E30E90">
          <w:rPr>
            <w:rStyle w:val="Hyperlink"/>
          </w:rPr>
          <w:t>https://doi.org/10.1109/GLOCOMW.2018.8644432</w:t>
        </w:r>
      </w:hyperlink>
    </w:p>
    <w:p w14:paraId="2731AF44" w14:textId="43266BFB" w:rsidR="00315AC4" w:rsidRDefault="00315AC4" w:rsidP="00556482">
      <w:pPr>
        <w:pStyle w:val="BodyText"/>
        <w:numPr>
          <w:ilvl w:val="0"/>
          <w:numId w:val="17"/>
        </w:numPr>
      </w:pPr>
      <w:r>
        <w:t xml:space="preserve">Mao, S., Yuan, Y., Li, Y., Wang, Z., Yao, Y., &amp; Kang, Y. (2023). Room occupancy prediction: Exploring the power of machine learning and temporal insights. </w:t>
      </w:r>
      <w:r>
        <w:rPr>
          <w:i/>
          <w:iCs/>
        </w:rPr>
        <w:t>American Journal of Applied Mathematics and Statistics</w:t>
      </w:r>
      <w:r w:rsidRPr="00526762">
        <w:t xml:space="preserve">. </w:t>
      </w:r>
      <w:hyperlink r:id="rId31" w:history="1">
        <w:r w:rsidRPr="00E30E90">
          <w:rPr>
            <w:rStyle w:val="Hyperlink"/>
          </w:rPr>
          <w:t>https://doi.org/10.48550/arXiv.2312.14426</w:t>
        </w:r>
      </w:hyperlink>
    </w:p>
    <w:p w14:paraId="7E535C3D" w14:textId="3DD18C54" w:rsidR="00A8784F" w:rsidRDefault="00AE4E19" w:rsidP="00556482">
      <w:pPr>
        <w:pStyle w:val="BodyText"/>
        <w:numPr>
          <w:ilvl w:val="0"/>
          <w:numId w:val="17"/>
        </w:numPr>
      </w:pPr>
      <w:r>
        <w:t xml:space="preserve">Khan, I., Zedadra, O., Guerrieri, A., &amp; Spezzano, G. (2024). Occupancy prediction in IoT-enabled smart buildings: technologies, methods, and future directions. </w:t>
      </w:r>
      <w:r w:rsidR="00566306" w:rsidRPr="008A2A2F">
        <w:rPr>
          <w:i/>
          <w:iCs/>
        </w:rPr>
        <w:t xml:space="preserve">Sensors, </w:t>
      </w:r>
      <w:r w:rsidR="008A2A2F" w:rsidRPr="008A2A2F">
        <w:rPr>
          <w:i/>
          <w:iCs/>
        </w:rPr>
        <w:t>24</w:t>
      </w:r>
      <w:r w:rsidR="002363BD" w:rsidRPr="002363BD">
        <w:t>(11)</w:t>
      </w:r>
      <w:r w:rsidR="008A2A2F">
        <w:t xml:space="preserve">. </w:t>
      </w:r>
      <w:hyperlink r:id="rId32" w:history="1">
        <w:r w:rsidR="008A2A2F" w:rsidRPr="008A2A2F">
          <w:rPr>
            <w:rStyle w:val="Hyperlink"/>
          </w:rPr>
          <w:t>doi.org/10.3390/s24113276</w:t>
        </w:r>
      </w:hyperlink>
    </w:p>
    <w:sectPr w:rsidR="00A8784F" w:rsidSect="00297C4C">
      <w:footerReference w:type="default" r:id="rId33"/>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45F46C" w14:textId="77777777" w:rsidR="002D28A6" w:rsidRDefault="002D28A6" w:rsidP="00B52108">
      <w:r>
        <w:separator/>
      </w:r>
    </w:p>
    <w:p w14:paraId="35BEA2CF" w14:textId="77777777" w:rsidR="002D28A6" w:rsidRDefault="002D28A6"/>
  </w:endnote>
  <w:endnote w:type="continuationSeparator" w:id="0">
    <w:p w14:paraId="4ACFCCC5" w14:textId="77777777" w:rsidR="002D28A6" w:rsidRDefault="002D28A6" w:rsidP="00B52108">
      <w:r>
        <w:continuationSeparator/>
      </w:r>
    </w:p>
    <w:p w14:paraId="20EF8932" w14:textId="77777777" w:rsidR="002D28A6" w:rsidRDefault="002D28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439065"/>
      <w:docPartObj>
        <w:docPartGallery w:val="Page Numbers (Top of Page)"/>
        <w:docPartUnique/>
      </w:docPartObj>
    </w:sdtPr>
    <w:sdtContent>
      <w:p w14:paraId="386CA9DE"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87924" w14:textId="77777777" w:rsidR="002D28A6" w:rsidRDefault="002D28A6" w:rsidP="00B52108">
      <w:r>
        <w:separator/>
      </w:r>
    </w:p>
    <w:p w14:paraId="382C20D0" w14:textId="77777777" w:rsidR="002D28A6" w:rsidRDefault="002D28A6"/>
  </w:footnote>
  <w:footnote w:type="continuationSeparator" w:id="0">
    <w:p w14:paraId="0E0F5545" w14:textId="77777777" w:rsidR="002D28A6" w:rsidRDefault="002D28A6" w:rsidP="00B52108">
      <w:r>
        <w:continuationSeparator/>
      </w:r>
    </w:p>
    <w:p w14:paraId="7D46F37B" w14:textId="77777777" w:rsidR="002D28A6" w:rsidRDefault="002D28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CA9D6" w14:textId="77777777" w:rsidR="00BB2847" w:rsidRDefault="00BB2847" w:rsidP="00BB2847">
    <w:pPr>
      <w:spacing w:after="0"/>
      <w:jc w:val="right"/>
      <w:rPr>
        <w:rFonts w:cs="Arial"/>
        <w:b/>
        <w:sz w:val="20"/>
        <w:szCs w:val="20"/>
      </w:rPr>
    </w:pPr>
  </w:p>
  <w:p w14:paraId="386CA9D7" w14:textId="3BB1CDDF" w:rsidR="00BB2847" w:rsidRDefault="00F265D7" w:rsidP="00403063">
    <w:pPr>
      <w:spacing w:after="0"/>
      <w:jc w:val="right"/>
      <w:rPr>
        <w:rFonts w:cs="Arial"/>
        <w:b/>
        <w:sz w:val="20"/>
        <w:szCs w:val="20"/>
      </w:rPr>
    </w:pPr>
    <w:r>
      <w:rPr>
        <w:rFonts w:cs="Arial"/>
        <w:b/>
        <w:sz w:val="20"/>
        <w:szCs w:val="20"/>
      </w:rPr>
      <w:t>Final Results and Project Report</w:t>
    </w:r>
  </w:p>
  <w:p w14:paraId="386CA9D8" w14:textId="77777777" w:rsidR="008F3CE6" w:rsidRDefault="008F3CE6" w:rsidP="00403063">
    <w:pPr>
      <w:spacing w:after="0"/>
      <w:jc w:val="right"/>
      <w:rPr>
        <w:rFonts w:cs="Arial"/>
        <w:b/>
        <w:sz w:val="20"/>
        <w:szCs w:val="20"/>
      </w:rPr>
    </w:pPr>
  </w:p>
  <w:p w14:paraId="386CA9D9"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24ADB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C0B2452"/>
    <w:multiLevelType w:val="hybridMultilevel"/>
    <w:tmpl w:val="B4A6E5C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0C8D1C1D"/>
    <w:multiLevelType w:val="hybridMultilevel"/>
    <w:tmpl w:val="6B146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692094A"/>
    <w:multiLevelType w:val="multilevel"/>
    <w:tmpl w:val="1E40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E6240C"/>
    <w:multiLevelType w:val="hybridMultilevel"/>
    <w:tmpl w:val="77682BB0"/>
    <w:lvl w:ilvl="0" w:tplc="10090001">
      <w:start w:val="1"/>
      <w:numFmt w:val="bullet"/>
      <w:lvlText w:val=""/>
      <w:lvlJc w:val="left"/>
      <w:pPr>
        <w:ind w:left="912" w:hanging="360"/>
      </w:pPr>
      <w:rPr>
        <w:rFonts w:ascii="Symbol" w:hAnsi="Symbol" w:hint="default"/>
      </w:rPr>
    </w:lvl>
    <w:lvl w:ilvl="1" w:tplc="FFFFFFFF" w:tentative="1">
      <w:start w:val="1"/>
      <w:numFmt w:val="bullet"/>
      <w:lvlText w:val="o"/>
      <w:lvlJc w:val="left"/>
      <w:pPr>
        <w:ind w:left="1632" w:hanging="360"/>
      </w:pPr>
      <w:rPr>
        <w:rFonts w:ascii="Courier New" w:hAnsi="Courier New" w:cs="Courier New" w:hint="default"/>
      </w:rPr>
    </w:lvl>
    <w:lvl w:ilvl="2" w:tplc="FFFFFFFF" w:tentative="1">
      <w:start w:val="1"/>
      <w:numFmt w:val="bullet"/>
      <w:lvlText w:val=""/>
      <w:lvlJc w:val="left"/>
      <w:pPr>
        <w:ind w:left="2352" w:hanging="360"/>
      </w:pPr>
      <w:rPr>
        <w:rFonts w:ascii="Wingdings" w:hAnsi="Wingdings" w:hint="default"/>
      </w:rPr>
    </w:lvl>
    <w:lvl w:ilvl="3" w:tplc="FFFFFFFF" w:tentative="1">
      <w:start w:val="1"/>
      <w:numFmt w:val="bullet"/>
      <w:lvlText w:val=""/>
      <w:lvlJc w:val="left"/>
      <w:pPr>
        <w:ind w:left="3072" w:hanging="360"/>
      </w:pPr>
      <w:rPr>
        <w:rFonts w:ascii="Symbol" w:hAnsi="Symbol" w:hint="default"/>
      </w:rPr>
    </w:lvl>
    <w:lvl w:ilvl="4" w:tplc="FFFFFFFF" w:tentative="1">
      <w:start w:val="1"/>
      <w:numFmt w:val="bullet"/>
      <w:lvlText w:val="o"/>
      <w:lvlJc w:val="left"/>
      <w:pPr>
        <w:ind w:left="3792" w:hanging="360"/>
      </w:pPr>
      <w:rPr>
        <w:rFonts w:ascii="Courier New" w:hAnsi="Courier New" w:cs="Courier New" w:hint="default"/>
      </w:rPr>
    </w:lvl>
    <w:lvl w:ilvl="5" w:tplc="FFFFFFFF" w:tentative="1">
      <w:start w:val="1"/>
      <w:numFmt w:val="bullet"/>
      <w:lvlText w:val=""/>
      <w:lvlJc w:val="left"/>
      <w:pPr>
        <w:ind w:left="4512" w:hanging="360"/>
      </w:pPr>
      <w:rPr>
        <w:rFonts w:ascii="Wingdings" w:hAnsi="Wingdings" w:hint="default"/>
      </w:rPr>
    </w:lvl>
    <w:lvl w:ilvl="6" w:tplc="FFFFFFFF" w:tentative="1">
      <w:start w:val="1"/>
      <w:numFmt w:val="bullet"/>
      <w:lvlText w:val=""/>
      <w:lvlJc w:val="left"/>
      <w:pPr>
        <w:ind w:left="5232" w:hanging="360"/>
      </w:pPr>
      <w:rPr>
        <w:rFonts w:ascii="Symbol" w:hAnsi="Symbol" w:hint="default"/>
      </w:rPr>
    </w:lvl>
    <w:lvl w:ilvl="7" w:tplc="FFFFFFFF" w:tentative="1">
      <w:start w:val="1"/>
      <w:numFmt w:val="bullet"/>
      <w:lvlText w:val="o"/>
      <w:lvlJc w:val="left"/>
      <w:pPr>
        <w:ind w:left="5952" w:hanging="360"/>
      </w:pPr>
      <w:rPr>
        <w:rFonts w:ascii="Courier New" w:hAnsi="Courier New" w:cs="Courier New" w:hint="default"/>
      </w:rPr>
    </w:lvl>
    <w:lvl w:ilvl="8" w:tplc="FFFFFFFF" w:tentative="1">
      <w:start w:val="1"/>
      <w:numFmt w:val="bullet"/>
      <w:lvlText w:val=""/>
      <w:lvlJc w:val="left"/>
      <w:pPr>
        <w:ind w:left="6672" w:hanging="360"/>
      </w:pPr>
      <w:rPr>
        <w:rFonts w:ascii="Wingdings" w:hAnsi="Wingdings" w:hint="default"/>
      </w:rPr>
    </w:lvl>
  </w:abstractNum>
  <w:abstractNum w:abstractNumId="16" w15:restartNumberingAfterBreak="0">
    <w:nsid w:val="234D0499"/>
    <w:multiLevelType w:val="multilevel"/>
    <w:tmpl w:val="243E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4E48A9"/>
    <w:multiLevelType w:val="hybridMultilevel"/>
    <w:tmpl w:val="8C32FB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9AD7C4B"/>
    <w:multiLevelType w:val="hybridMultilevel"/>
    <w:tmpl w:val="166C6A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C806E89"/>
    <w:multiLevelType w:val="multilevel"/>
    <w:tmpl w:val="A952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AA13D6"/>
    <w:multiLevelType w:val="hybridMultilevel"/>
    <w:tmpl w:val="7DE66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51348A4"/>
    <w:multiLevelType w:val="multilevel"/>
    <w:tmpl w:val="DE50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901A10"/>
    <w:multiLevelType w:val="multilevel"/>
    <w:tmpl w:val="1D6E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536415"/>
    <w:multiLevelType w:val="hybridMultilevel"/>
    <w:tmpl w:val="9A24DE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DED71AA"/>
    <w:multiLevelType w:val="hybridMultilevel"/>
    <w:tmpl w:val="A4DAC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6A025CB"/>
    <w:multiLevelType w:val="multilevel"/>
    <w:tmpl w:val="2D78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B56003"/>
    <w:multiLevelType w:val="hybridMultilevel"/>
    <w:tmpl w:val="2A542C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1934A9B"/>
    <w:multiLevelType w:val="hybridMultilevel"/>
    <w:tmpl w:val="BCA240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4DE06C3"/>
    <w:multiLevelType w:val="multilevel"/>
    <w:tmpl w:val="43E0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F97B44"/>
    <w:multiLevelType w:val="multilevel"/>
    <w:tmpl w:val="6768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1C2FE4"/>
    <w:multiLevelType w:val="hybridMultilevel"/>
    <w:tmpl w:val="15CA4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3103AF3"/>
    <w:multiLevelType w:val="hybridMultilevel"/>
    <w:tmpl w:val="842C0A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8B70E52"/>
    <w:multiLevelType w:val="hybridMultilevel"/>
    <w:tmpl w:val="187A61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11A31DA"/>
    <w:multiLevelType w:val="hybridMultilevel"/>
    <w:tmpl w:val="D3C00E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8773FEB"/>
    <w:multiLevelType w:val="hybridMultilevel"/>
    <w:tmpl w:val="9E2C7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89D6766"/>
    <w:multiLevelType w:val="hybridMultilevel"/>
    <w:tmpl w:val="A0EAB7EA"/>
    <w:lvl w:ilvl="0" w:tplc="1009000F">
      <w:start w:val="1"/>
      <w:numFmt w:val="decimal"/>
      <w:lvlText w:val="%1."/>
      <w:lvlJc w:val="left"/>
      <w:pPr>
        <w:ind w:left="912" w:hanging="360"/>
      </w:pPr>
      <w:rPr>
        <w:rFonts w:hint="default"/>
      </w:rPr>
    </w:lvl>
    <w:lvl w:ilvl="1" w:tplc="10090003" w:tentative="1">
      <w:start w:val="1"/>
      <w:numFmt w:val="bullet"/>
      <w:lvlText w:val="o"/>
      <w:lvlJc w:val="left"/>
      <w:pPr>
        <w:ind w:left="1632" w:hanging="360"/>
      </w:pPr>
      <w:rPr>
        <w:rFonts w:ascii="Courier New" w:hAnsi="Courier New" w:cs="Courier New" w:hint="default"/>
      </w:rPr>
    </w:lvl>
    <w:lvl w:ilvl="2" w:tplc="10090005" w:tentative="1">
      <w:start w:val="1"/>
      <w:numFmt w:val="bullet"/>
      <w:lvlText w:val=""/>
      <w:lvlJc w:val="left"/>
      <w:pPr>
        <w:ind w:left="2352" w:hanging="360"/>
      </w:pPr>
      <w:rPr>
        <w:rFonts w:ascii="Wingdings" w:hAnsi="Wingdings" w:hint="default"/>
      </w:rPr>
    </w:lvl>
    <w:lvl w:ilvl="3" w:tplc="10090001" w:tentative="1">
      <w:start w:val="1"/>
      <w:numFmt w:val="bullet"/>
      <w:lvlText w:val=""/>
      <w:lvlJc w:val="left"/>
      <w:pPr>
        <w:ind w:left="3072" w:hanging="360"/>
      </w:pPr>
      <w:rPr>
        <w:rFonts w:ascii="Symbol" w:hAnsi="Symbol" w:hint="default"/>
      </w:rPr>
    </w:lvl>
    <w:lvl w:ilvl="4" w:tplc="10090003" w:tentative="1">
      <w:start w:val="1"/>
      <w:numFmt w:val="bullet"/>
      <w:lvlText w:val="o"/>
      <w:lvlJc w:val="left"/>
      <w:pPr>
        <w:ind w:left="3792" w:hanging="360"/>
      </w:pPr>
      <w:rPr>
        <w:rFonts w:ascii="Courier New" w:hAnsi="Courier New" w:cs="Courier New" w:hint="default"/>
      </w:rPr>
    </w:lvl>
    <w:lvl w:ilvl="5" w:tplc="10090005" w:tentative="1">
      <w:start w:val="1"/>
      <w:numFmt w:val="bullet"/>
      <w:lvlText w:val=""/>
      <w:lvlJc w:val="left"/>
      <w:pPr>
        <w:ind w:left="4512" w:hanging="360"/>
      </w:pPr>
      <w:rPr>
        <w:rFonts w:ascii="Wingdings" w:hAnsi="Wingdings" w:hint="default"/>
      </w:rPr>
    </w:lvl>
    <w:lvl w:ilvl="6" w:tplc="10090001" w:tentative="1">
      <w:start w:val="1"/>
      <w:numFmt w:val="bullet"/>
      <w:lvlText w:val=""/>
      <w:lvlJc w:val="left"/>
      <w:pPr>
        <w:ind w:left="5232" w:hanging="360"/>
      </w:pPr>
      <w:rPr>
        <w:rFonts w:ascii="Symbol" w:hAnsi="Symbol" w:hint="default"/>
      </w:rPr>
    </w:lvl>
    <w:lvl w:ilvl="7" w:tplc="10090003" w:tentative="1">
      <w:start w:val="1"/>
      <w:numFmt w:val="bullet"/>
      <w:lvlText w:val="o"/>
      <w:lvlJc w:val="left"/>
      <w:pPr>
        <w:ind w:left="5952" w:hanging="360"/>
      </w:pPr>
      <w:rPr>
        <w:rFonts w:ascii="Courier New" w:hAnsi="Courier New" w:cs="Courier New" w:hint="default"/>
      </w:rPr>
    </w:lvl>
    <w:lvl w:ilvl="8" w:tplc="10090005" w:tentative="1">
      <w:start w:val="1"/>
      <w:numFmt w:val="bullet"/>
      <w:lvlText w:val=""/>
      <w:lvlJc w:val="left"/>
      <w:pPr>
        <w:ind w:left="6672" w:hanging="360"/>
      </w:pPr>
      <w:rPr>
        <w:rFonts w:ascii="Wingdings" w:hAnsi="Wingdings" w:hint="default"/>
      </w:rPr>
    </w:lvl>
  </w:abstractNum>
  <w:abstractNum w:abstractNumId="36" w15:restartNumberingAfterBreak="0">
    <w:nsid w:val="7DD24764"/>
    <w:multiLevelType w:val="hybridMultilevel"/>
    <w:tmpl w:val="3B3E0E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55063225">
    <w:abstractNumId w:val="1"/>
  </w:num>
  <w:num w:numId="2" w16cid:durableId="200362887">
    <w:abstractNumId w:val="2"/>
  </w:num>
  <w:num w:numId="3" w16cid:durableId="426115575">
    <w:abstractNumId w:val="3"/>
  </w:num>
  <w:num w:numId="4" w16cid:durableId="1374116834">
    <w:abstractNumId w:val="4"/>
  </w:num>
  <w:num w:numId="5" w16cid:durableId="1368917329">
    <w:abstractNumId w:val="5"/>
  </w:num>
  <w:num w:numId="6" w16cid:durableId="1415709403">
    <w:abstractNumId w:val="10"/>
  </w:num>
  <w:num w:numId="7" w16cid:durableId="1566793926">
    <w:abstractNumId w:val="6"/>
  </w:num>
  <w:num w:numId="8" w16cid:durableId="47843231">
    <w:abstractNumId w:val="7"/>
  </w:num>
  <w:num w:numId="9" w16cid:durableId="1282760855">
    <w:abstractNumId w:val="8"/>
  </w:num>
  <w:num w:numId="10" w16cid:durableId="1832717750">
    <w:abstractNumId w:val="9"/>
  </w:num>
  <w:num w:numId="11" w16cid:durableId="483552408">
    <w:abstractNumId w:val="11"/>
  </w:num>
  <w:num w:numId="12" w16cid:durableId="213928155">
    <w:abstractNumId w:val="24"/>
  </w:num>
  <w:num w:numId="13" w16cid:durableId="648095091">
    <w:abstractNumId w:val="35"/>
  </w:num>
  <w:num w:numId="14" w16cid:durableId="1646473829">
    <w:abstractNumId w:val="29"/>
  </w:num>
  <w:num w:numId="15" w16cid:durableId="371274436">
    <w:abstractNumId w:val="21"/>
  </w:num>
  <w:num w:numId="16" w16cid:durableId="970597019">
    <w:abstractNumId w:val="19"/>
  </w:num>
  <w:num w:numId="17" w16cid:durableId="1706246236">
    <w:abstractNumId w:val="26"/>
  </w:num>
  <w:num w:numId="18" w16cid:durableId="1151218036">
    <w:abstractNumId w:val="28"/>
  </w:num>
  <w:num w:numId="19" w16cid:durableId="746533217">
    <w:abstractNumId w:val="16"/>
  </w:num>
  <w:num w:numId="20" w16cid:durableId="1305546957">
    <w:abstractNumId w:val="22"/>
  </w:num>
  <w:num w:numId="21" w16cid:durableId="673998695">
    <w:abstractNumId w:val="14"/>
  </w:num>
  <w:num w:numId="22" w16cid:durableId="2044790711">
    <w:abstractNumId w:val="25"/>
  </w:num>
  <w:num w:numId="23" w16cid:durableId="945692206">
    <w:abstractNumId w:val="34"/>
  </w:num>
  <w:num w:numId="24" w16cid:durableId="507403149">
    <w:abstractNumId w:val="12"/>
  </w:num>
  <w:num w:numId="25" w16cid:durableId="591201407">
    <w:abstractNumId w:val="0"/>
  </w:num>
  <w:num w:numId="26" w16cid:durableId="1982614661">
    <w:abstractNumId w:val="27"/>
  </w:num>
  <w:num w:numId="27" w16cid:durableId="686325359">
    <w:abstractNumId w:val="15"/>
  </w:num>
  <w:num w:numId="28" w16cid:durableId="1358770952">
    <w:abstractNumId w:val="32"/>
  </w:num>
  <w:num w:numId="29" w16cid:durableId="94257391">
    <w:abstractNumId w:val="30"/>
  </w:num>
  <w:num w:numId="30" w16cid:durableId="1724408338">
    <w:abstractNumId w:val="13"/>
  </w:num>
  <w:num w:numId="31" w16cid:durableId="347368831">
    <w:abstractNumId w:val="31"/>
  </w:num>
  <w:num w:numId="32" w16cid:durableId="1671176024">
    <w:abstractNumId w:val="20"/>
  </w:num>
  <w:num w:numId="33" w16cid:durableId="103958830">
    <w:abstractNumId w:val="18"/>
  </w:num>
  <w:num w:numId="34" w16cid:durableId="1590851369">
    <w:abstractNumId w:val="17"/>
  </w:num>
  <w:num w:numId="35" w16cid:durableId="1009211105">
    <w:abstractNumId w:val="23"/>
  </w:num>
  <w:num w:numId="36" w16cid:durableId="636648142">
    <w:abstractNumId w:val="33"/>
  </w:num>
  <w:num w:numId="37" w16cid:durableId="5782356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0149"/>
    <w:rsid w:val="00000D03"/>
    <w:rsid w:val="00000E73"/>
    <w:rsid w:val="00002110"/>
    <w:rsid w:val="00003CF7"/>
    <w:rsid w:val="00004B03"/>
    <w:rsid w:val="00004F74"/>
    <w:rsid w:val="00005C09"/>
    <w:rsid w:val="00006566"/>
    <w:rsid w:val="00006AE9"/>
    <w:rsid w:val="00006F2E"/>
    <w:rsid w:val="00010EBB"/>
    <w:rsid w:val="000127F7"/>
    <w:rsid w:val="00012A3D"/>
    <w:rsid w:val="00012F92"/>
    <w:rsid w:val="000138C4"/>
    <w:rsid w:val="00013908"/>
    <w:rsid w:val="00013EEA"/>
    <w:rsid w:val="000144CB"/>
    <w:rsid w:val="000161F2"/>
    <w:rsid w:val="00016A04"/>
    <w:rsid w:val="00017B8D"/>
    <w:rsid w:val="00024400"/>
    <w:rsid w:val="00024942"/>
    <w:rsid w:val="00026EB9"/>
    <w:rsid w:val="000310E5"/>
    <w:rsid w:val="000312A1"/>
    <w:rsid w:val="0003236D"/>
    <w:rsid w:val="00033087"/>
    <w:rsid w:val="000338CE"/>
    <w:rsid w:val="00033EA9"/>
    <w:rsid w:val="00034D22"/>
    <w:rsid w:val="0003612B"/>
    <w:rsid w:val="00037518"/>
    <w:rsid w:val="00037980"/>
    <w:rsid w:val="000402EB"/>
    <w:rsid w:val="00040BAF"/>
    <w:rsid w:val="0004113C"/>
    <w:rsid w:val="000411B2"/>
    <w:rsid w:val="00042E00"/>
    <w:rsid w:val="00044173"/>
    <w:rsid w:val="00044BAD"/>
    <w:rsid w:val="00044D84"/>
    <w:rsid w:val="00045429"/>
    <w:rsid w:val="000469EC"/>
    <w:rsid w:val="00046C60"/>
    <w:rsid w:val="000500F7"/>
    <w:rsid w:val="000506BC"/>
    <w:rsid w:val="0005073C"/>
    <w:rsid w:val="00051278"/>
    <w:rsid w:val="0005191D"/>
    <w:rsid w:val="00052B44"/>
    <w:rsid w:val="000574A2"/>
    <w:rsid w:val="00057612"/>
    <w:rsid w:val="00060AEC"/>
    <w:rsid w:val="000623A5"/>
    <w:rsid w:val="000623CF"/>
    <w:rsid w:val="0006305F"/>
    <w:rsid w:val="000637EB"/>
    <w:rsid w:val="00065138"/>
    <w:rsid w:val="000651B1"/>
    <w:rsid w:val="00065F4D"/>
    <w:rsid w:val="00066B42"/>
    <w:rsid w:val="00066F35"/>
    <w:rsid w:val="000670AE"/>
    <w:rsid w:val="00071231"/>
    <w:rsid w:val="000721FB"/>
    <w:rsid w:val="00072E7B"/>
    <w:rsid w:val="00072F18"/>
    <w:rsid w:val="000730B3"/>
    <w:rsid w:val="00073348"/>
    <w:rsid w:val="00073556"/>
    <w:rsid w:val="0007396C"/>
    <w:rsid w:val="000756FA"/>
    <w:rsid w:val="00075E45"/>
    <w:rsid w:val="00080129"/>
    <w:rsid w:val="00080452"/>
    <w:rsid w:val="000810DF"/>
    <w:rsid w:val="000813F4"/>
    <w:rsid w:val="00081589"/>
    <w:rsid w:val="000820B4"/>
    <w:rsid w:val="000821FE"/>
    <w:rsid w:val="00083856"/>
    <w:rsid w:val="000844AA"/>
    <w:rsid w:val="00084E11"/>
    <w:rsid w:val="00085678"/>
    <w:rsid w:val="00087828"/>
    <w:rsid w:val="000878C8"/>
    <w:rsid w:val="00087F5A"/>
    <w:rsid w:val="000908F5"/>
    <w:rsid w:val="000913B1"/>
    <w:rsid w:val="00091DA2"/>
    <w:rsid w:val="0009319D"/>
    <w:rsid w:val="00094F55"/>
    <w:rsid w:val="000976DA"/>
    <w:rsid w:val="000978E7"/>
    <w:rsid w:val="000A0459"/>
    <w:rsid w:val="000A0AC6"/>
    <w:rsid w:val="000A2C58"/>
    <w:rsid w:val="000A6B7F"/>
    <w:rsid w:val="000A6D37"/>
    <w:rsid w:val="000A7346"/>
    <w:rsid w:val="000A742E"/>
    <w:rsid w:val="000A7B0A"/>
    <w:rsid w:val="000A7D16"/>
    <w:rsid w:val="000A7DB8"/>
    <w:rsid w:val="000B1098"/>
    <w:rsid w:val="000B3F3E"/>
    <w:rsid w:val="000B58D3"/>
    <w:rsid w:val="000B618B"/>
    <w:rsid w:val="000B6ECA"/>
    <w:rsid w:val="000B6F80"/>
    <w:rsid w:val="000C05CC"/>
    <w:rsid w:val="000C0A15"/>
    <w:rsid w:val="000C0AF4"/>
    <w:rsid w:val="000C23BA"/>
    <w:rsid w:val="000C37FF"/>
    <w:rsid w:val="000C44BC"/>
    <w:rsid w:val="000C4C6E"/>
    <w:rsid w:val="000C6039"/>
    <w:rsid w:val="000C6B5F"/>
    <w:rsid w:val="000C6E1F"/>
    <w:rsid w:val="000C7C87"/>
    <w:rsid w:val="000D0126"/>
    <w:rsid w:val="000D10F8"/>
    <w:rsid w:val="000D21D5"/>
    <w:rsid w:val="000D3493"/>
    <w:rsid w:val="000D383B"/>
    <w:rsid w:val="000D3EA0"/>
    <w:rsid w:val="000D718B"/>
    <w:rsid w:val="000D7DFC"/>
    <w:rsid w:val="000E14D5"/>
    <w:rsid w:val="000E2CB6"/>
    <w:rsid w:val="000E2E70"/>
    <w:rsid w:val="000E509B"/>
    <w:rsid w:val="000E55D5"/>
    <w:rsid w:val="000E63CA"/>
    <w:rsid w:val="000E70A9"/>
    <w:rsid w:val="000F222E"/>
    <w:rsid w:val="000F2E32"/>
    <w:rsid w:val="000F2F4B"/>
    <w:rsid w:val="000F4FFC"/>
    <w:rsid w:val="000F6CE0"/>
    <w:rsid w:val="000F6CF3"/>
    <w:rsid w:val="000F7318"/>
    <w:rsid w:val="001012BE"/>
    <w:rsid w:val="0010134F"/>
    <w:rsid w:val="00104103"/>
    <w:rsid w:val="0010602E"/>
    <w:rsid w:val="0010617A"/>
    <w:rsid w:val="0010780D"/>
    <w:rsid w:val="00107894"/>
    <w:rsid w:val="0010790D"/>
    <w:rsid w:val="00110233"/>
    <w:rsid w:val="00110D9A"/>
    <w:rsid w:val="00110EC2"/>
    <w:rsid w:val="001111EA"/>
    <w:rsid w:val="00112B32"/>
    <w:rsid w:val="001156E4"/>
    <w:rsid w:val="00115F90"/>
    <w:rsid w:val="00117AC1"/>
    <w:rsid w:val="00120B0B"/>
    <w:rsid w:val="00124E97"/>
    <w:rsid w:val="00126247"/>
    <w:rsid w:val="001278DF"/>
    <w:rsid w:val="00131CBB"/>
    <w:rsid w:val="001331AA"/>
    <w:rsid w:val="00136276"/>
    <w:rsid w:val="001369DA"/>
    <w:rsid w:val="00136D00"/>
    <w:rsid w:val="00137034"/>
    <w:rsid w:val="00140786"/>
    <w:rsid w:val="00141271"/>
    <w:rsid w:val="00141E72"/>
    <w:rsid w:val="00141ED4"/>
    <w:rsid w:val="00143029"/>
    <w:rsid w:val="001459C8"/>
    <w:rsid w:val="00147980"/>
    <w:rsid w:val="00150101"/>
    <w:rsid w:val="00151336"/>
    <w:rsid w:val="001539CB"/>
    <w:rsid w:val="0015456D"/>
    <w:rsid w:val="00156815"/>
    <w:rsid w:val="0015760F"/>
    <w:rsid w:val="00160181"/>
    <w:rsid w:val="001607B7"/>
    <w:rsid w:val="00160DA1"/>
    <w:rsid w:val="001628C1"/>
    <w:rsid w:val="00162A82"/>
    <w:rsid w:val="00162FE0"/>
    <w:rsid w:val="0016476D"/>
    <w:rsid w:val="001673E3"/>
    <w:rsid w:val="00167880"/>
    <w:rsid w:val="00167B63"/>
    <w:rsid w:val="0017042B"/>
    <w:rsid w:val="001730AA"/>
    <w:rsid w:val="00175983"/>
    <w:rsid w:val="0017604C"/>
    <w:rsid w:val="001764E4"/>
    <w:rsid w:val="00176D0B"/>
    <w:rsid w:val="001775E6"/>
    <w:rsid w:val="00181037"/>
    <w:rsid w:val="00182890"/>
    <w:rsid w:val="00182B5C"/>
    <w:rsid w:val="00182CF0"/>
    <w:rsid w:val="00182E35"/>
    <w:rsid w:val="001841F1"/>
    <w:rsid w:val="0018422C"/>
    <w:rsid w:val="001854DD"/>
    <w:rsid w:val="00186443"/>
    <w:rsid w:val="00187BFC"/>
    <w:rsid w:val="00190393"/>
    <w:rsid w:val="00190C59"/>
    <w:rsid w:val="00190CA8"/>
    <w:rsid w:val="00190EF9"/>
    <w:rsid w:val="00191C5D"/>
    <w:rsid w:val="00192105"/>
    <w:rsid w:val="00192191"/>
    <w:rsid w:val="00192A7E"/>
    <w:rsid w:val="00192C36"/>
    <w:rsid w:val="00192D0A"/>
    <w:rsid w:val="0019439D"/>
    <w:rsid w:val="001943CD"/>
    <w:rsid w:val="00195753"/>
    <w:rsid w:val="00195B3A"/>
    <w:rsid w:val="0019649A"/>
    <w:rsid w:val="00197471"/>
    <w:rsid w:val="001976A8"/>
    <w:rsid w:val="00197EAE"/>
    <w:rsid w:val="001A15A9"/>
    <w:rsid w:val="001A1619"/>
    <w:rsid w:val="001A1F0D"/>
    <w:rsid w:val="001A355B"/>
    <w:rsid w:val="001A47C7"/>
    <w:rsid w:val="001A4A07"/>
    <w:rsid w:val="001A69E7"/>
    <w:rsid w:val="001A6F03"/>
    <w:rsid w:val="001A7FF6"/>
    <w:rsid w:val="001B03CF"/>
    <w:rsid w:val="001B0810"/>
    <w:rsid w:val="001B09F0"/>
    <w:rsid w:val="001B1C31"/>
    <w:rsid w:val="001B1D5A"/>
    <w:rsid w:val="001B4233"/>
    <w:rsid w:val="001B4A46"/>
    <w:rsid w:val="001B6FF3"/>
    <w:rsid w:val="001B734A"/>
    <w:rsid w:val="001C0647"/>
    <w:rsid w:val="001C125B"/>
    <w:rsid w:val="001C1E90"/>
    <w:rsid w:val="001C2096"/>
    <w:rsid w:val="001C347B"/>
    <w:rsid w:val="001C3C7F"/>
    <w:rsid w:val="001C4B37"/>
    <w:rsid w:val="001C4E8E"/>
    <w:rsid w:val="001C53FC"/>
    <w:rsid w:val="001C55BB"/>
    <w:rsid w:val="001C68C9"/>
    <w:rsid w:val="001C6939"/>
    <w:rsid w:val="001C6F3C"/>
    <w:rsid w:val="001C725B"/>
    <w:rsid w:val="001C737A"/>
    <w:rsid w:val="001D0434"/>
    <w:rsid w:val="001D169C"/>
    <w:rsid w:val="001D174F"/>
    <w:rsid w:val="001D260E"/>
    <w:rsid w:val="001D2CC9"/>
    <w:rsid w:val="001D3D92"/>
    <w:rsid w:val="001D48C5"/>
    <w:rsid w:val="001D5FF0"/>
    <w:rsid w:val="001D715B"/>
    <w:rsid w:val="001E04DB"/>
    <w:rsid w:val="001E0E45"/>
    <w:rsid w:val="001E2540"/>
    <w:rsid w:val="001E2EB5"/>
    <w:rsid w:val="001E3E7E"/>
    <w:rsid w:val="001E5F16"/>
    <w:rsid w:val="001E64CC"/>
    <w:rsid w:val="001E6C0D"/>
    <w:rsid w:val="001E6D30"/>
    <w:rsid w:val="001E7499"/>
    <w:rsid w:val="001F16AF"/>
    <w:rsid w:val="001F17FE"/>
    <w:rsid w:val="001F1BCE"/>
    <w:rsid w:val="001F1CA4"/>
    <w:rsid w:val="001F3844"/>
    <w:rsid w:val="001F66C3"/>
    <w:rsid w:val="001F77E1"/>
    <w:rsid w:val="001F7AB2"/>
    <w:rsid w:val="002010D7"/>
    <w:rsid w:val="00201511"/>
    <w:rsid w:val="0020157E"/>
    <w:rsid w:val="0020419D"/>
    <w:rsid w:val="00204557"/>
    <w:rsid w:val="002049D6"/>
    <w:rsid w:val="00205031"/>
    <w:rsid w:val="00205E1E"/>
    <w:rsid w:val="002064D9"/>
    <w:rsid w:val="002068B1"/>
    <w:rsid w:val="00211D4A"/>
    <w:rsid w:val="00212A0D"/>
    <w:rsid w:val="002134C2"/>
    <w:rsid w:val="00213D2D"/>
    <w:rsid w:val="002149B6"/>
    <w:rsid w:val="002152DC"/>
    <w:rsid w:val="00215377"/>
    <w:rsid w:val="002154AC"/>
    <w:rsid w:val="00215BF8"/>
    <w:rsid w:val="00215F47"/>
    <w:rsid w:val="00216833"/>
    <w:rsid w:val="0021705A"/>
    <w:rsid w:val="00217FDF"/>
    <w:rsid w:val="002206DC"/>
    <w:rsid w:val="00221A0D"/>
    <w:rsid w:val="002252D2"/>
    <w:rsid w:val="00225D61"/>
    <w:rsid w:val="00230968"/>
    <w:rsid w:val="00230CBB"/>
    <w:rsid w:val="00230EC1"/>
    <w:rsid w:val="00231790"/>
    <w:rsid w:val="00232219"/>
    <w:rsid w:val="00232E22"/>
    <w:rsid w:val="00233853"/>
    <w:rsid w:val="002344C0"/>
    <w:rsid w:val="00236321"/>
    <w:rsid w:val="002363BD"/>
    <w:rsid w:val="00236CE7"/>
    <w:rsid w:val="00236D62"/>
    <w:rsid w:val="002377BC"/>
    <w:rsid w:val="00241715"/>
    <w:rsid w:val="0024363E"/>
    <w:rsid w:val="002449A5"/>
    <w:rsid w:val="00245C83"/>
    <w:rsid w:val="002470F0"/>
    <w:rsid w:val="002472F6"/>
    <w:rsid w:val="00247C33"/>
    <w:rsid w:val="00250971"/>
    <w:rsid w:val="00251103"/>
    <w:rsid w:val="002515B0"/>
    <w:rsid w:val="002522D3"/>
    <w:rsid w:val="0025265E"/>
    <w:rsid w:val="0025317B"/>
    <w:rsid w:val="00254D8B"/>
    <w:rsid w:val="0025526E"/>
    <w:rsid w:val="002566F6"/>
    <w:rsid w:val="002619DD"/>
    <w:rsid w:val="00261A00"/>
    <w:rsid w:val="00261FF5"/>
    <w:rsid w:val="0026448B"/>
    <w:rsid w:val="00264CFB"/>
    <w:rsid w:val="00266947"/>
    <w:rsid w:val="00266D21"/>
    <w:rsid w:val="00266F79"/>
    <w:rsid w:val="0026758C"/>
    <w:rsid w:val="0026796D"/>
    <w:rsid w:val="00267CF6"/>
    <w:rsid w:val="00270BE8"/>
    <w:rsid w:val="00272D71"/>
    <w:rsid w:val="00273190"/>
    <w:rsid w:val="00273607"/>
    <w:rsid w:val="002737A9"/>
    <w:rsid w:val="00281A2A"/>
    <w:rsid w:val="00281A59"/>
    <w:rsid w:val="00282732"/>
    <w:rsid w:val="00282F65"/>
    <w:rsid w:val="0028304C"/>
    <w:rsid w:val="0028345A"/>
    <w:rsid w:val="0028415D"/>
    <w:rsid w:val="00284BCC"/>
    <w:rsid w:val="00285C9C"/>
    <w:rsid w:val="002868A3"/>
    <w:rsid w:val="00286FA5"/>
    <w:rsid w:val="00287181"/>
    <w:rsid w:val="0028758A"/>
    <w:rsid w:val="00290B92"/>
    <w:rsid w:val="00290E72"/>
    <w:rsid w:val="002912A2"/>
    <w:rsid w:val="00293CC8"/>
    <w:rsid w:val="00295B8F"/>
    <w:rsid w:val="00296233"/>
    <w:rsid w:val="00297AE9"/>
    <w:rsid w:val="00297C4C"/>
    <w:rsid w:val="002A06F5"/>
    <w:rsid w:val="002A12FD"/>
    <w:rsid w:val="002A5209"/>
    <w:rsid w:val="002A652B"/>
    <w:rsid w:val="002A6C73"/>
    <w:rsid w:val="002B0508"/>
    <w:rsid w:val="002B0B16"/>
    <w:rsid w:val="002B3613"/>
    <w:rsid w:val="002B3684"/>
    <w:rsid w:val="002B4970"/>
    <w:rsid w:val="002B6772"/>
    <w:rsid w:val="002B7033"/>
    <w:rsid w:val="002B7C03"/>
    <w:rsid w:val="002B7C20"/>
    <w:rsid w:val="002C2F39"/>
    <w:rsid w:val="002C35FD"/>
    <w:rsid w:val="002C37E3"/>
    <w:rsid w:val="002C37F7"/>
    <w:rsid w:val="002C3EA3"/>
    <w:rsid w:val="002C41EA"/>
    <w:rsid w:val="002C4241"/>
    <w:rsid w:val="002C4353"/>
    <w:rsid w:val="002C45AD"/>
    <w:rsid w:val="002C4845"/>
    <w:rsid w:val="002C4D2D"/>
    <w:rsid w:val="002C56F8"/>
    <w:rsid w:val="002C624D"/>
    <w:rsid w:val="002C635D"/>
    <w:rsid w:val="002C71C6"/>
    <w:rsid w:val="002C785E"/>
    <w:rsid w:val="002D002A"/>
    <w:rsid w:val="002D0292"/>
    <w:rsid w:val="002D1555"/>
    <w:rsid w:val="002D2693"/>
    <w:rsid w:val="002D28A6"/>
    <w:rsid w:val="002D2F1F"/>
    <w:rsid w:val="002D46CA"/>
    <w:rsid w:val="002D5615"/>
    <w:rsid w:val="002D5DF3"/>
    <w:rsid w:val="002D6A61"/>
    <w:rsid w:val="002D70E9"/>
    <w:rsid w:val="002D74D4"/>
    <w:rsid w:val="002E0285"/>
    <w:rsid w:val="002E12BC"/>
    <w:rsid w:val="002E2B6D"/>
    <w:rsid w:val="002E44C9"/>
    <w:rsid w:val="002E5582"/>
    <w:rsid w:val="002E59FC"/>
    <w:rsid w:val="002E5C28"/>
    <w:rsid w:val="002E5F74"/>
    <w:rsid w:val="002E6036"/>
    <w:rsid w:val="002E6CCE"/>
    <w:rsid w:val="002E741C"/>
    <w:rsid w:val="002F0024"/>
    <w:rsid w:val="002F0353"/>
    <w:rsid w:val="002F0724"/>
    <w:rsid w:val="002F161E"/>
    <w:rsid w:val="002F1A88"/>
    <w:rsid w:val="002F2B59"/>
    <w:rsid w:val="002F49BA"/>
    <w:rsid w:val="002F520F"/>
    <w:rsid w:val="002F79BB"/>
    <w:rsid w:val="002F7EE0"/>
    <w:rsid w:val="00300D73"/>
    <w:rsid w:val="003021C1"/>
    <w:rsid w:val="00302326"/>
    <w:rsid w:val="003041DF"/>
    <w:rsid w:val="00304E65"/>
    <w:rsid w:val="0030506A"/>
    <w:rsid w:val="00305A16"/>
    <w:rsid w:val="00305F96"/>
    <w:rsid w:val="003064C6"/>
    <w:rsid w:val="00310665"/>
    <w:rsid w:val="00310871"/>
    <w:rsid w:val="00310D27"/>
    <w:rsid w:val="003111E6"/>
    <w:rsid w:val="003123DE"/>
    <w:rsid w:val="003124B9"/>
    <w:rsid w:val="00313D21"/>
    <w:rsid w:val="00313EAF"/>
    <w:rsid w:val="0031422D"/>
    <w:rsid w:val="00314687"/>
    <w:rsid w:val="00315954"/>
    <w:rsid w:val="00315A7C"/>
    <w:rsid w:val="00315AC4"/>
    <w:rsid w:val="00315AFD"/>
    <w:rsid w:val="00315B6D"/>
    <w:rsid w:val="00317C64"/>
    <w:rsid w:val="00317FED"/>
    <w:rsid w:val="003207ED"/>
    <w:rsid w:val="00320845"/>
    <w:rsid w:val="003223AE"/>
    <w:rsid w:val="00323ACF"/>
    <w:rsid w:val="00323FB6"/>
    <w:rsid w:val="00324E6F"/>
    <w:rsid w:val="003252B3"/>
    <w:rsid w:val="00325991"/>
    <w:rsid w:val="00325EE3"/>
    <w:rsid w:val="00330AD4"/>
    <w:rsid w:val="00330EF9"/>
    <w:rsid w:val="003314E3"/>
    <w:rsid w:val="003322E5"/>
    <w:rsid w:val="003341F1"/>
    <w:rsid w:val="0033520E"/>
    <w:rsid w:val="003356C9"/>
    <w:rsid w:val="00335FFD"/>
    <w:rsid w:val="00336700"/>
    <w:rsid w:val="0033721A"/>
    <w:rsid w:val="00337368"/>
    <w:rsid w:val="00341217"/>
    <w:rsid w:val="00341FFE"/>
    <w:rsid w:val="003446B4"/>
    <w:rsid w:val="003452FB"/>
    <w:rsid w:val="00346405"/>
    <w:rsid w:val="00347C58"/>
    <w:rsid w:val="003509BB"/>
    <w:rsid w:val="00350CAD"/>
    <w:rsid w:val="00351AC9"/>
    <w:rsid w:val="00351B56"/>
    <w:rsid w:val="00352714"/>
    <w:rsid w:val="0035287D"/>
    <w:rsid w:val="00352971"/>
    <w:rsid w:val="00353609"/>
    <w:rsid w:val="00353717"/>
    <w:rsid w:val="00354FB2"/>
    <w:rsid w:val="0035708A"/>
    <w:rsid w:val="00357139"/>
    <w:rsid w:val="00357FD4"/>
    <w:rsid w:val="003601DB"/>
    <w:rsid w:val="00360B8F"/>
    <w:rsid w:val="00362748"/>
    <w:rsid w:val="00362B3B"/>
    <w:rsid w:val="003638D0"/>
    <w:rsid w:val="00363B8A"/>
    <w:rsid w:val="0036596F"/>
    <w:rsid w:val="0037006A"/>
    <w:rsid w:val="00370306"/>
    <w:rsid w:val="003707B0"/>
    <w:rsid w:val="00370D50"/>
    <w:rsid w:val="00371E98"/>
    <w:rsid w:val="003723E4"/>
    <w:rsid w:val="003731F8"/>
    <w:rsid w:val="003735C0"/>
    <w:rsid w:val="00373746"/>
    <w:rsid w:val="00373FBD"/>
    <w:rsid w:val="003744CB"/>
    <w:rsid w:val="00376B50"/>
    <w:rsid w:val="00384AEA"/>
    <w:rsid w:val="003850B4"/>
    <w:rsid w:val="00386D02"/>
    <w:rsid w:val="00387E1E"/>
    <w:rsid w:val="0039002B"/>
    <w:rsid w:val="00390207"/>
    <w:rsid w:val="00391C14"/>
    <w:rsid w:val="003920E9"/>
    <w:rsid w:val="0039261E"/>
    <w:rsid w:val="00393D9C"/>
    <w:rsid w:val="00394D0B"/>
    <w:rsid w:val="0039575A"/>
    <w:rsid w:val="00396062"/>
    <w:rsid w:val="003A1A5F"/>
    <w:rsid w:val="003A3DCC"/>
    <w:rsid w:val="003A6606"/>
    <w:rsid w:val="003A6C38"/>
    <w:rsid w:val="003A6F16"/>
    <w:rsid w:val="003A6F29"/>
    <w:rsid w:val="003A7BBD"/>
    <w:rsid w:val="003A7C2A"/>
    <w:rsid w:val="003B02AC"/>
    <w:rsid w:val="003B1C3B"/>
    <w:rsid w:val="003B2AFA"/>
    <w:rsid w:val="003B4677"/>
    <w:rsid w:val="003B627C"/>
    <w:rsid w:val="003B6FD7"/>
    <w:rsid w:val="003B7188"/>
    <w:rsid w:val="003B7602"/>
    <w:rsid w:val="003C0B66"/>
    <w:rsid w:val="003C0D36"/>
    <w:rsid w:val="003C1C17"/>
    <w:rsid w:val="003C3A0A"/>
    <w:rsid w:val="003C4420"/>
    <w:rsid w:val="003C5301"/>
    <w:rsid w:val="003C7300"/>
    <w:rsid w:val="003C7FD4"/>
    <w:rsid w:val="003D06A5"/>
    <w:rsid w:val="003D1B11"/>
    <w:rsid w:val="003D1C82"/>
    <w:rsid w:val="003D23EE"/>
    <w:rsid w:val="003D2519"/>
    <w:rsid w:val="003D2A3C"/>
    <w:rsid w:val="003D3065"/>
    <w:rsid w:val="003D4538"/>
    <w:rsid w:val="003D586F"/>
    <w:rsid w:val="003D654F"/>
    <w:rsid w:val="003D6FC4"/>
    <w:rsid w:val="003E0AA8"/>
    <w:rsid w:val="003E0B18"/>
    <w:rsid w:val="003E0F73"/>
    <w:rsid w:val="003E1B75"/>
    <w:rsid w:val="003E2870"/>
    <w:rsid w:val="003E2C1D"/>
    <w:rsid w:val="003E2DF7"/>
    <w:rsid w:val="003E39C6"/>
    <w:rsid w:val="003E4578"/>
    <w:rsid w:val="003E4F58"/>
    <w:rsid w:val="003E6E9D"/>
    <w:rsid w:val="003E6FD5"/>
    <w:rsid w:val="003F171A"/>
    <w:rsid w:val="003F178C"/>
    <w:rsid w:val="003F2635"/>
    <w:rsid w:val="003F29D3"/>
    <w:rsid w:val="003F3C1A"/>
    <w:rsid w:val="003F3C2E"/>
    <w:rsid w:val="003F470F"/>
    <w:rsid w:val="003F7DFE"/>
    <w:rsid w:val="00400C53"/>
    <w:rsid w:val="00401875"/>
    <w:rsid w:val="004024CF"/>
    <w:rsid w:val="00403063"/>
    <w:rsid w:val="00404B81"/>
    <w:rsid w:val="00404CB4"/>
    <w:rsid w:val="00405788"/>
    <w:rsid w:val="00405996"/>
    <w:rsid w:val="00407AAD"/>
    <w:rsid w:val="00407F60"/>
    <w:rsid w:val="00410FEA"/>
    <w:rsid w:val="0041293D"/>
    <w:rsid w:val="00412AED"/>
    <w:rsid w:val="00412DF2"/>
    <w:rsid w:val="004131C7"/>
    <w:rsid w:val="00413787"/>
    <w:rsid w:val="00413BBF"/>
    <w:rsid w:val="00413EB7"/>
    <w:rsid w:val="00413FA5"/>
    <w:rsid w:val="004140C3"/>
    <w:rsid w:val="004166E3"/>
    <w:rsid w:val="00416D51"/>
    <w:rsid w:val="00417465"/>
    <w:rsid w:val="004175EB"/>
    <w:rsid w:val="004176EF"/>
    <w:rsid w:val="00417B46"/>
    <w:rsid w:val="00420673"/>
    <w:rsid w:val="00420B40"/>
    <w:rsid w:val="004213AB"/>
    <w:rsid w:val="0042198C"/>
    <w:rsid w:val="00421A25"/>
    <w:rsid w:val="004221B5"/>
    <w:rsid w:val="00423432"/>
    <w:rsid w:val="00424195"/>
    <w:rsid w:val="00424594"/>
    <w:rsid w:val="00424F66"/>
    <w:rsid w:val="00427327"/>
    <w:rsid w:val="004274B7"/>
    <w:rsid w:val="00427597"/>
    <w:rsid w:val="004276B4"/>
    <w:rsid w:val="00430467"/>
    <w:rsid w:val="00430808"/>
    <w:rsid w:val="00430ACF"/>
    <w:rsid w:val="004315FF"/>
    <w:rsid w:val="00433270"/>
    <w:rsid w:val="00433D98"/>
    <w:rsid w:val="004341B5"/>
    <w:rsid w:val="00434C6B"/>
    <w:rsid w:val="00435160"/>
    <w:rsid w:val="0043657F"/>
    <w:rsid w:val="004373BD"/>
    <w:rsid w:val="00437571"/>
    <w:rsid w:val="00437DA7"/>
    <w:rsid w:val="004424D9"/>
    <w:rsid w:val="0044430D"/>
    <w:rsid w:val="004449E5"/>
    <w:rsid w:val="00446394"/>
    <w:rsid w:val="0044714F"/>
    <w:rsid w:val="004475D4"/>
    <w:rsid w:val="00447719"/>
    <w:rsid w:val="004501F6"/>
    <w:rsid w:val="00451889"/>
    <w:rsid w:val="00451B92"/>
    <w:rsid w:val="00452C5F"/>
    <w:rsid w:val="0045303A"/>
    <w:rsid w:val="00453E47"/>
    <w:rsid w:val="00461E2E"/>
    <w:rsid w:val="0046373C"/>
    <w:rsid w:val="00465091"/>
    <w:rsid w:val="0046553A"/>
    <w:rsid w:val="00465F44"/>
    <w:rsid w:val="00467729"/>
    <w:rsid w:val="00467FC9"/>
    <w:rsid w:val="00470790"/>
    <w:rsid w:val="0047121D"/>
    <w:rsid w:val="004714CF"/>
    <w:rsid w:val="00471612"/>
    <w:rsid w:val="00471D09"/>
    <w:rsid w:val="00472858"/>
    <w:rsid w:val="00474588"/>
    <w:rsid w:val="004745AA"/>
    <w:rsid w:val="00476838"/>
    <w:rsid w:val="00480781"/>
    <w:rsid w:val="00480B8C"/>
    <w:rsid w:val="004816EE"/>
    <w:rsid w:val="0048192E"/>
    <w:rsid w:val="00483462"/>
    <w:rsid w:val="004839EF"/>
    <w:rsid w:val="00483DC9"/>
    <w:rsid w:val="0048450A"/>
    <w:rsid w:val="00484953"/>
    <w:rsid w:val="00486AA0"/>
    <w:rsid w:val="00487AE4"/>
    <w:rsid w:val="004902B5"/>
    <w:rsid w:val="00490EF3"/>
    <w:rsid w:val="004927BB"/>
    <w:rsid w:val="004927DA"/>
    <w:rsid w:val="00492C8D"/>
    <w:rsid w:val="00493704"/>
    <w:rsid w:val="00494902"/>
    <w:rsid w:val="00494C7B"/>
    <w:rsid w:val="00496494"/>
    <w:rsid w:val="00497271"/>
    <w:rsid w:val="00497A36"/>
    <w:rsid w:val="004A0B11"/>
    <w:rsid w:val="004A26D2"/>
    <w:rsid w:val="004A2C82"/>
    <w:rsid w:val="004A306C"/>
    <w:rsid w:val="004A3830"/>
    <w:rsid w:val="004A4160"/>
    <w:rsid w:val="004A467E"/>
    <w:rsid w:val="004A567E"/>
    <w:rsid w:val="004A6036"/>
    <w:rsid w:val="004A768D"/>
    <w:rsid w:val="004A7A26"/>
    <w:rsid w:val="004B0269"/>
    <w:rsid w:val="004B0CB7"/>
    <w:rsid w:val="004B14CE"/>
    <w:rsid w:val="004B2537"/>
    <w:rsid w:val="004B53E0"/>
    <w:rsid w:val="004B57E2"/>
    <w:rsid w:val="004B6057"/>
    <w:rsid w:val="004B6F79"/>
    <w:rsid w:val="004B7848"/>
    <w:rsid w:val="004B7E5E"/>
    <w:rsid w:val="004C1156"/>
    <w:rsid w:val="004C1A76"/>
    <w:rsid w:val="004C1C57"/>
    <w:rsid w:val="004C27C9"/>
    <w:rsid w:val="004C3AEA"/>
    <w:rsid w:val="004C3D4D"/>
    <w:rsid w:val="004C3DAD"/>
    <w:rsid w:val="004C4347"/>
    <w:rsid w:val="004C54BB"/>
    <w:rsid w:val="004C6819"/>
    <w:rsid w:val="004C7D1F"/>
    <w:rsid w:val="004D075B"/>
    <w:rsid w:val="004D07DB"/>
    <w:rsid w:val="004D0890"/>
    <w:rsid w:val="004D158A"/>
    <w:rsid w:val="004D16D8"/>
    <w:rsid w:val="004D2D62"/>
    <w:rsid w:val="004D3B0F"/>
    <w:rsid w:val="004D4C79"/>
    <w:rsid w:val="004D5F71"/>
    <w:rsid w:val="004D67F8"/>
    <w:rsid w:val="004D79F4"/>
    <w:rsid w:val="004D7BF0"/>
    <w:rsid w:val="004E0B75"/>
    <w:rsid w:val="004E2455"/>
    <w:rsid w:val="004E436B"/>
    <w:rsid w:val="004E459F"/>
    <w:rsid w:val="004E634E"/>
    <w:rsid w:val="004E6698"/>
    <w:rsid w:val="004E7FF7"/>
    <w:rsid w:val="004F0B42"/>
    <w:rsid w:val="004F10B2"/>
    <w:rsid w:val="004F21E7"/>
    <w:rsid w:val="004F2A86"/>
    <w:rsid w:val="004F3690"/>
    <w:rsid w:val="004F3917"/>
    <w:rsid w:val="004F3F15"/>
    <w:rsid w:val="004F528C"/>
    <w:rsid w:val="004F6238"/>
    <w:rsid w:val="004F6CFD"/>
    <w:rsid w:val="004F7A39"/>
    <w:rsid w:val="005000C4"/>
    <w:rsid w:val="005003CB"/>
    <w:rsid w:val="00500A27"/>
    <w:rsid w:val="00502321"/>
    <w:rsid w:val="00505526"/>
    <w:rsid w:val="00505A7E"/>
    <w:rsid w:val="00505C95"/>
    <w:rsid w:val="00506A38"/>
    <w:rsid w:val="00506EBA"/>
    <w:rsid w:val="00511226"/>
    <w:rsid w:val="00511BEF"/>
    <w:rsid w:val="0051252F"/>
    <w:rsid w:val="00512ED9"/>
    <w:rsid w:val="005133E5"/>
    <w:rsid w:val="00513D89"/>
    <w:rsid w:val="00513FD0"/>
    <w:rsid w:val="00515325"/>
    <w:rsid w:val="00515817"/>
    <w:rsid w:val="00515A20"/>
    <w:rsid w:val="00516EF9"/>
    <w:rsid w:val="00521238"/>
    <w:rsid w:val="00521885"/>
    <w:rsid w:val="005231CC"/>
    <w:rsid w:val="0052406B"/>
    <w:rsid w:val="00525A65"/>
    <w:rsid w:val="0052623F"/>
    <w:rsid w:val="00526762"/>
    <w:rsid w:val="00527E9A"/>
    <w:rsid w:val="00527F26"/>
    <w:rsid w:val="005300D9"/>
    <w:rsid w:val="00530324"/>
    <w:rsid w:val="00530AFF"/>
    <w:rsid w:val="0053318E"/>
    <w:rsid w:val="005334EE"/>
    <w:rsid w:val="005348AD"/>
    <w:rsid w:val="00534CB8"/>
    <w:rsid w:val="0053638D"/>
    <w:rsid w:val="00536A57"/>
    <w:rsid w:val="0054062F"/>
    <w:rsid w:val="00541D24"/>
    <w:rsid w:val="005421D0"/>
    <w:rsid w:val="0054234B"/>
    <w:rsid w:val="00542644"/>
    <w:rsid w:val="005428E4"/>
    <w:rsid w:val="00543744"/>
    <w:rsid w:val="0054405D"/>
    <w:rsid w:val="00544173"/>
    <w:rsid w:val="00544514"/>
    <w:rsid w:val="005452C5"/>
    <w:rsid w:val="00545ADC"/>
    <w:rsid w:val="00545BCD"/>
    <w:rsid w:val="00546765"/>
    <w:rsid w:val="00546AAC"/>
    <w:rsid w:val="005502BD"/>
    <w:rsid w:val="00551EDA"/>
    <w:rsid w:val="00552D7A"/>
    <w:rsid w:val="00553076"/>
    <w:rsid w:val="0055472C"/>
    <w:rsid w:val="005550AA"/>
    <w:rsid w:val="0055518B"/>
    <w:rsid w:val="00556482"/>
    <w:rsid w:val="00556869"/>
    <w:rsid w:val="00556993"/>
    <w:rsid w:val="005570F7"/>
    <w:rsid w:val="00560087"/>
    <w:rsid w:val="005602B0"/>
    <w:rsid w:val="005604CF"/>
    <w:rsid w:val="0056244A"/>
    <w:rsid w:val="005629EA"/>
    <w:rsid w:val="00563270"/>
    <w:rsid w:val="00563CCA"/>
    <w:rsid w:val="0056561B"/>
    <w:rsid w:val="005659BC"/>
    <w:rsid w:val="00566306"/>
    <w:rsid w:val="005668F1"/>
    <w:rsid w:val="00566DAC"/>
    <w:rsid w:val="005678ED"/>
    <w:rsid w:val="00570791"/>
    <w:rsid w:val="00571187"/>
    <w:rsid w:val="0057132C"/>
    <w:rsid w:val="005714F6"/>
    <w:rsid w:val="005719D4"/>
    <w:rsid w:val="00572DC8"/>
    <w:rsid w:val="00573C96"/>
    <w:rsid w:val="00574496"/>
    <w:rsid w:val="0057575C"/>
    <w:rsid w:val="00575A7C"/>
    <w:rsid w:val="00577CEE"/>
    <w:rsid w:val="0058027A"/>
    <w:rsid w:val="005811C6"/>
    <w:rsid w:val="00581877"/>
    <w:rsid w:val="00581C66"/>
    <w:rsid w:val="005820E2"/>
    <w:rsid w:val="005836C7"/>
    <w:rsid w:val="00584801"/>
    <w:rsid w:val="00584C81"/>
    <w:rsid w:val="00584D06"/>
    <w:rsid w:val="00584DF3"/>
    <w:rsid w:val="00585DC7"/>
    <w:rsid w:val="005862FA"/>
    <w:rsid w:val="005901A6"/>
    <w:rsid w:val="00590712"/>
    <w:rsid w:val="0059432D"/>
    <w:rsid w:val="00595109"/>
    <w:rsid w:val="0059568E"/>
    <w:rsid w:val="00595907"/>
    <w:rsid w:val="00595F22"/>
    <w:rsid w:val="005A0452"/>
    <w:rsid w:val="005A1F1C"/>
    <w:rsid w:val="005A2C41"/>
    <w:rsid w:val="005A3F25"/>
    <w:rsid w:val="005A6A2F"/>
    <w:rsid w:val="005A7051"/>
    <w:rsid w:val="005B0366"/>
    <w:rsid w:val="005B13D4"/>
    <w:rsid w:val="005B267E"/>
    <w:rsid w:val="005B2EF7"/>
    <w:rsid w:val="005B4652"/>
    <w:rsid w:val="005B4CB3"/>
    <w:rsid w:val="005B5AA6"/>
    <w:rsid w:val="005B6633"/>
    <w:rsid w:val="005B6B49"/>
    <w:rsid w:val="005B6C1B"/>
    <w:rsid w:val="005B6F44"/>
    <w:rsid w:val="005C183B"/>
    <w:rsid w:val="005C1B72"/>
    <w:rsid w:val="005C1B9F"/>
    <w:rsid w:val="005C1E7A"/>
    <w:rsid w:val="005C2886"/>
    <w:rsid w:val="005C2D3D"/>
    <w:rsid w:val="005C2D3E"/>
    <w:rsid w:val="005C33DF"/>
    <w:rsid w:val="005C45AE"/>
    <w:rsid w:val="005C4A4B"/>
    <w:rsid w:val="005C4DD1"/>
    <w:rsid w:val="005C51A1"/>
    <w:rsid w:val="005C6F0C"/>
    <w:rsid w:val="005D0466"/>
    <w:rsid w:val="005D05C0"/>
    <w:rsid w:val="005D16C7"/>
    <w:rsid w:val="005D18F5"/>
    <w:rsid w:val="005D1925"/>
    <w:rsid w:val="005D1CE0"/>
    <w:rsid w:val="005D1D70"/>
    <w:rsid w:val="005D2162"/>
    <w:rsid w:val="005D2B99"/>
    <w:rsid w:val="005D37D2"/>
    <w:rsid w:val="005D474B"/>
    <w:rsid w:val="005D47CC"/>
    <w:rsid w:val="005D48A8"/>
    <w:rsid w:val="005D6009"/>
    <w:rsid w:val="005D6EBF"/>
    <w:rsid w:val="005D7DBA"/>
    <w:rsid w:val="005D7F7D"/>
    <w:rsid w:val="005E0C80"/>
    <w:rsid w:val="005E22AE"/>
    <w:rsid w:val="005E455A"/>
    <w:rsid w:val="005E4C3F"/>
    <w:rsid w:val="005E4F05"/>
    <w:rsid w:val="005E5006"/>
    <w:rsid w:val="005E5A83"/>
    <w:rsid w:val="005E5C44"/>
    <w:rsid w:val="005E641E"/>
    <w:rsid w:val="005E6C0D"/>
    <w:rsid w:val="005E7246"/>
    <w:rsid w:val="005E7822"/>
    <w:rsid w:val="005E7FD9"/>
    <w:rsid w:val="005F18B9"/>
    <w:rsid w:val="005F36FE"/>
    <w:rsid w:val="005F382E"/>
    <w:rsid w:val="005F4FC3"/>
    <w:rsid w:val="005F6786"/>
    <w:rsid w:val="005F67D8"/>
    <w:rsid w:val="00600F4B"/>
    <w:rsid w:val="0060125F"/>
    <w:rsid w:val="006015EC"/>
    <w:rsid w:val="0060237D"/>
    <w:rsid w:val="00603823"/>
    <w:rsid w:val="006040D8"/>
    <w:rsid w:val="00604290"/>
    <w:rsid w:val="00604E1A"/>
    <w:rsid w:val="00606140"/>
    <w:rsid w:val="0060737C"/>
    <w:rsid w:val="0060760D"/>
    <w:rsid w:val="00607996"/>
    <w:rsid w:val="006118E7"/>
    <w:rsid w:val="00612DB3"/>
    <w:rsid w:val="00613211"/>
    <w:rsid w:val="006137C0"/>
    <w:rsid w:val="00613DC0"/>
    <w:rsid w:val="006140C1"/>
    <w:rsid w:val="006142F2"/>
    <w:rsid w:val="00616B67"/>
    <w:rsid w:val="00616BFC"/>
    <w:rsid w:val="00617F8C"/>
    <w:rsid w:val="00620293"/>
    <w:rsid w:val="00620A83"/>
    <w:rsid w:val="00620F7B"/>
    <w:rsid w:val="00622959"/>
    <w:rsid w:val="0062303C"/>
    <w:rsid w:val="00623DCF"/>
    <w:rsid w:val="006248BE"/>
    <w:rsid w:val="00624B85"/>
    <w:rsid w:val="0062726C"/>
    <w:rsid w:val="0063035F"/>
    <w:rsid w:val="006305E9"/>
    <w:rsid w:val="00631D71"/>
    <w:rsid w:val="00634AE0"/>
    <w:rsid w:val="00635106"/>
    <w:rsid w:val="00635199"/>
    <w:rsid w:val="0063521A"/>
    <w:rsid w:val="00635554"/>
    <w:rsid w:val="00635556"/>
    <w:rsid w:val="00635A7C"/>
    <w:rsid w:val="00636956"/>
    <w:rsid w:val="00637629"/>
    <w:rsid w:val="00637E1B"/>
    <w:rsid w:val="00641776"/>
    <w:rsid w:val="00641C6C"/>
    <w:rsid w:val="00643061"/>
    <w:rsid w:val="0064311D"/>
    <w:rsid w:val="00643C68"/>
    <w:rsid w:val="0064407A"/>
    <w:rsid w:val="00644A47"/>
    <w:rsid w:val="00644E83"/>
    <w:rsid w:val="00645CF1"/>
    <w:rsid w:val="00647D81"/>
    <w:rsid w:val="006515E0"/>
    <w:rsid w:val="00651B35"/>
    <w:rsid w:val="00651B88"/>
    <w:rsid w:val="00652793"/>
    <w:rsid w:val="00652C63"/>
    <w:rsid w:val="00653D32"/>
    <w:rsid w:val="00654817"/>
    <w:rsid w:val="006549A6"/>
    <w:rsid w:val="00654E36"/>
    <w:rsid w:val="006552B3"/>
    <w:rsid w:val="006561BA"/>
    <w:rsid w:val="00656FDA"/>
    <w:rsid w:val="00656FEA"/>
    <w:rsid w:val="00657502"/>
    <w:rsid w:val="00660B35"/>
    <w:rsid w:val="006630F6"/>
    <w:rsid w:val="00664C22"/>
    <w:rsid w:val="006658E1"/>
    <w:rsid w:val="00665D27"/>
    <w:rsid w:val="006669FE"/>
    <w:rsid w:val="00667DB0"/>
    <w:rsid w:val="00670606"/>
    <w:rsid w:val="0067081F"/>
    <w:rsid w:val="0067180B"/>
    <w:rsid w:val="0067273D"/>
    <w:rsid w:val="00673EB8"/>
    <w:rsid w:val="0067592F"/>
    <w:rsid w:val="00676F4D"/>
    <w:rsid w:val="00677AE0"/>
    <w:rsid w:val="00680CB4"/>
    <w:rsid w:val="00681E8A"/>
    <w:rsid w:val="00682A34"/>
    <w:rsid w:val="00683495"/>
    <w:rsid w:val="00683539"/>
    <w:rsid w:val="00685729"/>
    <w:rsid w:val="006865D7"/>
    <w:rsid w:val="00687848"/>
    <w:rsid w:val="006900BD"/>
    <w:rsid w:val="00690562"/>
    <w:rsid w:val="0069241E"/>
    <w:rsid w:val="006936A1"/>
    <w:rsid w:val="00694E48"/>
    <w:rsid w:val="0069594B"/>
    <w:rsid w:val="00695CF3"/>
    <w:rsid w:val="006967CC"/>
    <w:rsid w:val="00696A59"/>
    <w:rsid w:val="00696C72"/>
    <w:rsid w:val="00697695"/>
    <w:rsid w:val="0069781B"/>
    <w:rsid w:val="006A1F50"/>
    <w:rsid w:val="006A21E7"/>
    <w:rsid w:val="006A2630"/>
    <w:rsid w:val="006A2BFD"/>
    <w:rsid w:val="006A3E1E"/>
    <w:rsid w:val="006A4198"/>
    <w:rsid w:val="006A47D9"/>
    <w:rsid w:val="006A5251"/>
    <w:rsid w:val="006A68AB"/>
    <w:rsid w:val="006A7167"/>
    <w:rsid w:val="006B0276"/>
    <w:rsid w:val="006B0608"/>
    <w:rsid w:val="006B07FE"/>
    <w:rsid w:val="006B090D"/>
    <w:rsid w:val="006B1A2C"/>
    <w:rsid w:val="006B2C76"/>
    <w:rsid w:val="006B2FE0"/>
    <w:rsid w:val="006B36BE"/>
    <w:rsid w:val="006B4935"/>
    <w:rsid w:val="006B4C49"/>
    <w:rsid w:val="006B4D04"/>
    <w:rsid w:val="006B4F8A"/>
    <w:rsid w:val="006B6437"/>
    <w:rsid w:val="006B65FB"/>
    <w:rsid w:val="006B6BF8"/>
    <w:rsid w:val="006B6F8F"/>
    <w:rsid w:val="006B76A0"/>
    <w:rsid w:val="006B7E59"/>
    <w:rsid w:val="006C0E81"/>
    <w:rsid w:val="006C1074"/>
    <w:rsid w:val="006C139B"/>
    <w:rsid w:val="006C1F96"/>
    <w:rsid w:val="006C2040"/>
    <w:rsid w:val="006C229C"/>
    <w:rsid w:val="006C29B9"/>
    <w:rsid w:val="006C2BF8"/>
    <w:rsid w:val="006C2DFB"/>
    <w:rsid w:val="006C3185"/>
    <w:rsid w:val="006C4831"/>
    <w:rsid w:val="006C644E"/>
    <w:rsid w:val="006C6C53"/>
    <w:rsid w:val="006C7065"/>
    <w:rsid w:val="006D1A97"/>
    <w:rsid w:val="006D26D4"/>
    <w:rsid w:val="006D3DFB"/>
    <w:rsid w:val="006D47CD"/>
    <w:rsid w:val="006D5080"/>
    <w:rsid w:val="006D6512"/>
    <w:rsid w:val="006D6A7A"/>
    <w:rsid w:val="006D7394"/>
    <w:rsid w:val="006D7A17"/>
    <w:rsid w:val="006E12DD"/>
    <w:rsid w:val="006E1865"/>
    <w:rsid w:val="006E1BCA"/>
    <w:rsid w:val="006E2A69"/>
    <w:rsid w:val="006E4518"/>
    <w:rsid w:val="006E4EA9"/>
    <w:rsid w:val="006E62E1"/>
    <w:rsid w:val="006E65B1"/>
    <w:rsid w:val="006E68B7"/>
    <w:rsid w:val="006E7706"/>
    <w:rsid w:val="006E795F"/>
    <w:rsid w:val="006F1397"/>
    <w:rsid w:val="006F1959"/>
    <w:rsid w:val="006F1AE6"/>
    <w:rsid w:val="006F2478"/>
    <w:rsid w:val="006F3B0A"/>
    <w:rsid w:val="006F3F72"/>
    <w:rsid w:val="006F408E"/>
    <w:rsid w:val="006F490B"/>
    <w:rsid w:val="006F50F3"/>
    <w:rsid w:val="006F588B"/>
    <w:rsid w:val="006F5CFE"/>
    <w:rsid w:val="006F6D43"/>
    <w:rsid w:val="006F7285"/>
    <w:rsid w:val="006F7685"/>
    <w:rsid w:val="00700612"/>
    <w:rsid w:val="0070121C"/>
    <w:rsid w:val="007014F8"/>
    <w:rsid w:val="007020F0"/>
    <w:rsid w:val="0070244D"/>
    <w:rsid w:val="00702B17"/>
    <w:rsid w:val="00704BCF"/>
    <w:rsid w:val="00704F03"/>
    <w:rsid w:val="0070678E"/>
    <w:rsid w:val="00710702"/>
    <w:rsid w:val="00710AB4"/>
    <w:rsid w:val="00712A66"/>
    <w:rsid w:val="00713752"/>
    <w:rsid w:val="007144E0"/>
    <w:rsid w:val="0071479E"/>
    <w:rsid w:val="00714BEA"/>
    <w:rsid w:val="00716C58"/>
    <w:rsid w:val="00717CDF"/>
    <w:rsid w:val="007202ED"/>
    <w:rsid w:val="007205BD"/>
    <w:rsid w:val="00721FB2"/>
    <w:rsid w:val="00723DF3"/>
    <w:rsid w:val="00724032"/>
    <w:rsid w:val="007242EB"/>
    <w:rsid w:val="00725366"/>
    <w:rsid w:val="00725CF3"/>
    <w:rsid w:val="00726254"/>
    <w:rsid w:val="00726DB5"/>
    <w:rsid w:val="007300FA"/>
    <w:rsid w:val="0073015B"/>
    <w:rsid w:val="00733203"/>
    <w:rsid w:val="00734306"/>
    <w:rsid w:val="00735B47"/>
    <w:rsid w:val="00736583"/>
    <w:rsid w:val="00736D7F"/>
    <w:rsid w:val="007425E3"/>
    <w:rsid w:val="00742A7A"/>
    <w:rsid w:val="00743047"/>
    <w:rsid w:val="00744516"/>
    <w:rsid w:val="00745163"/>
    <w:rsid w:val="0074537B"/>
    <w:rsid w:val="007459A4"/>
    <w:rsid w:val="007461F4"/>
    <w:rsid w:val="00747BDE"/>
    <w:rsid w:val="00747E04"/>
    <w:rsid w:val="00751005"/>
    <w:rsid w:val="00751BA9"/>
    <w:rsid w:val="00752C58"/>
    <w:rsid w:val="00754630"/>
    <w:rsid w:val="00761A8C"/>
    <w:rsid w:val="00761CB2"/>
    <w:rsid w:val="00762010"/>
    <w:rsid w:val="00763797"/>
    <w:rsid w:val="0076508B"/>
    <w:rsid w:val="00765CAA"/>
    <w:rsid w:val="0076640E"/>
    <w:rsid w:val="00767448"/>
    <w:rsid w:val="00767740"/>
    <w:rsid w:val="007679A9"/>
    <w:rsid w:val="007719A1"/>
    <w:rsid w:val="00771B3F"/>
    <w:rsid w:val="00775210"/>
    <w:rsid w:val="00775998"/>
    <w:rsid w:val="007759A6"/>
    <w:rsid w:val="007759AE"/>
    <w:rsid w:val="0077673A"/>
    <w:rsid w:val="007775EC"/>
    <w:rsid w:val="00777B73"/>
    <w:rsid w:val="00780A24"/>
    <w:rsid w:val="00780DBD"/>
    <w:rsid w:val="007814E4"/>
    <w:rsid w:val="00781B23"/>
    <w:rsid w:val="00782553"/>
    <w:rsid w:val="007826B0"/>
    <w:rsid w:val="00783005"/>
    <w:rsid w:val="00783A52"/>
    <w:rsid w:val="00783CB4"/>
    <w:rsid w:val="00783FA3"/>
    <w:rsid w:val="007849B3"/>
    <w:rsid w:val="0078568A"/>
    <w:rsid w:val="007857EF"/>
    <w:rsid w:val="00786B42"/>
    <w:rsid w:val="00786DCA"/>
    <w:rsid w:val="00791AD5"/>
    <w:rsid w:val="00792345"/>
    <w:rsid w:val="00793ACF"/>
    <w:rsid w:val="00793D6F"/>
    <w:rsid w:val="0079496D"/>
    <w:rsid w:val="00794EBD"/>
    <w:rsid w:val="0079573A"/>
    <w:rsid w:val="00795FC7"/>
    <w:rsid w:val="00796735"/>
    <w:rsid w:val="00796949"/>
    <w:rsid w:val="00797D2B"/>
    <w:rsid w:val="007A0F0D"/>
    <w:rsid w:val="007A23FA"/>
    <w:rsid w:val="007A3B92"/>
    <w:rsid w:val="007A4347"/>
    <w:rsid w:val="007A44D8"/>
    <w:rsid w:val="007A4BB3"/>
    <w:rsid w:val="007B0977"/>
    <w:rsid w:val="007B3510"/>
    <w:rsid w:val="007B3972"/>
    <w:rsid w:val="007B397E"/>
    <w:rsid w:val="007B3B35"/>
    <w:rsid w:val="007B48B0"/>
    <w:rsid w:val="007B51CE"/>
    <w:rsid w:val="007B52E2"/>
    <w:rsid w:val="007B59D6"/>
    <w:rsid w:val="007B5DAF"/>
    <w:rsid w:val="007B6267"/>
    <w:rsid w:val="007B680C"/>
    <w:rsid w:val="007B7DB1"/>
    <w:rsid w:val="007C1209"/>
    <w:rsid w:val="007C18F4"/>
    <w:rsid w:val="007C1D1A"/>
    <w:rsid w:val="007C2E06"/>
    <w:rsid w:val="007C459D"/>
    <w:rsid w:val="007C4F7C"/>
    <w:rsid w:val="007D2189"/>
    <w:rsid w:val="007D2A8C"/>
    <w:rsid w:val="007D3DA0"/>
    <w:rsid w:val="007D3F8A"/>
    <w:rsid w:val="007D4249"/>
    <w:rsid w:val="007D430C"/>
    <w:rsid w:val="007D47AA"/>
    <w:rsid w:val="007D4939"/>
    <w:rsid w:val="007D4FC6"/>
    <w:rsid w:val="007D50C6"/>
    <w:rsid w:val="007D5C7A"/>
    <w:rsid w:val="007D6C31"/>
    <w:rsid w:val="007E1566"/>
    <w:rsid w:val="007E1EC0"/>
    <w:rsid w:val="007E2343"/>
    <w:rsid w:val="007E23D9"/>
    <w:rsid w:val="007E2C1A"/>
    <w:rsid w:val="007E3540"/>
    <w:rsid w:val="007E3781"/>
    <w:rsid w:val="007E527C"/>
    <w:rsid w:val="007E6592"/>
    <w:rsid w:val="007E78EC"/>
    <w:rsid w:val="007F05B6"/>
    <w:rsid w:val="007F091D"/>
    <w:rsid w:val="007F0C82"/>
    <w:rsid w:val="007F1B9E"/>
    <w:rsid w:val="007F2149"/>
    <w:rsid w:val="007F265A"/>
    <w:rsid w:val="007F2C96"/>
    <w:rsid w:val="007F32D4"/>
    <w:rsid w:val="007F3D66"/>
    <w:rsid w:val="007F3E72"/>
    <w:rsid w:val="007F482F"/>
    <w:rsid w:val="007F4C8E"/>
    <w:rsid w:val="007F6416"/>
    <w:rsid w:val="007F6971"/>
    <w:rsid w:val="007F6F32"/>
    <w:rsid w:val="00801F74"/>
    <w:rsid w:val="00802748"/>
    <w:rsid w:val="00802E2E"/>
    <w:rsid w:val="00803574"/>
    <w:rsid w:val="0080391B"/>
    <w:rsid w:val="00804733"/>
    <w:rsid w:val="0080500D"/>
    <w:rsid w:val="008052CF"/>
    <w:rsid w:val="008055CB"/>
    <w:rsid w:val="00810AE1"/>
    <w:rsid w:val="00810C96"/>
    <w:rsid w:val="00811FE5"/>
    <w:rsid w:val="00812473"/>
    <w:rsid w:val="00812AD1"/>
    <w:rsid w:val="00813966"/>
    <w:rsid w:val="00813A00"/>
    <w:rsid w:val="00814A8C"/>
    <w:rsid w:val="00815B0D"/>
    <w:rsid w:val="0081618A"/>
    <w:rsid w:val="00816E23"/>
    <w:rsid w:val="0081722F"/>
    <w:rsid w:val="0082029D"/>
    <w:rsid w:val="00822957"/>
    <w:rsid w:val="00823F6E"/>
    <w:rsid w:val="0082406A"/>
    <w:rsid w:val="00825560"/>
    <w:rsid w:val="00834E36"/>
    <w:rsid w:val="00834E4E"/>
    <w:rsid w:val="008354C2"/>
    <w:rsid w:val="00836455"/>
    <w:rsid w:val="00837D1B"/>
    <w:rsid w:val="00840034"/>
    <w:rsid w:val="008410F0"/>
    <w:rsid w:val="00841413"/>
    <w:rsid w:val="0084158E"/>
    <w:rsid w:val="008421DE"/>
    <w:rsid w:val="0084376F"/>
    <w:rsid w:val="00843F9A"/>
    <w:rsid w:val="008446DA"/>
    <w:rsid w:val="00844DD7"/>
    <w:rsid w:val="0084659C"/>
    <w:rsid w:val="00851019"/>
    <w:rsid w:val="00851B4D"/>
    <w:rsid w:val="00851D9D"/>
    <w:rsid w:val="00852A6D"/>
    <w:rsid w:val="00853747"/>
    <w:rsid w:val="0085394C"/>
    <w:rsid w:val="00854063"/>
    <w:rsid w:val="00856A8F"/>
    <w:rsid w:val="00856EAF"/>
    <w:rsid w:val="008611A1"/>
    <w:rsid w:val="0086159F"/>
    <w:rsid w:val="00861D1C"/>
    <w:rsid w:val="008623C2"/>
    <w:rsid w:val="00862903"/>
    <w:rsid w:val="008641C3"/>
    <w:rsid w:val="00864C68"/>
    <w:rsid w:val="0086714E"/>
    <w:rsid w:val="0086736C"/>
    <w:rsid w:val="00872CF4"/>
    <w:rsid w:val="008736C8"/>
    <w:rsid w:val="00875D33"/>
    <w:rsid w:val="0087787B"/>
    <w:rsid w:val="008814D5"/>
    <w:rsid w:val="00882214"/>
    <w:rsid w:val="00883443"/>
    <w:rsid w:val="00885DF2"/>
    <w:rsid w:val="0088682E"/>
    <w:rsid w:val="00886BC1"/>
    <w:rsid w:val="0088772D"/>
    <w:rsid w:val="00890172"/>
    <w:rsid w:val="00890604"/>
    <w:rsid w:val="00890852"/>
    <w:rsid w:val="0089138C"/>
    <w:rsid w:val="008925C4"/>
    <w:rsid w:val="00892944"/>
    <w:rsid w:val="00892B05"/>
    <w:rsid w:val="0089349D"/>
    <w:rsid w:val="00893850"/>
    <w:rsid w:val="008952ED"/>
    <w:rsid w:val="0089565B"/>
    <w:rsid w:val="00897643"/>
    <w:rsid w:val="008A1258"/>
    <w:rsid w:val="008A140A"/>
    <w:rsid w:val="008A1850"/>
    <w:rsid w:val="008A2A2F"/>
    <w:rsid w:val="008A3392"/>
    <w:rsid w:val="008A3F74"/>
    <w:rsid w:val="008A40FA"/>
    <w:rsid w:val="008A46C5"/>
    <w:rsid w:val="008A5522"/>
    <w:rsid w:val="008A55C4"/>
    <w:rsid w:val="008A7D67"/>
    <w:rsid w:val="008B00E3"/>
    <w:rsid w:val="008B2A3B"/>
    <w:rsid w:val="008B2C44"/>
    <w:rsid w:val="008B31A9"/>
    <w:rsid w:val="008B3208"/>
    <w:rsid w:val="008B3412"/>
    <w:rsid w:val="008B37B3"/>
    <w:rsid w:val="008B41F5"/>
    <w:rsid w:val="008B4D9C"/>
    <w:rsid w:val="008B51CE"/>
    <w:rsid w:val="008B67B0"/>
    <w:rsid w:val="008B6889"/>
    <w:rsid w:val="008B7A98"/>
    <w:rsid w:val="008B7B06"/>
    <w:rsid w:val="008C098E"/>
    <w:rsid w:val="008C2702"/>
    <w:rsid w:val="008C372F"/>
    <w:rsid w:val="008C47DF"/>
    <w:rsid w:val="008C7996"/>
    <w:rsid w:val="008D06AC"/>
    <w:rsid w:val="008D0F56"/>
    <w:rsid w:val="008D117A"/>
    <w:rsid w:val="008D14C7"/>
    <w:rsid w:val="008D18E8"/>
    <w:rsid w:val="008D1DCB"/>
    <w:rsid w:val="008D2BCA"/>
    <w:rsid w:val="008D3705"/>
    <w:rsid w:val="008D426E"/>
    <w:rsid w:val="008D4FBE"/>
    <w:rsid w:val="008D5529"/>
    <w:rsid w:val="008D6403"/>
    <w:rsid w:val="008D7B10"/>
    <w:rsid w:val="008D7B9D"/>
    <w:rsid w:val="008E08C8"/>
    <w:rsid w:val="008E39A1"/>
    <w:rsid w:val="008E39F8"/>
    <w:rsid w:val="008E3DA7"/>
    <w:rsid w:val="008E4007"/>
    <w:rsid w:val="008E4AC8"/>
    <w:rsid w:val="008E5474"/>
    <w:rsid w:val="008E65BC"/>
    <w:rsid w:val="008E7665"/>
    <w:rsid w:val="008E7703"/>
    <w:rsid w:val="008E7B03"/>
    <w:rsid w:val="008E7D5B"/>
    <w:rsid w:val="008F05AB"/>
    <w:rsid w:val="008F0A15"/>
    <w:rsid w:val="008F1610"/>
    <w:rsid w:val="008F2220"/>
    <w:rsid w:val="008F3CE6"/>
    <w:rsid w:val="008F408D"/>
    <w:rsid w:val="008F4B06"/>
    <w:rsid w:val="008F4DAA"/>
    <w:rsid w:val="008F574B"/>
    <w:rsid w:val="008F5803"/>
    <w:rsid w:val="008F5D74"/>
    <w:rsid w:val="008F7788"/>
    <w:rsid w:val="008F78D8"/>
    <w:rsid w:val="009010A6"/>
    <w:rsid w:val="00901BD0"/>
    <w:rsid w:val="00903E0C"/>
    <w:rsid w:val="00906F76"/>
    <w:rsid w:val="00907018"/>
    <w:rsid w:val="009073D2"/>
    <w:rsid w:val="00910226"/>
    <w:rsid w:val="00911728"/>
    <w:rsid w:val="0091351B"/>
    <w:rsid w:val="00913D38"/>
    <w:rsid w:val="0091438A"/>
    <w:rsid w:val="009207C8"/>
    <w:rsid w:val="0092083D"/>
    <w:rsid w:val="009212FF"/>
    <w:rsid w:val="00921918"/>
    <w:rsid w:val="0092226D"/>
    <w:rsid w:val="00923ACF"/>
    <w:rsid w:val="009240DD"/>
    <w:rsid w:val="00924FD0"/>
    <w:rsid w:val="0092568E"/>
    <w:rsid w:val="00925DF3"/>
    <w:rsid w:val="00926E3B"/>
    <w:rsid w:val="009272CD"/>
    <w:rsid w:val="009304C6"/>
    <w:rsid w:val="009305D4"/>
    <w:rsid w:val="00932730"/>
    <w:rsid w:val="00932BB8"/>
    <w:rsid w:val="009333FF"/>
    <w:rsid w:val="0093400D"/>
    <w:rsid w:val="0093436E"/>
    <w:rsid w:val="00934970"/>
    <w:rsid w:val="00935359"/>
    <w:rsid w:val="00936BEE"/>
    <w:rsid w:val="009378E0"/>
    <w:rsid w:val="00940075"/>
    <w:rsid w:val="009404DE"/>
    <w:rsid w:val="00940586"/>
    <w:rsid w:val="00942C66"/>
    <w:rsid w:val="0094398A"/>
    <w:rsid w:val="00943E7A"/>
    <w:rsid w:val="00946436"/>
    <w:rsid w:val="00947092"/>
    <w:rsid w:val="00947B75"/>
    <w:rsid w:val="00947BFD"/>
    <w:rsid w:val="00950463"/>
    <w:rsid w:val="00950882"/>
    <w:rsid w:val="00950B8C"/>
    <w:rsid w:val="00951AB5"/>
    <w:rsid w:val="00952A27"/>
    <w:rsid w:val="00952B12"/>
    <w:rsid w:val="00952BFF"/>
    <w:rsid w:val="00953CB0"/>
    <w:rsid w:val="00954F10"/>
    <w:rsid w:val="009560DC"/>
    <w:rsid w:val="00956349"/>
    <w:rsid w:val="009568BE"/>
    <w:rsid w:val="00957EC1"/>
    <w:rsid w:val="00957F6D"/>
    <w:rsid w:val="00964A5F"/>
    <w:rsid w:val="0096705D"/>
    <w:rsid w:val="00967664"/>
    <w:rsid w:val="00970100"/>
    <w:rsid w:val="00971C33"/>
    <w:rsid w:val="009723FE"/>
    <w:rsid w:val="00975AB5"/>
    <w:rsid w:val="00976274"/>
    <w:rsid w:val="0097699B"/>
    <w:rsid w:val="00977108"/>
    <w:rsid w:val="0097763D"/>
    <w:rsid w:val="0098283E"/>
    <w:rsid w:val="00982A25"/>
    <w:rsid w:val="009832E5"/>
    <w:rsid w:val="009832E8"/>
    <w:rsid w:val="00985A4E"/>
    <w:rsid w:val="00985C40"/>
    <w:rsid w:val="00985CB7"/>
    <w:rsid w:val="00986150"/>
    <w:rsid w:val="00986644"/>
    <w:rsid w:val="00990245"/>
    <w:rsid w:val="00990776"/>
    <w:rsid w:val="0099426F"/>
    <w:rsid w:val="00994291"/>
    <w:rsid w:val="0099514A"/>
    <w:rsid w:val="0099652A"/>
    <w:rsid w:val="00997B3D"/>
    <w:rsid w:val="009A0473"/>
    <w:rsid w:val="009A17BF"/>
    <w:rsid w:val="009A18C8"/>
    <w:rsid w:val="009A29D3"/>
    <w:rsid w:val="009A473D"/>
    <w:rsid w:val="009B0BB5"/>
    <w:rsid w:val="009B274E"/>
    <w:rsid w:val="009B2C6D"/>
    <w:rsid w:val="009B4C86"/>
    <w:rsid w:val="009B507B"/>
    <w:rsid w:val="009B5C93"/>
    <w:rsid w:val="009B71E6"/>
    <w:rsid w:val="009B7998"/>
    <w:rsid w:val="009B79D7"/>
    <w:rsid w:val="009C1792"/>
    <w:rsid w:val="009C2145"/>
    <w:rsid w:val="009C4AC5"/>
    <w:rsid w:val="009C5EAB"/>
    <w:rsid w:val="009C6E32"/>
    <w:rsid w:val="009C7CCA"/>
    <w:rsid w:val="009D132B"/>
    <w:rsid w:val="009D16CC"/>
    <w:rsid w:val="009D1C51"/>
    <w:rsid w:val="009D2D54"/>
    <w:rsid w:val="009D6DFD"/>
    <w:rsid w:val="009E043F"/>
    <w:rsid w:val="009E0BA8"/>
    <w:rsid w:val="009E102D"/>
    <w:rsid w:val="009E226B"/>
    <w:rsid w:val="009E3128"/>
    <w:rsid w:val="009E55D4"/>
    <w:rsid w:val="009E564A"/>
    <w:rsid w:val="009E5AAD"/>
    <w:rsid w:val="009E6533"/>
    <w:rsid w:val="009E65CF"/>
    <w:rsid w:val="009E69FA"/>
    <w:rsid w:val="009E7033"/>
    <w:rsid w:val="009F05B8"/>
    <w:rsid w:val="009F0611"/>
    <w:rsid w:val="009F0E66"/>
    <w:rsid w:val="009F17BB"/>
    <w:rsid w:val="009F1E14"/>
    <w:rsid w:val="009F2BC6"/>
    <w:rsid w:val="009F2CCA"/>
    <w:rsid w:val="009F2FF7"/>
    <w:rsid w:val="009F4F8E"/>
    <w:rsid w:val="009F5120"/>
    <w:rsid w:val="009F7A98"/>
    <w:rsid w:val="00A0186E"/>
    <w:rsid w:val="00A01DA2"/>
    <w:rsid w:val="00A02277"/>
    <w:rsid w:val="00A02DA0"/>
    <w:rsid w:val="00A060E6"/>
    <w:rsid w:val="00A07688"/>
    <w:rsid w:val="00A07D97"/>
    <w:rsid w:val="00A106BE"/>
    <w:rsid w:val="00A11B3B"/>
    <w:rsid w:val="00A11CB1"/>
    <w:rsid w:val="00A1592B"/>
    <w:rsid w:val="00A1628B"/>
    <w:rsid w:val="00A16CAC"/>
    <w:rsid w:val="00A2091F"/>
    <w:rsid w:val="00A213F3"/>
    <w:rsid w:val="00A22158"/>
    <w:rsid w:val="00A23D3F"/>
    <w:rsid w:val="00A25A44"/>
    <w:rsid w:val="00A25F9D"/>
    <w:rsid w:val="00A27228"/>
    <w:rsid w:val="00A27416"/>
    <w:rsid w:val="00A27C23"/>
    <w:rsid w:val="00A34668"/>
    <w:rsid w:val="00A35088"/>
    <w:rsid w:val="00A35997"/>
    <w:rsid w:val="00A35FD1"/>
    <w:rsid w:val="00A3636F"/>
    <w:rsid w:val="00A36B93"/>
    <w:rsid w:val="00A3743B"/>
    <w:rsid w:val="00A37815"/>
    <w:rsid w:val="00A411F0"/>
    <w:rsid w:val="00A42258"/>
    <w:rsid w:val="00A4357B"/>
    <w:rsid w:val="00A437AF"/>
    <w:rsid w:val="00A43BBA"/>
    <w:rsid w:val="00A448BB"/>
    <w:rsid w:val="00A460B6"/>
    <w:rsid w:val="00A46153"/>
    <w:rsid w:val="00A46DD2"/>
    <w:rsid w:val="00A47101"/>
    <w:rsid w:val="00A47477"/>
    <w:rsid w:val="00A47B65"/>
    <w:rsid w:val="00A506C2"/>
    <w:rsid w:val="00A50DD6"/>
    <w:rsid w:val="00A51AC4"/>
    <w:rsid w:val="00A52038"/>
    <w:rsid w:val="00A525CA"/>
    <w:rsid w:val="00A54138"/>
    <w:rsid w:val="00A55B9E"/>
    <w:rsid w:val="00A561C6"/>
    <w:rsid w:val="00A565DD"/>
    <w:rsid w:val="00A56882"/>
    <w:rsid w:val="00A56ABF"/>
    <w:rsid w:val="00A57710"/>
    <w:rsid w:val="00A57798"/>
    <w:rsid w:val="00A578F0"/>
    <w:rsid w:val="00A57F5B"/>
    <w:rsid w:val="00A6023D"/>
    <w:rsid w:val="00A60CC8"/>
    <w:rsid w:val="00A62586"/>
    <w:rsid w:val="00A6453C"/>
    <w:rsid w:val="00A6577E"/>
    <w:rsid w:val="00A70C73"/>
    <w:rsid w:val="00A70F9C"/>
    <w:rsid w:val="00A71A4A"/>
    <w:rsid w:val="00A72203"/>
    <w:rsid w:val="00A72B67"/>
    <w:rsid w:val="00A72E5F"/>
    <w:rsid w:val="00A758C9"/>
    <w:rsid w:val="00A762CB"/>
    <w:rsid w:val="00A768C5"/>
    <w:rsid w:val="00A76A57"/>
    <w:rsid w:val="00A772DE"/>
    <w:rsid w:val="00A774CC"/>
    <w:rsid w:val="00A80FDB"/>
    <w:rsid w:val="00A81547"/>
    <w:rsid w:val="00A82C23"/>
    <w:rsid w:val="00A82D37"/>
    <w:rsid w:val="00A83111"/>
    <w:rsid w:val="00A83ED4"/>
    <w:rsid w:val="00A85754"/>
    <w:rsid w:val="00A858A9"/>
    <w:rsid w:val="00A86CBC"/>
    <w:rsid w:val="00A871E3"/>
    <w:rsid w:val="00A8784F"/>
    <w:rsid w:val="00A87C3B"/>
    <w:rsid w:val="00A91094"/>
    <w:rsid w:val="00A912B6"/>
    <w:rsid w:val="00A91614"/>
    <w:rsid w:val="00A929AB"/>
    <w:rsid w:val="00A92B96"/>
    <w:rsid w:val="00A93554"/>
    <w:rsid w:val="00A93858"/>
    <w:rsid w:val="00A95921"/>
    <w:rsid w:val="00AA1714"/>
    <w:rsid w:val="00AA183B"/>
    <w:rsid w:val="00AA19A6"/>
    <w:rsid w:val="00AA19B8"/>
    <w:rsid w:val="00AA1BF8"/>
    <w:rsid w:val="00AA2B7B"/>
    <w:rsid w:val="00AA3786"/>
    <w:rsid w:val="00AA39E2"/>
    <w:rsid w:val="00AA404F"/>
    <w:rsid w:val="00AA5EB3"/>
    <w:rsid w:val="00AA6952"/>
    <w:rsid w:val="00AA6C08"/>
    <w:rsid w:val="00AA7B1E"/>
    <w:rsid w:val="00AA7E6A"/>
    <w:rsid w:val="00AB08D7"/>
    <w:rsid w:val="00AB18AB"/>
    <w:rsid w:val="00AB1A8A"/>
    <w:rsid w:val="00AB214B"/>
    <w:rsid w:val="00AB2A87"/>
    <w:rsid w:val="00AB32FA"/>
    <w:rsid w:val="00AB35CB"/>
    <w:rsid w:val="00AB4117"/>
    <w:rsid w:val="00AB5090"/>
    <w:rsid w:val="00AB524E"/>
    <w:rsid w:val="00AB6020"/>
    <w:rsid w:val="00AB64A8"/>
    <w:rsid w:val="00AC0882"/>
    <w:rsid w:val="00AC1CCC"/>
    <w:rsid w:val="00AC2EC7"/>
    <w:rsid w:val="00AC49C9"/>
    <w:rsid w:val="00AC599C"/>
    <w:rsid w:val="00AC5C5B"/>
    <w:rsid w:val="00AC5F08"/>
    <w:rsid w:val="00AD09AF"/>
    <w:rsid w:val="00AD2732"/>
    <w:rsid w:val="00AD356B"/>
    <w:rsid w:val="00AD3993"/>
    <w:rsid w:val="00AD414E"/>
    <w:rsid w:val="00AD425E"/>
    <w:rsid w:val="00AD5767"/>
    <w:rsid w:val="00AD5D5E"/>
    <w:rsid w:val="00AD5E0F"/>
    <w:rsid w:val="00AD61D7"/>
    <w:rsid w:val="00AD763C"/>
    <w:rsid w:val="00AE106A"/>
    <w:rsid w:val="00AE2ABC"/>
    <w:rsid w:val="00AE3EF3"/>
    <w:rsid w:val="00AE43CC"/>
    <w:rsid w:val="00AE4A8E"/>
    <w:rsid w:val="00AE4D8C"/>
    <w:rsid w:val="00AE4E19"/>
    <w:rsid w:val="00AE4FDD"/>
    <w:rsid w:val="00AE561E"/>
    <w:rsid w:val="00AE58D0"/>
    <w:rsid w:val="00AE5C81"/>
    <w:rsid w:val="00AE60F1"/>
    <w:rsid w:val="00AF3A4E"/>
    <w:rsid w:val="00AF52E0"/>
    <w:rsid w:val="00AF548C"/>
    <w:rsid w:val="00AF54FB"/>
    <w:rsid w:val="00AF5732"/>
    <w:rsid w:val="00AF5B75"/>
    <w:rsid w:val="00B0109C"/>
    <w:rsid w:val="00B01348"/>
    <w:rsid w:val="00B017FF"/>
    <w:rsid w:val="00B029B7"/>
    <w:rsid w:val="00B02AF9"/>
    <w:rsid w:val="00B02E17"/>
    <w:rsid w:val="00B050C0"/>
    <w:rsid w:val="00B06C47"/>
    <w:rsid w:val="00B1193B"/>
    <w:rsid w:val="00B14281"/>
    <w:rsid w:val="00B1555D"/>
    <w:rsid w:val="00B1564E"/>
    <w:rsid w:val="00B16E44"/>
    <w:rsid w:val="00B17307"/>
    <w:rsid w:val="00B206C1"/>
    <w:rsid w:val="00B218A5"/>
    <w:rsid w:val="00B222A0"/>
    <w:rsid w:val="00B248A2"/>
    <w:rsid w:val="00B249B3"/>
    <w:rsid w:val="00B24BA5"/>
    <w:rsid w:val="00B259D8"/>
    <w:rsid w:val="00B25BD4"/>
    <w:rsid w:val="00B30991"/>
    <w:rsid w:val="00B315AA"/>
    <w:rsid w:val="00B31CC2"/>
    <w:rsid w:val="00B31F52"/>
    <w:rsid w:val="00B3556B"/>
    <w:rsid w:val="00B359AC"/>
    <w:rsid w:val="00B35A0F"/>
    <w:rsid w:val="00B363B6"/>
    <w:rsid w:val="00B3743C"/>
    <w:rsid w:val="00B4010D"/>
    <w:rsid w:val="00B411F0"/>
    <w:rsid w:val="00B42184"/>
    <w:rsid w:val="00B4226E"/>
    <w:rsid w:val="00B424FA"/>
    <w:rsid w:val="00B4346D"/>
    <w:rsid w:val="00B43C80"/>
    <w:rsid w:val="00B44779"/>
    <w:rsid w:val="00B46462"/>
    <w:rsid w:val="00B474C2"/>
    <w:rsid w:val="00B47ADC"/>
    <w:rsid w:val="00B5062B"/>
    <w:rsid w:val="00B507C3"/>
    <w:rsid w:val="00B51CA5"/>
    <w:rsid w:val="00B52108"/>
    <w:rsid w:val="00B576B0"/>
    <w:rsid w:val="00B6612D"/>
    <w:rsid w:val="00B676F7"/>
    <w:rsid w:val="00B7099F"/>
    <w:rsid w:val="00B70A10"/>
    <w:rsid w:val="00B71839"/>
    <w:rsid w:val="00B72F3A"/>
    <w:rsid w:val="00B763F6"/>
    <w:rsid w:val="00B76708"/>
    <w:rsid w:val="00B76C36"/>
    <w:rsid w:val="00B76E0F"/>
    <w:rsid w:val="00B778FF"/>
    <w:rsid w:val="00B80540"/>
    <w:rsid w:val="00B80CE8"/>
    <w:rsid w:val="00B83C32"/>
    <w:rsid w:val="00B91A47"/>
    <w:rsid w:val="00B9257E"/>
    <w:rsid w:val="00B9366B"/>
    <w:rsid w:val="00B936D4"/>
    <w:rsid w:val="00B93A6F"/>
    <w:rsid w:val="00B93ED5"/>
    <w:rsid w:val="00B94829"/>
    <w:rsid w:val="00B94C96"/>
    <w:rsid w:val="00B954F2"/>
    <w:rsid w:val="00B96CFE"/>
    <w:rsid w:val="00B97104"/>
    <w:rsid w:val="00B9782E"/>
    <w:rsid w:val="00BA12BF"/>
    <w:rsid w:val="00BA12C5"/>
    <w:rsid w:val="00BA1E9A"/>
    <w:rsid w:val="00BA2D56"/>
    <w:rsid w:val="00BA448F"/>
    <w:rsid w:val="00BA4996"/>
    <w:rsid w:val="00BA7F69"/>
    <w:rsid w:val="00BB06EE"/>
    <w:rsid w:val="00BB094B"/>
    <w:rsid w:val="00BB0F0A"/>
    <w:rsid w:val="00BB11FE"/>
    <w:rsid w:val="00BB1525"/>
    <w:rsid w:val="00BB1C50"/>
    <w:rsid w:val="00BB2847"/>
    <w:rsid w:val="00BB48EA"/>
    <w:rsid w:val="00BB5705"/>
    <w:rsid w:val="00BC0074"/>
    <w:rsid w:val="00BC1954"/>
    <w:rsid w:val="00BC217E"/>
    <w:rsid w:val="00BC2B6C"/>
    <w:rsid w:val="00BC2CDC"/>
    <w:rsid w:val="00BC35CF"/>
    <w:rsid w:val="00BC3F04"/>
    <w:rsid w:val="00BC52DB"/>
    <w:rsid w:val="00BC613E"/>
    <w:rsid w:val="00BC6267"/>
    <w:rsid w:val="00BC62CE"/>
    <w:rsid w:val="00BC65E0"/>
    <w:rsid w:val="00BC6667"/>
    <w:rsid w:val="00BD2D72"/>
    <w:rsid w:val="00BD2DF2"/>
    <w:rsid w:val="00BD4BC6"/>
    <w:rsid w:val="00BD6136"/>
    <w:rsid w:val="00BD7E0A"/>
    <w:rsid w:val="00BE024D"/>
    <w:rsid w:val="00BE0FE7"/>
    <w:rsid w:val="00BE176A"/>
    <w:rsid w:val="00BE20DD"/>
    <w:rsid w:val="00BE3A39"/>
    <w:rsid w:val="00BE4686"/>
    <w:rsid w:val="00BE48AA"/>
    <w:rsid w:val="00BE571C"/>
    <w:rsid w:val="00BE5B5F"/>
    <w:rsid w:val="00BE7F7F"/>
    <w:rsid w:val="00BF008A"/>
    <w:rsid w:val="00BF01C6"/>
    <w:rsid w:val="00BF0532"/>
    <w:rsid w:val="00BF2779"/>
    <w:rsid w:val="00BF3576"/>
    <w:rsid w:val="00BF4914"/>
    <w:rsid w:val="00BF68ED"/>
    <w:rsid w:val="00BF7035"/>
    <w:rsid w:val="00BF753B"/>
    <w:rsid w:val="00C00BAB"/>
    <w:rsid w:val="00C01770"/>
    <w:rsid w:val="00C021C3"/>
    <w:rsid w:val="00C02626"/>
    <w:rsid w:val="00C0289C"/>
    <w:rsid w:val="00C02926"/>
    <w:rsid w:val="00C02983"/>
    <w:rsid w:val="00C035A4"/>
    <w:rsid w:val="00C03872"/>
    <w:rsid w:val="00C0431F"/>
    <w:rsid w:val="00C04CBB"/>
    <w:rsid w:val="00C055A4"/>
    <w:rsid w:val="00C05B66"/>
    <w:rsid w:val="00C06201"/>
    <w:rsid w:val="00C0653A"/>
    <w:rsid w:val="00C06C49"/>
    <w:rsid w:val="00C11035"/>
    <w:rsid w:val="00C110C1"/>
    <w:rsid w:val="00C11A33"/>
    <w:rsid w:val="00C128BE"/>
    <w:rsid w:val="00C12931"/>
    <w:rsid w:val="00C14B34"/>
    <w:rsid w:val="00C15A37"/>
    <w:rsid w:val="00C1605F"/>
    <w:rsid w:val="00C164E4"/>
    <w:rsid w:val="00C209D9"/>
    <w:rsid w:val="00C21B6E"/>
    <w:rsid w:val="00C21EF7"/>
    <w:rsid w:val="00C21FD5"/>
    <w:rsid w:val="00C22498"/>
    <w:rsid w:val="00C24016"/>
    <w:rsid w:val="00C2504A"/>
    <w:rsid w:val="00C253FD"/>
    <w:rsid w:val="00C25946"/>
    <w:rsid w:val="00C2779D"/>
    <w:rsid w:val="00C27F7F"/>
    <w:rsid w:val="00C31203"/>
    <w:rsid w:val="00C332F6"/>
    <w:rsid w:val="00C33B67"/>
    <w:rsid w:val="00C34914"/>
    <w:rsid w:val="00C35C15"/>
    <w:rsid w:val="00C40423"/>
    <w:rsid w:val="00C417A1"/>
    <w:rsid w:val="00C41B27"/>
    <w:rsid w:val="00C46455"/>
    <w:rsid w:val="00C46A33"/>
    <w:rsid w:val="00C47718"/>
    <w:rsid w:val="00C519BA"/>
    <w:rsid w:val="00C51BE8"/>
    <w:rsid w:val="00C52831"/>
    <w:rsid w:val="00C52E70"/>
    <w:rsid w:val="00C534C6"/>
    <w:rsid w:val="00C5360B"/>
    <w:rsid w:val="00C53664"/>
    <w:rsid w:val="00C541A5"/>
    <w:rsid w:val="00C544F8"/>
    <w:rsid w:val="00C546EE"/>
    <w:rsid w:val="00C54C64"/>
    <w:rsid w:val="00C54E7E"/>
    <w:rsid w:val="00C57577"/>
    <w:rsid w:val="00C60EBA"/>
    <w:rsid w:val="00C62194"/>
    <w:rsid w:val="00C631B6"/>
    <w:rsid w:val="00C65005"/>
    <w:rsid w:val="00C67F9D"/>
    <w:rsid w:val="00C704EE"/>
    <w:rsid w:val="00C71228"/>
    <w:rsid w:val="00C71421"/>
    <w:rsid w:val="00C71C36"/>
    <w:rsid w:val="00C73207"/>
    <w:rsid w:val="00C75AB3"/>
    <w:rsid w:val="00C75CB3"/>
    <w:rsid w:val="00C76E70"/>
    <w:rsid w:val="00C76E9C"/>
    <w:rsid w:val="00C77230"/>
    <w:rsid w:val="00C77514"/>
    <w:rsid w:val="00C77616"/>
    <w:rsid w:val="00C80585"/>
    <w:rsid w:val="00C80656"/>
    <w:rsid w:val="00C81F4D"/>
    <w:rsid w:val="00C83205"/>
    <w:rsid w:val="00C833CC"/>
    <w:rsid w:val="00C84396"/>
    <w:rsid w:val="00C84B92"/>
    <w:rsid w:val="00C8500A"/>
    <w:rsid w:val="00C868B8"/>
    <w:rsid w:val="00C86BF2"/>
    <w:rsid w:val="00C86CD2"/>
    <w:rsid w:val="00C87694"/>
    <w:rsid w:val="00C87ADC"/>
    <w:rsid w:val="00C91249"/>
    <w:rsid w:val="00C93C7E"/>
    <w:rsid w:val="00C93D56"/>
    <w:rsid w:val="00C94571"/>
    <w:rsid w:val="00C94AB8"/>
    <w:rsid w:val="00C95151"/>
    <w:rsid w:val="00C959F4"/>
    <w:rsid w:val="00C95BA3"/>
    <w:rsid w:val="00C95DEE"/>
    <w:rsid w:val="00C95E00"/>
    <w:rsid w:val="00C97610"/>
    <w:rsid w:val="00CA09E1"/>
    <w:rsid w:val="00CA0BA6"/>
    <w:rsid w:val="00CA2D60"/>
    <w:rsid w:val="00CA2F56"/>
    <w:rsid w:val="00CA40FC"/>
    <w:rsid w:val="00CA604C"/>
    <w:rsid w:val="00CA656F"/>
    <w:rsid w:val="00CA66A0"/>
    <w:rsid w:val="00CA7199"/>
    <w:rsid w:val="00CA747C"/>
    <w:rsid w:val="00CA7991"/>
    <w:rsid w:val="00CA7C4F"/>
    <w:rsid w:val="00CA7FB7"/>
    <w:rsid w:val="00CB059C"/>
    <w:rsid w:val="00CB1160"/>
    <w:rsid w:val="00CB1A05"/>
    <w:rsid w:val="00CB2302"/>
    <w:rsid w:val="00CB29B4"/>
    <w:rsid w:val="00CB2C1D"/>
    <w:rsid w:val="00CB31EA"/>
    <w:rsid w:val="00CB3776"/>
    <w:rsid w:val="00CB3B37"/>
    <w:rsid w:val="00CB3B7B"/>
    <w:rsid w:val="00CB4E8F"/>
    <w:rsid w:val="00CB5190"/>
    <w:rsid w:val="00CB57E6"/>
    <w:rsid w:val="00CB5CD3"/>
    <w:rsid w:val="00CB6224"/>
    <w:rsid w:val="00CC03F5"/>
    <w:rsid w:val="00CC06ED"/>
    <w:rsid w:val="00CC0D72"/>
    <w:rsid w:val="00CC12DB"/>
    <w:rsid w:val="00CC1489"/>
    <w:rsid w:val="00CC1B2C"/>
    <w:rsid w:val="00CC27FD"/>
    <w:rsid w:val="00CC4320"/>
    <w:rsid w:val="00CC43F0"/>
    <w:rsid w:val="00CC57D2"/>
    <w:rsid w:val="00CC5A04"/>
    <w:rsid w:val="00CC5F93"/>
    <w:rsid w:val="00CC7253"/>
    <w:rsid w:val="00CC783C"/>
    <w:rsid w:val="00CC7EBE"/>
    <w:rsid w:val="00CD1C40"/>
    <w:rsid w:val="00CD4271"/>
    <w:rsid w:val="00CD4474"/>
    <w:rsid w:val="00CD5494"/>
    <w:rsid w:val="00CD74E3"/>
    <w:rsid w:val="00CE0865"/>
    <w:rsid w:val="00CE23D3"/>
    <w:rsid w:val="00CE2A2A"/>
    <w:rsid w:val="00CE526D"/>
    <w:rsid w:val="00CE57BC"/>
    <w:rsid w:val="00CE78E2"/>
    <w:rsid w:val="00CE7984"/>
    <w:rsid w:val="00CE7C33"/>
    <w:rsid w:val="00CF3120"/>
    <w:rsid w:val="00CF5202"/>
    <w:rsid w:val="00CF7479"/>
    <w:rsid w:val="00CF78BA"/>
    <w:rsid w:val="00D005B6"/>
    <w:rsid w:val="00D02845"/>
    <w:rsid w:val="00D02F7C"/>
    <w:rsid w:val="00D02F8D"/>
    <w:rsid w:val="00D03B1D"/>
    <w:rsid w:val="00D03B88"/>
    <w:rsid w:val="00D05C68"/>
    <w:rsid w:val="00D06038"/>
    <w:rsid w:val="00D065B3"/>
    <w:rsid w:val="00D06648"/>
    <w:rsid w:val="00D06701"/>
    <w:rsid w:val="00D06861"/>
    <w:rsid w:val="00D07D34"/>
    <w:rsid w:val="00D12551"/>
    <w:rsid w:val="00D218BD"/>
    <w:rsid w:val="00D21CD6"/>
    <w:rsid w:val="00D23081"/>
    <w:rsid w:val="00D25C5E"/>
    <w:rsid w:val="00D26014"/>
    <w:rsid w:val="00D26438"/>
    <w:rsid w:val="00D26D28"/>
    <w:rsid w:val="00D30081"/>
    <w:rsid w:val="00D3186F"/>
    <w:rsid w:val="00D318C3"/>
    <w:rsid w:val="00D31BEC"/>
    <w:rsid w:val="00D31D62"/>
    <w:rsid w:val="00D32C88"/>
    <w:rsid w:val="00D33BF6"/>
    <w:rsid w:val="00D33DDD"/>
    <w:rsid w:val="00D3435C"/>
    <w:rsid w:val="00D35A43"/>
    <w:rsid w:val="00D3648A"/>
    <w:rsid w:val="00D3719B"/>
    <w:rsid w:val="00D37CBC"/>
    <w:rsid w:val="00D40961"/>
    <w:rsid w:val="00D409EF"/>
    <w:rsid w:val="00D411B4"/>
    <w:rsid w:val="00D419BE"/>
    <w:rsid w:val="00D4504A"/>
    <w:rsid w:val="00D462C5"/>
    <w:rsid w:val="00D46911"/>
    <w:rsid w:val="00D46C37"/>
    <w:rsid w:val="00D46DF5"/>
    <w:rsid w:val="00D477E1"/>
    <w:rsid w:val="00D50231"/>
    <w:rsid w:val="00D503FF"/>
    <w:rsid w:val="00D505F6"/>
    <w:rsid w:val="00D5060C"/>
    <w:rsid w:val="00D50AD6"/>
    <w:rsid w:val="00D51148"/>
    <w:rsid w:val="00D51A9E"/>
    <w:rsid w:val="00D54FD9"/>
    <w:rsid w:val="00D553F0"/>
    <w:rsid w:val="00D555A6"/>
    <w:rsid w:val="00D55D0B"/>
    <w:rsid w:val="00D577C7"/>
    <w:rsid w:val="00D57D3D"/>
    <w:rsid w:val="00D629F9"/>
    <w:rsid w:val="00D65738"/>
    <w:rsid w:val="00D658EA"/>
    <w:rsid w:val="00D65BF6"/>
    <w:rsid w:val="00D66225"/>
    <w:rsid w:val="00D6643D"/>
    <w:rsid w:val="00D66635"/>
    <w:rsid w:val="00D66B94"/>
    <w:rsid w:val="00D675B9"/>
    <w:rsid w:val="00D67A2A"/>
    <w:rsid w:val="00D67E42"/>
    <w:rsid w:val="00D70AA0"/>
    <w:rsid w:val="00D73C12"/>
    <w:rsid w:val="00D7436F"/>
    <w:rsid w:val="00D747EC"/>
    <w:rsid w:val="00D74B1E"/>
    <w:rsid w:val="00D74BC4"/>
    <w:rsid w:val="00D74F8A"/>
    <w:rsid w:val="00D75794"/>
    <w:rsid w:val="00D759FC"/>
    <w:rsid w:val="00D75A9B"/>
    <w:rsid w:val="00D77A25"/>
    <w:rsid w:val="00D81804"/>
    <w:rsid w:val="00D821A0"/>
    <w:rsid w:val="00D82200"/>
    <w:rsid w:val="00D83A9D"/>
    <w:rsid w:val="00D841FF"/>
    <w:rsid w:val="00D84641"/>
    <w:rsid w:val="00D847BF"/>
    <w:rsid w:val="00D8505D"/>
    <w:rsid w:val="00D850BF"/>
    <w:rsid w:val="00D85325"/>
    <w:rsid w:val="00D85B93"/>
    <w:rsid w:val="00D86F50"/>
    <w:rsid w:val="00D87252"/>
    <w:rsid w:val="00D87420"/>
    <w:rsid w:val="00D87E51"/>
    <w:rsid w:val="00D90FF3"/>
    <w:rsid w:val="00D91E4B"/>
    <w:rsid w:val="00D921B6"/>
    <w:rsid w:val="00D92664"/>
    <w:rsid w:val="00D963D0"/>
    <w:rsid w:val="00D9687B"/>
    <w:rsid w:val="00D971BF"/>
    <w:rsid w:val="00D973D2"/>
    <w:rsid w:val="00D9799B"/>
    <w:rsid w:val="00D97A2D"/>
    <w:rsid w:val="00DA107E"/>
    <w:rsid w:val="00DA149B"/>
    <w:rsid w:val="00DA2B8A"/>
    <w:rsid w:val="00DA3869"/>
    <w:rsid w:val="00DA5C0F"/>
    <w:rsid w:val="00DA78C2"/>
    <w:rsid w:val="00DB0A68"/>
    <w:rsid w:val="00DB1BE6"/>
    <w:rsid w:val="00DB228D"/>
    <w:rsid w:val="00DB2608"/>
    <w:rsid w:val="00DB3BEE"/>
    <w:rsid w:val="00DB3C5D"/>
    <w:rsid w:val="00DB3E1B"/>
    <w:rsid w:val="00DB3F72"/>
    <w:rsid w:val="00DB4183"/>
    <w:rsid w:val="00DB782F"/>
    <w:rsid w:val="00DC0E2B"/>
    <w:rsid w:val="00DC17D3"/>
    <w:rsid w:val="00DC1F1E"/>
    <w:rsid w:val="00DC28AB"/>
    <w:rsid w:val="00DC2A68"/>
    <w:rsid w:val="00DC444A"/>
    <w:rsid w:val="00DC4F85"/>
    <w:rsid w:val="00DC51E3"/>
    <w:rsid w:val="00DC523F"/>
    <w:rsid w:val="00DC6A58"/>
    <w:rsid w:val="00DC6D8D"/>
    <w:rsid w:val="00DC7E39"/>
    <w:rsid w:val="00DD12CB"/>
    <w:rsid w:val="00DD2257"/>
    <w:rsid w:val="00DD282E"/>
    <w:rsid w:val="00DD3F1D"/>
    <w:rsid w:val="00DD4112"/>
    <w:rsid w:val="00DD4C2D"/>
    <w:rsid w:val="00DD50DA"/>
    <w:rsid w:val="00DD543F"/>
    <w:rsid w:val="00DD5444"/>
    <w:rsid w:val="00DD5DE6"/>
    <w:rsid w:val="00DD5F41"/>
    <w:rsid w:val="00DD7A86"/>
    <w:rsid w:val="00DE027C"/>
    <w:rsid w:val="00DE1244"/>
    <w:rsid w:val="00DE159C"/>
    <w:rsid w:val="00DE2157"/>
    <w:rsid w:val="00DE2D6B"/>
    <w:rsid w:val="00DE74DD"/>
    <w:rsid w:val="00DF08B3"/>
    <w:rsid w:val="00DF112C"/>
    <w:rsid w:val="00DF16D2"/>
    <w:rsid w:val="00DF1CDF"/>
    <w:rsid w:val="00DF324D"/>
    <w:rsid w:val="00DF4BB1"/>
    <w:rsid w:val="00E00458"/>
    <w:rsid w:val="00E02420"/>
    <w:rsid w:val="00E024C1"/>
    <w:rsid w:val="00E0255E"/>
    <w:rsid w:val="00E03B5B"/>
    <w:rsid w:val="00E0503B"/>
    <w:rsid w:val="00E05359"/>
    <w:rsid w:val="00E0773A"/>
    <w:rsid w:val="00E078F6"/>
    <w:rsid w:val="00E10039"/>
    <w:rsid w:val="00E1018A"/>
    <w:rsid w:val="00E110C6"/>
    <w:rsid w:val="00E11406"/>
    <w:rsid w:val="00E12539"/>
    <w:rsid w:val="00E13470"/>
    <w:rsid w:val="00E13E25"/>
    <w:rsid w:val="00E13F6E"/>
    <w:rsid w:val="00E14C0F"/>
    <w:rsid w:val="00E159CB"/>
    <w:rsid w:val="00E15E40"/>
    <w:rsid w:val="00E1721C"/>
    <w:rsid w:val="00E177F2"/>
    <w:rsid w:val="00E17FF6"/>
    <w:rsid w:val="00E20395"/>
    <w:rsid w:val="00E20900"/>
    <w:rsid w:val="00E2092B"/>
    <w:rsid w:val="00E20C3C"/>
    <w:rsid w:val="00E22B21"/>
    <w:rsid w:val="00E25E69"/>
    <w:rsid w:val="00E2679D"/>
    <w:rsid w:val="00E27173"/>
    <w:rsid w:val="00E2735B"/>
    <w:rsid w:val="00E32363"/>
    <w:rsid w:val="00E33692"/>
    <w:rsid w:val="00E343F7"/>
    <w:rsid w:val="00E35F79"/>
    <w:rsid w:val="00E36D77"/>
    <w:rsid w:val="00E37C6B"/>
    <w:rsid w:val="00E40107"/>
    <w:rsid w:val="00E421AD"/>
    <w:rsid w:val="00E4406A"/>
    <w:rsid w:val="00E45186"/>
    <w:rsid w:val="00E45336"/>
    <w:rsid w:val="00E45DC9"/>
    <w:rsid w:val="00E4635B"/>
    <w:rsid w:val="00E46E02"/>
    <w:rsid w:val="00E47528"/>
    <w:rsid w:val="00E478CB"/>
    <w:rsid w:val="00E528CB"/>
    <w:rsid w:val="00E541D9"/>
    <w:rsid w:val="00E54848"/>
    <w:rsid w:val="00E5526B"/>
    <w:rsid w:val="00E563BD"/>
    <w:rsid w:val="00E5728E"/>
    <w:rsid w:val="00E5763D"/>
    <w:rsid w:val="00E57830"/>
    <w:rsid w:val="00E606AC"/>
    <w:rsid w:val="00E61849"/>
    <w:rsid w:val="00E62C14"/>
    <w:rsid w:val="00E62D23"/>
    <w:rsid w:val="00E633B3"/>
    <w:rsid w:val="00E64B04"/>
    <w:rsid w:val="00E6555E"/>
    <w:rsid w:val="00E65AA4"/>
    <w:rsid w:val="00E65CE8"/>
    <w:rsid w:val="00E665B4"/>
    <w:rsid w:val="00E703A6"/>
    <w:rsid w:val="00E70D51"/>
    <w:rsid w:val="00E7161F"/>
    <w:rsid w:val="00E73B17"/>
    <w:rsid w:val="00E7531C"/>
    <w:rsid w:val="00E76EC7"/>
    <w:rsid w:val="00E76FE3"/>
    <w:rsid w:val="00E80F0E"/>
    <w:rsid w:val="00E81462"/>
    <w:rsid w:val="00E8193E"/>
    <w:rsid w:val="00E829DB"/>
    <w:rsid w:val="00E83B9B"/>
    <w:rsid w:val="00E84A2D"/>
    <w:rsid w:val="00E85329"/>
    <w:rsid w:val="00E854F1"/>
    <w:rsid w:val="00E85AB1"/>
    <w:rsid w:val="00E85C8C"/>
    <w:rsid w:val="00E8662C"/>
    <w:rsid w:val="00E870D5"/>
    <w:rsid w:val="00E87B1B"/>
    <w:rsid w:val="00E919D9"/>
    <w:rsid w:val="00E92EA2"/>
    <w:rsid w:val="00E94002"/>
    <w:rsid w:val="00E943C4"/>
    <w:rsid w:val="00E94536"/>
    <w:rsid w:val="00E948AD"/>
    <w:rsid w:val="00E94FB4"/>
    <w:rsid w:val="00E955D5"/>
    <w:rsid w:val="00E95670"/>
    <w:rsid w:val="00E95925"/>
    <w:rsid w:val="00E95FB7"/>
    <w:rsid w:val="00E9640B"/>
    <w:rsid w:val="00E967A1"/>
    <w:rsid w:val="00E96959"/>
    <w:rsid w:val="00E973FE"/>
    <w:rsid w:val="00E97A65"/>
    <w:rsid w:val="00E97D30"/>
    <w:rsid w:val="00EA15FA"/>
    <w:rsid w:val="00EA2982"/>
    <w:rsid w:val="00EA466D"/>
    <w:rsid w:val="00EA57C0"/>
    <w:rsid w:val="00EA6074"/>
    <w:rsid w:val="00EA65BC"/>
    <w:rsid w:val="00EA6E89"/>
    <w:rsid w:val="00EA722A"/>
    <w:rsid w:val="00EB03FC"/>
    <w:rsid w:val="00EB1F58"/>
    <w:rsid w:val="00EB2AA6"/>
    <w:rsid w:val="00EB35C9"/>
    <w:rsid w:val="00EB39B5"/>
    <w:rsid w:val="00EB41C0"/>
    <w:rsid w:val="00EB657C"/>
    <w:rsid w:val="00EB6858"/>
    <w:rsid w:val="00EB701C"/>
    <w:rsid w:val="00EC0598"/>
    <w:rsid w:val="00EC22B9"/>
    <w:rsid w:val="00EC3363"/>
    <w:rsid w:val="00EC5C2C"/>
    <w:rsid w:val="00EC71F8"/>
    <w:rsid w:val="00ED0AD0"/>
    <w:rsid w:val="00ED1136"/>
    <w:rsid w:val="00ED226B"/>
    <w:rsid w:val="00ED2613"/>
    <w:rsid w:val="00ED39B7"/>
    <w:rsid w:val="00ED4151"/>
    <w:rsid w:val="00ED4666"/>
    <w:rsid w:val="00ED56DD"/>
    <w:rsid w:val="00ED58C3"/>
    <w:rsid w:val="00ED7A1D"/>
    <w:rsid w:val="00EE1DD7"/>
    <w:rsid w:val="00EE1F11"/>
    <w:rsid w:val="00EE3E62"/>
    <w:rsid w:val="00EE4683"/>
    <w:rsid w:val="00EE6294"/>
    <w:rsid w:val="00EE63DA"/>
    <w:rsid w:val="00EE761B"/>
    <w:rsid w:val="00EE7A62"/>
    <w:rsid w:val="00EF08B3"/>
    <w:rsid w:val="00EF3AD2"/>
    <w:rsid w:val="00EF409F"/>
    <w:rsid w:val="00EF47B9"/>
    <w:rsid w:val="00EF4893"/>
    <w:rsid w:val="00EF4DDB"/>
    <w:rsid w:val="00EF5688"/>
    <w:rsid w:val="00EF5AB7"/>
    <w:rsid w:val="00EF5C86"/>
    <w:rsid w:val="00F01D91"/>
    <w:rsid w:val="00F02275"/>
    <w:rsid w:val="00F03521"/>
    <w:rsid w:val="00F047A9"/>
    <w:rsid w:val="00F04C47"/>
    <w:rsid w:val="00F0652B"/>
    <w:rsid w:val="00F07716"/>
    <w:rsid w:val="00F07D56"/>
    <w:rsid w:val="00F11F1E"/>
    <w:rsid w:val="00F12059"/>
    <w:rsid w:val="00F125DF"/>
    <w:rsid w:val="00F14164"/>
    <w:rsid w:val="00F144F0"/>
    <w:rsid w:val="00F15147"/>
    <w:rsid w:val="00F152EB"/>
    <w:rsid w:val="00F17C61"/>
    <w:rsid w:val="00F17F39"/>
    <w:rsid w:val="00F2016C"/>
    <w:rsid w:val="00F21741"/>
    <w:rsid w:val="00F226C7"/>
    <w:rsid w:val="00F24203"/>
    <w:rsid w:val="00F24ADF"/>
    <w:rsid w:val="00F261C7"/>
    <w:rsid w:val="00F265D7"/>
    <w:rsid w:val="00F27C11"/>
    <w:rsid w:val="00F30A39"/>
    <w:rsid w:val="00F30ECA"/>
    <w:rsid w:val="00F30FC9"/>
    <w:rsid w:val="00F33F65"/>
    <w:rsid w:val="00F3469D"/>
    <w:rsid w:val="00F3612B"/>
    <w:rsid w:val="00F40BE1"/>
    <w:rsid w:val="00F40E61"/>
    <w:rsid w:val="00F40E8F"/>
    <w:rsid w:val="00F42B28"/>
    <w:rsid w:val="00F42CB5"/>
    <w:rsid w:val="00F42F96"/>
    <w:rsid w:val="00F43300"/>
    <w:rsid w:val="00F433E8"/>
    <w:rsid w:val="00F5057C"/>
    <w:rsid w:val="00F505B0"/>
    <w:rsid w:val="00F507FC"/>
    <w:rsid w:val="00F50BC2"/>
    <w:rsid w:val="00F5359A"/>
    <w:rsid w:val="00F53BD8"/>
    <w:rsid w:val="00F548A4"/>
    <w:rsid w:val="00F54AEA"/>
    <w:rsid w:val="00F54D16"/>
    <w:rsid w:val="00F54DCE"/>
    <w:rsid w:val="00F562C3"/>
    <w:rsid w:val="00F56F57"/>
    <w:rsid w:val="00F57E7B"/>
    <w:rsid w:val="00F62212"/>
    <w:rsid w:val="00F6283D"/>
    <w:rsid w:val="00F630DF"/>
    <w:rsid w:val="00F63E07"/>
    <w:rsid w:val="00F64873"/>
    <w:rsid w:val="00F65B82"/>
    <w:rsid w:val="00F70AC0"/>
    <w:rsid w:val="00F70E7F"/>
    <w:rsid w:val="00F740AB"/>
    <w:rsid w:val="00F7421A"/>
    <w:rsid w:val="00F7448A"/>
    <w:rsid w:val="00F7455A"/>
    <w:rsid w:val="00F74C72"/>
    <w:rsid w:val="00F74EA7"/>
    <w:rsid w:val="00F74F77"/>
    <w:rsid w:val="00F75C76"/>
    <w:rsid w:val="00F75CDA"/>
    <w:rsid w:val="00F76E20"/>
    <w:rsid w:val="00F77373"/>
    <w:rsid w:val="00F7774D"/>
    <w:rsid w:val="00F8071A"/>
    <w:rsid w:val="00F80FF4"/>
    <w:rsid w:val="00F81BAE"/>
    <w:rsid w:val="00F81C01"/>
    <w:rsid w:val="00F82CBF"/>
    <w:rsid w:val="00F8323E"/>
    <w:rsid w:val="00F8330D"/>
    <w:rsid w:val="00F833D5"/>
    <w:rsid w:val="00F838A3"/>
    <w:rsid w:val="00F8515D"/>
    <w:rsid w:val="00F85424"/>
    <w:rsid w:val="00F86B0D"/>
    <w:rsid w:val="00F87117"/>
    <w:rsid w:val="00F91679"/>
    <w:rsid w:val="00F92EBD"/>
    <w:rsid w:val="00F93413"/>
    <w:rsid w:val="00F935DB"/>
    <w:rsid w:val="00F938A1"/>
    <w:rsid w:val="00F93994"/>
    <w:rsid w:val="00F9409F"/>
    <w:rsid w:val="00F943D4"/>
    <w:rsid w:val="00F94EE4"/>
    <w:rsid w:val="00F956F5"/>
    <w:rsid w:val="00F960CD"/>
    <w:rsid w:val="00F96DD7"/>
    <w:rsid w:val="00F9717F"/>
    <w:rsid w:val="00F9749C"/>
    <w:rsid w:val="00F974F2"/>
    <w:rsid w:val="00FA1394"/>
    <w:rsid w:val="00FA1571"/>
    <w:rsid w:val="00FA281D"/>
    <w:rsid w:val="00FA28C7"/>
    <w:rsid w:val="00FA29CF"/>
    <w:rsid w:val="00FA2A29"/>
    <w:rsid w:val="00FA33F3"/>
    <w:rsid w:val="00FA3B19"/>
    <w:rsid w:val="00FA569B"/>
    <w:rsid w:val="00FB0D2A"/>
    <w:rsid w:val="00FB212D"/>
    <w:rsid w:val="00FB26BC"/>
    <w:rsid w:val="00FB3752"/>
    <w:rsid w:val="00FB45E1"/>
    <w:rsid w:val="00FB5076"/>
    <w:rsid w:val="00FB5A02"/>
    <w:rsid w:val="00FB6194"/>
    <w:rsid w:val="00FB63A0"/>
    <w:rsid w:val="00FB660D"/>
    <w:rsid w:val="00FB7324"/>
    <w:rsid w:val="00FC04F4"/>
    <w:rsid w:val="00FC1938"/>
    <w:rsid w:val="00FC27F1"/>
    <w:rsid w:val="00FC3035"/>
    <w:rsid w:val="00FC3E80"/>
    <w:rsid w:val="00FC5022"/>
    <w:rsid w:val="00FC52B8"/>
    <w:rsid w:val="00FC664A"/>
    <w:rsid w:val="00FC6FD2"/>
    <w:rsid w:val="00FD1CF2"/>
    <w:rsid w:val="00FD1E6F"/>
    <w:rsid w:val="00FD2BDC"/>
    <w:rsid w:val="00FD415E"/>
    <w:rsid w:val="00FD4689"/>
    <w:rsid w:val="00FD5D6D"/>
    <w:rsid w:val="00FD6D7C"/>
    <w:rsid w:val="00FD72F2"/>
    <w:rsid w:val="00FD7ABC"/>
    <w:rsid w:val="00FE0BDF"/>
    <w:rsid w:val="00FE5D58"/>
    <w:rsid w:val="00FE7184"/>
    <w:rsid w:val="00FF008C"/>
    <w:rsid w:val="00FF089C"/>
    <w:rsid w:val="00FF3192"/>
    <w:rsid w:val="00FF31A1"/>
    <w:rsid w:val="00FF34ED"/>
    <w:rsid w:val="00FF47E6"/>
    <w:rsid w:val="00FF51EF"/>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CA9A1"/>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B94C96"/>
    <w:pPr>
      <w:ind w:left="720"/>
      <w:contextualSpacing/>
    </w:pPr>
  </w:style>
  <w:style w:type="character" w:styleId="UnresolvedMention">
    <w:name w:val="Unresolved Mention"/>
    <w:basedOn w:val="DefaultParagraphFont"/>
    <w:uiPriority w:val="99"/>
    <w:semiHidden/>
    <w:unhideWhenUsed/>
    <w:rsid w:val="00C253FD"/>
    <w:rPr>
      <w:color w:val="605E5C"/>
      <w:shd w:val="clear" w:color="auto" w:fill="E1DFDD"/>
    </w:rPr>
  </w:style>
  <w:style w:type="character" w:styleId="FollowedHyperlink">
    <w:name w:val="FollowedHyperlink"/>
    <w:basedOn w:val="DefaultParagraphFont"/>
    <w:uiPriority w:val="99"/>
    <w:semiHidden/>
    <w:unhideWhenUsed/>
    <w:rsid w:val="00C253FD"/>
    <w:rPr>
      <w:color w:val="954F72" w:themeColor="followedHyperlink"/>
      <w:u w:val="single"/>
    </w:rPr>
  </w:style>
  <w:style w:type="paragraph" w:styleId="HTMLPreformatted">
    <w:name w:val="HTML Preformatted"/>
    <w:basedOn w:val="Normal"/>
    <w:link w:val="HTMLPreformattedChar"/>
    <w:uiPriority w:val="99"/>
    <w:semiHidden/>
    <w:unhideWhenUsed/>
    <w:rsid w:val="00573C9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73C9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30113">
      <w:bodyDiv w:val="1"/>
      <w:marLeft w:val="0"/>
      <w:marRight w:val="0"/>
      <w:marTop w:val="0"/>
      <w:marBottom w:val="0"/>
      <w:divBdr>
        <w:top w:val="none" w:sz="0" w:space="0" w:color="auto"/>
        <w:left w:val="none" w:sz="0" w:space="0" w:color="auto"/>
        <w:bottom w:val="none" w:sz="0" w:space="0" w:color="auto"/>
        <w:right w:val="none" w:sz="0" w:space="0" w:color="auto"/>
      </w:divBdr>
    </w:div>
    <w:div w:id="56318677">
      <w:bodyDiv w:val="1"/>
      <w:marLeft w:val="0"/>
      <w:marRight w:val="0"/>
      <w:marTop w:val="0"/>
      <w:marBottom w:val="0"/>
      <w:divBdr>
        <w:top w:val="none" w:sz="0" w:space="0" w:color="auto"/>
        <w:left w:val="none" w:sz="0" w:space="0" w:color="auto"/>
        <w:bottom w:val="none" w:sz="0" w:space="0" w:color="auto"/>
        <w:right w:val="none" w:sz="0" w:space="0" w:color="auto"/>
      </w:divBdr>
    </w:div>
    <w:div w:id="71390266">
      <w:bodyDiv w:val="1"/>
      <w:marLeft w:val="0"/>
      <w:marRight w:val="0"/>
      <w:marTop w:val="0"/>
      <w:marBottom w:val="0"/>
      <w:divBdr>
        <w:top w:val="none" w:sz="0" w:space="0" w:color="auto"/>
        <w:left w:val="none" w:sz="0" w:space="0" w:color="auto"/>
        <w:bottom w:val="none" w:sz="0" w:space="0" w:color="auto"/>
        <w:right w:val="none" w:sz="0" w:space="0" w:color="auto"/>
      </w:divBdr>
    </w:div>
    <w:div w:id="334187877">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03067921">
      <w:bodyDiv w:val="1"/>
      <w:marLeft w:val="0"/>
      <w:marRight w:val="0"/>
      <w:marTop w:val="0"/>
      <w:marBottom w:val="0"/>
      <w:divBdr>
        <w:top w:val="none" w:sz="0" w:space="0" w:color="auto"/>
        <w:left w:val="none" w:sz="0" w:space="0" w:color="auto"/>
        <w:bottom w:val="none" w:sz="0" w:space="0" w:color="auto"/>
        <w:right w:val="none" w:sz="0" w:space="0" w:color="auto"/>
      </w:divBdr>
    </w:div>
    <w:div w:id="466900223">
      <w:bodyDiv w:val="1"/>
      <w:marLeft w:val="0"/>
      <w:marRight w:val="0"/>
      <w:marTop w:val="0"/>
      <w:marBottom w:val="0"/>
      <w:divBdr>
        <w:top w:val="none" w:sz="0" w:space="0" w:color="auto"/>
        <w:left w:val="none" w:sz="0" w:space="0" w:color="auto"/>
        <w:bottom w:val="none" w:sz="0" w:space="0" w:color="auto"/>
        <w:right w:val="none" w:sz="0" w:space="0" w:color="auto"/>
      </w:divBdr>
    </w:div>
    <w:div w:id="557397135">
      <w:bodyDiv w:val="1"/>
      <w:marLeft w:val="0"/>
      <w:marRight w:val="0"/>
      <w:marTop w:val="0"/>
      <w:marBottom w:val="0"/>
      <w:divBdr>
        <w:top w:val="none" w:sz="0" w:space="0" w:color="auto"/>
        <w:left w:val="none" w:sz="0" w:space="0" w:color="auto"/>
        <w:bottom w:val="none" w:sz="0" w:space="0" w:color="auto"/>
        <w:right w:val="none" w:sz="0" w:space="0" w:color="auto"/>
      </w:divBdr>
    </w:div>
    <w:div w:id="573272879">
      <w:bodyDiv w:val="1"/>
      <w:marLeft w:val="0"/>
      <w:marRight w:val="0"/>
      <w:marTop w:val="0"/>
      <w:marBottom w:val="0"/>
      <w:divBdr>
        <w:top w:val="none" w:sz="0" w:space="0" w:color="auto"/>
        <w:left w:val="none" w:sz="0" w:space="0" w:color="auto"/>
        <w:bottom w:val="none" w:sz="0" w:space="0" w:color="auto"/>
        <w:right w:val="none" w:sz="0" w:space="0" w:color="auto"/>
      </w:divBdr>
    </w:div>
    <w:div w:id="682822807">
      <w:bodyDiv w:val="1"/>
      <w:marLeft w:val="0"/>
      <w:marRight w:val="0"/>
      <w:marTop w:val="0"/>
      <w:marBottom w:val="0"/>
      <w:divBdr>
        <w:top w:val="none" w:sz="0" w:space="0" w:color="auto"/>
        <w:left w:val="none" w:sz="0" w:space="0" w:color="auto"/>
        <w:bottom w:val="none" w:sz="0" w:space="0" w:color="auto"/>
        <w:right w:val="none" w:sz="0" w:space="0" w:color="auto"/>
      </w:divBdr>
      <w:divsChild>
        <w:div w:id="830025412">
          <w:marLeft w:val="0"/>
          <w:marRight w:val="0"/>
          <w:marTop w:val="0"/>
          <w:marBottom w:val="0"/>
          <w:divBdr>
            <w:top w:val="none" w:sz="0" w:space="0" w:color="auto"/>
            <w:left w:val="none" w:sz="0" w:space="0" w:color="auto"/>
            <w:bottom w:val="none" w:sz="0" w:space="0" w:color="auto"/>
            <w:right w:val="none" w:sz="0" w:space="0" w:color="auto"/>
          </w:divBdr>
          <w:divsChild>
            <w:div w:id="654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6236">
      <w:bodyDiv w:val="1"/>
      <w:marLeft w:val="0"/>
      <w:marRight w:val="0"/>
      <w:marTop w:val="0"/>
      <w:marBottom w:val="0"/>
      <w:divBdr>
        <w:top w:val="none" w:sz="0" w:space="0" w:color="auto"/>
        <w:left w:val="none" w:sz="0" w:space="0" w:color="auto"/>
        <w:bottom w:val="none" w:sz="0" w:space="0" w:color="auto"/>
        <w:right w:val="none" w:sz="0" w:space="0" w:color="auto"/>
      </w:divBdr>
    </w:div>
    <w:div w:id="749886834">
      <w:bodyDiv w:val="1"/>
      <w:marLeft w:val="0"/>
      <w:marRight w:val="0"/>
      <w:marTop w:val="0"/>
      <w:marBottom w:val="0"/>
      <w:divBdr>
        <w:top w:val="none" w:sz="0" w:space="0" w:color="auto"/>
        <w:left w:val="none" w:sz="0" w:space="0" w:color="auto"/>
        <w:bottom w:val="none" w:sz="0" w:space="0" w:color="auto"/>
        <w:right w:val="none" w:sz="0" w:space="0" w:color="auto"/>
      </w:divBdr>
    </w:div>
    <w:div w:id="807941430">
      <w:bodyDiv w:val="1"/>
      <w:marLeft w:val="0"/>
      <w:marRight w:val="0"/>
      <w:marTop w:val="0"/>
      <w:marBottom w:val="0"/>
      <w:divBdr>
        <w:top w:val="none" w:sz="0" w:space="0" w:color="auto"/>
        <w:left w:val="none" w:sz="0" w:space="0" w:color="auto"/>
        <w:bottom w:val="none" w:sz="0" w:space="0" w:color="auto"/>
        <w:right w:val="none" w:sz="0" w:space="0" w:color="auto"/>
      </w:divBdr>
    </w:div>
    <w:div w:id="811672952">
      <w:bodyDiv w:val="1"/>
      <w:marLeft w:val="0"/>
      <w:marRight w:val="0"/>
      <w:marTop w:val="0"/>
      <w:marBottom w:val="0"/>
      <w:divBdr>
        <w:top w:val="none" w:sz="0" w:space="0" w:color="auto"/>
        <w:left w:val="none" w:sz="0" w:space="0" w:color="auto"/>
        <w:bottom w:val="none" w:sz="0" w:space="0" w:color="auto"/>
        <w:right w:val="none" w:sz="0" w:space="0" w:color="auto"/>
      </w:divBdr>
    </w:div>
    <w:div w:id="844436175">
      <w:bodyDiv w:val="1"/>
      <w:marLeft w:val="0"/>
      <w:marRight w:val="0"/>
      <w:marTop w:val="0"/>
      <w:marBottom w:val="0"/>
      <w:divBdr>
        <w:top w:val="none" w:sz="0" w:space="0" w:color="auto"/>
        <w:left w:val="none" w:sz="0" w:space="0" w:color="auto"/>
        <w:bottom w:val="none" w:sz="0" w:space="0" w:color="auto"/>
        <w:right w:val="none" w:sz="0" w:space="0" w:color="auto"/>
      </w:divBdr>
    </w:div>
    <w:div w:id="869799579">
      <w:bodyDiv w:val="1"/>
      <w:marLeft w:val="0"/>
      <w:marRight w:val="0"/>
      <w:marTop w:val="0"/>
      <w:marBottom w:val="0"/>
      <w:divBdr>
        <w:top w:val="none" w:sz="0" w:space="0" w:color="auto"/>
        <w:left w:val="none" w:sz="0" w:space="0" w:color="auto"/>
        <w:bottom w:val="none" w:sz="0" w:space="0" w:color="auto"/>
        <w:right w:val="none" w:sz="0" w:space="0" w:color="auto"/>
      </w:divBdr>
    </w:div>
    <w:div w:id="902569775">
      <w:bodyDiv w:val="1"/>
      <w:marLeft w:val="0"/>
      <w:marRight w:val="0"/>
      <w:marTop w:val="0"/>
      <w:marBottom w:val="0"/>
      <w:divBdr>
        <w:top w:val="none" w:sz="0" w:space="0" w:color="auto"/>
        <w:left w:val="none" w:sz="0" w:space="0" w:color="auto"/>
        <w:bottom w:val="none" w:sz="0" w:space="0" w:color="auto"/>
        <w:right w:val="none" w:sz="0" w:space="0" w:color="auto"/>
      </w:divBdr>
    </w:div>
    <w:div w:id="922184861">
      <w:bodyDiv w:val="1"/>
      <w:marLeft w:val="0"/>
      <w:marRight w:val="0"/>
      <w:marTop w:val="0"/>
      <w:marBottom w:val="0"/>
      <w:divBdr>
        <w:top w:val="none" w:sz="0" w:space="0" w:color="auto"/>
        <w:left w:val="none" w:sz="0" w:space="0" w:color="auto"/>
        <w:bottom w:val="none" w:sz="0" w:space="0" w:color="auto"/>
        <w:right w:val="none" w:sz="0" w:space="0" w:color="auto"/>
      </w:divBdr>
      <w:divsChild>
        <w:div w:id="1795975220">
          <w:marLeft w:val="0"/>
          <w:marRight w:val="0"/>
          <w:marTop w:val="0"/>
          <w:marBottom w:val="0"/>
          <w:divBdr>
            <w:top w:val="none" w:sz="0" w:space="0" w:color="auto"/>
            <w:left w:val="none" w:sz="0" w:space="0" w:color="auto"/>
            <w:bottom w:val="none" w:sz="0" w:space="0" w:color="auto"/>
            <w:right w:val="none" w:sz="0" w:space="0" w:color="auto"/>
          </w:divBdr>
          <w:divsChild>
            <w:div w:id="16661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6539">
      <w:bodyDiv w:val="1"/>
      <w:marLeft w:val="0"/>
      <w:marRight w:val="0"/>
      <w:marTop w:val="0"/>
      <w:marBottom w:val="0"/>
      <w:divBdr>
        <w:top w:val="none" w:sz="0" w:space="0" w:color="auto"/>
        <w:left w:val="none" w:sz="0" w:space="0" w:color="auto"/>
        <w:bottom w:val="none" w:sz="0" w:space="0" w:color="auto"/>
        <w:right w:val="none" w:sz="0" w:space="0" w:color="auto"/>
      </w:divBdr>
    </w:div>
    <w:div w:id="939675809">
      <w:bodyDiv w:val="1"/>
      <w:marLeft w:val="0"/>
      <w:marRight w:val="0"/>
      <w:marTop w:val="0"/>
      <w:marBottom w:val="0"/>
      <w:divBdr>
        <w:top w:val="none" w:sz="0" w:space="0" w:color="auto"/>
        <w:left w:val="none" w:sz="0" w:space="0" w:color="auto"/>
        <w:bottom w:val="none" w:sz="0" w:space="0" w:color="auto"/>
        <w:right w:val="none" w:sz="0" w:space="0" w:color="auto"/>
      </w:divBdr>
    </w:div>
    <w:div w:id="951285090">
      <w:bodyDiv w:val="1"/>
      <w:marLeft w:val="0"/>
      <w:marRight w:val="0"/>
      <w:marTop w:val="0"/>
      <w:marBottom w:val="0"/>
      <w:divBdr>
        <w:top w:val="none" w:sz="0" w:space="0" w:color="auto"/>
        <w:left w:val="none" w:sz="0" w:space="0" w:color="auto"/>
        <w:bottom w:val="none" w:sz="0" w:space="0" w:color="auto"/>
        <w:right w:val="none" w:sz="0" w:space="0" w:color="auto"/>
      </w:divBdr>
    </w:div>
    <w:div w:id="961036951">
      <w:bodyDiv w:val="1"/>
      <w:marLeft w:val="0"/>
      <w:marRight w:val="0"/>
      <w:marTop w:val="0"/>
      <w:marBottom w:val="0"/>
      <w:divBdr>
        <w:top w:val="none" w:sz="0" w:space="0" w:color="auto"/>
        <w:left w:val="none" w:sz="0" w:space="0" w:color="auto"/>
        <w:bottom w:val="none" w:sz="0" w:space="0" w:color="auto"/>
        <w:right w:val="none" w:sz="0" w:space="0" w:color="auto"/>
      </w:divBdr>
      <w:divsChild>
        <w:div w:id="603614310">
          <w:marLeft w:val="0"/>
          <w:marRight w:val="0"/>
          <w:marTop w:val="0"/>
          <w:marBottom w:val="0"/>
          <w:divBdr>
            <w:top w:val="none" w:sz="0" w:space="0" w:color="auto"/>
            <w:left w:val="none" w:sz="0" w:space="0" w:color="auto"/>
            <w:bottom w:val="none" w:sz="0" w:space="0" w:color="auto"/>
            <w:right w:val="none" w:sz="0" w:space="0" w:color="auto"/>
          </w:divBdr>
          <w:divsChild>
            <w:div w:id="17078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2847">
      <w:bodyDiv w:val="1"/>
      <w:marLeft w:val="0"/>
      <w:marRight w:val="0"/>
      <w:marTop w:val="0"/>
      <w:marBottom w:val="0"/>
      <w:divBdr>
        <w:top w:val="none" w:sz="0" w:space="0" w:color="auto"/>
        <w:left w:val="none" w:sz="0" w:space="0" w:color="auto"/>
        <w:bottom w:val="none" w:sz="0" w:space="0" w:color="auto"/>
        <w:right w:val="none" w:sz="0" w:space="0" w:color="auto"/>
      </w:divBdr>
    </w:div>
    <w:div w:id="1042285715">
      <w:bodyDiv w:val="1"/>
      <w:marLeft w:val="0"/>
      <w:marRight w:val="0"/>
      <w:marTop w:val="0"/>
      <w:marBottom w:val="0"/>
      <w:divBdr>
        <w:top w:val="none" w:sz="0" w:space="0" w:color="auto"/>
        <w:left w:val="none" w:sz="0" w:space="0" w:color="auto"/>
        <w:bottom w:val="none" w:sz="0" w:space="0" w:color="auto"/>
        <w:right w:val="none" w:sz="0" w:space="0" w:color="auto"/>
      </w:divBdr>
    </w:div>
    <w:div w:id="1059086100">
      <w:bodyDiv w:val="1"/>
      <w:marLeft w:val="0"/>
      <w:marRight w:val="0"/>
      <w:marTop w:val="0"/>
      <w:marBottom w:val="0"/>
      <w:divBdr>
        <w:top w:val="none" w:sz="0" w:space="0" w:color="auto"/>
        <w:left w:val="none" w:sz="0" w:space="0" w:color="auto"/>
        <w:bottom w:val="none" w:sz="0" w:space="0" w:color="auto"/>
        <w:right w:val="none" w:sz="0" w:space="0" w:color="auto"/>
      </w:divBdr>
    </w:div>
    <w:div w:id="1068193131">
      <w:bodyDiv w:val="1"/>
      <w:marLeft w:val="0"/>
      <w:marRight w:val="0"/>
      <w:marTop w:val="0"/>
      <w:marBottom w:val="0"/>
      <w:divBdr>
        <w:top w:val="none" w:sz="0" w:space="0" w:color="auto"/>
        <w:left w:val="none" w:sz="0" w:space="0" w:color="auto"/>
        <w:bottom w:val="none" w:sz="0" w:space="0" w:color="auto"/>
        <w:right w:val="none" w:sz="0" w:space="0" w:color="auto"/>
      </w:divBdr>
    </w:div>
    <w:div w:id="1168791516">
      <w:bodyDiv w:val="1"/>
      <w:marLeft w:val="0"/>
      <w:marRight w:val="0"/>
      <w:marTop w:val="0"/>
      <w:marBottom w:val="0"/>
      <w:divBdr>
        <w:top w:val="none" w:sz="0" w:space="0" w:color="auto"/>
        <w:left w:val="none" w:sz="0" w:space="0" w:color="auto"/>
        <w:bottom w:val="none" w:sz="0" w:space="0" w:color="auto"/>
        <w:right w:val="none" w:sz="0" w:space="0" w:color="auto"/>
      </w:divBdr>
    </w:div>
    <w:div w:id="1258827768">
      <w:bodyDiv w:val="1"/>
      <w:marLeft w:val="0"/>
      <w:marRight w:val="0"/>
      <w:marTop w:val="0"/>
      <w:marBottom w:val="0"/>
      <w:divBdr>
        <w:top w:val="none" w:sz="0" w:space="0" w:color="auto"/>
        <w:left w:val="none" w:sz="0" w:space="0" w:color="auto"/>
        <w:bottom w:val="none" w:sz="0" w:space="0" w:color="auto"/>
        <w:right w:val="none" w:sz="0" w:space="0" w:color="auto"/>
      </w:divBdr>
    </w:div>
    <w:div w:id="1271160711">
      <w:bodyDiv w:val="1"/>
      <w:marLeft w:val="0"/>
      <w:marRight w:val="0"/>
      <w:marTop w:val="0"/>
      <w:marBottom w:val="0"/>
      <w:divBdr>
        <w:top w:val="none" w:sz="0" w:space="0" w:color="auto"/>
        <w:left w:val="none" w:sz="0" w:space="0" w:color="auto"/>
        <w:bottom w:val="none" w:sz="0" w:space="0" w:color="auto"/>
        <w:right w:val="none" w:sz="0" w:space="0" w:color="auto"/>
      </w:divBdr>
    </w:div>
    <w:div w:id="1289160617">
      <w:bodyDiv w:val="1"/>
      <w:marLeft w:val="0"/>
      <w:marRight w:val="0"/>
      <w:marTop w:val="0"/>
      <w:marBottom w:val="0"/>
      <w:divBdr>
        <w:top w:val="none" w:sz="0" w:space="0" w:color="auto"/>
        <w:left w:val="none" w:sz="0" w:space="0" w:color="auto"/>
        <w:bottom w:val="none" w:sz="0" w:space="0" w:color="auto"/>
        <w:right w:val="none" w:sz="0" w:space="0" w:color="auto"/>
      </w:divBdr>
    </w:div>
    <w:div w:id="1292787258">
      <w:bodyDiv w:val="1"/>
      <w:marLeft w:val="0"/>
      <w:marRight w:val="0"/>
      <w:marTop w:val="0"/>
      <w:marBottom w:val="0"/>
      <w:divBdr>
        <w:top w:val="none" w:sz="0" w:space="0" w:color="auto"/>
        <w:left w:val="none" w:sz="0" w:space="0" w:color="auto"/>
        <w:bottom w:val="none" w:sz="0" w:space="0" w:color="auto"/>
        <w:right w:val="none" w:sz="0" w:space="0" w:color="auto"/>
      </w:divBdr>
    </w:div>
    <w:div w:id="1382170901">
      <w:bodyDiv w:val="1"/>
      <w:marLeft w:val="0"/>
      <w:marRight w:val="0"/>
      <w:marTop w:val="0"/>
      <w:marBottom w:val="0"/>
      <w:divBdr>
        <w:top w:val="none" w:sz="0" w:space="0" w:color="auto"/>
        <w:left w:val="none" w:sz="0" w:space="0" w:color="auto"/>
        <w:bottom w:val="none" w:sz="0" w:space="0" w:color="auto"/>
        <w:right w:val="none" w:sz="0" w:space="0" w:color="auto"/>
      </w:divBdr>
    </w:div>
    <w:div w:id="1386955064">
      <w:bodyDiv w:val="1"/>
      <w:marLeft w:val="0"/>
      <w:marRight w:val="0"/>
      <w:marTop w:val="0"/>
      <w:marBottom w:val="0"/>
      <w:divBdr>
        <w:top w:val="none" w:sz="0" w:space="0" w:color="auto"/>
        <w:left w:val="none" w:sz="0" w:space="0" w:color="auto"/>
        <w:bottom w:val="none" w:sz="0" w:space="0" w:color="auto"/>
        <w:right w:val="none" w:sz="0" w:space="0" w:color="auto"/>
      </w:divBdr>
    </w:div>
    <w:div w:id="1478717341">
      <w:bodyDiv w:val="1"/>
      <w:marLeft w:val="0"/>
      <w:marRight w:val="0"/>
      <w:marTop w:val="0"/>
      <w:marBottom w:val="0"/>
      <w:divBdr>
        <w:top w:val="none" w:sz="0" w:space="0" w:color="auto"/>
        <w:left w:val="none" w:sz="0" w:space="0" w:color="auto"/>
        <w:bottom w:val="none" w:sz="0" w:space="0" w:color="auto"/>
        <w:right w:val="none" w:sz="0" w:space="0" w:color="auto"/>
      </w:divBdr>
    </w:div>
    <w:div w:id="1499922978">
      <w:bodyDiv w:val="1"/>
      <w:marLeft w:val="0"/>
      <w:marRight w:val="0"/>
      <w:marTop w:val="0"/>
      <w:marBottom w:val="0"/>
      <w:divBdr>
        <w:top w:val="none" w:sz="0" w:space="0" w:color="auto"/>
        <w:left w:val="none" w:sz="0" w:space="0" w:color="auto"/>
        <w:bottom w:val="none" w:sz="0" w:space="0" w:color="auto"/>
        <w:right w:val="none" w:sz="0" w:space="0" w:color="auto"/>
      </w:divBdr>
    </w:div>
    <w:div w:id="1614904222">
      <w:bodyDiv w:val="1"/>
      <w:marLeft w:val="0"/>
      <w:marRight w:val="0"/>
      <w:marTop w:val="0"/>
      <w:marBottom w:val="0"/>
      <w:divBdr>
        <w:top w:val="none" w:sz="0" w:space="0" w:color="auto"/>
        <w:left w:val="none" w:sz="0" w:space="0" w:color="auto"/>
        <w:bottom w:val="none" w:sz="0" w:space="0" w:color="auto"/>
        <w:right w:val="none" w:sz="0" w:space="0" w:color="auto"/>
      </w:divBdr>
    </w:div>
    <w:div w:id="1680036018">
      <w:bodyDiv w:val="1"/>
      <w:marLeft w:val="0"/>
      <w:marRight w:val="0"/>
      <w:marTop w:val="0"/>
      <w:marBottom w:val="0"/>
      <w:divBdr>
        <w:top w:val="none" w:sz="0" w:space="0" w:color="auto"/>
        <w:left w:val="none" w:sz="0" w:space="0" w:color="auto"/>
        <w:bottom w:val="none" w:sz="0" w:space="0" w:color="auto"/>
        <w:right w:val="none" w:sz="0" w:space="0" w:color="auto"/>
      </w:divBdr>
    </w:div>
    <w:div w:id="1752578533">
      <w:bodyDiv w:val="1"/>
      <w:marLeft w:val="0"/>
      <w:marRight w:val="0"/>
      <w:marTop w:val="0"/>
      <w:marBottom w:val="0"/>
      <w:divBdr>
        <w:top w:val="none" w:sz="0" w:space="0" w:color="auto"/>
        <w:left w:val="none" w:sz="0" w:space="0" w:color="auto"/>
        <w:bottom w:val="none" w:sz="0" w:space="0" w:color="auto"/>
        <w:right w:val="none" w:sz="0" w:space="0" w:color="auto"/>
      </w:divBdr>
    </w:div>
    <w:div w:id="1754862501">
      <w:bodyDiv w:val="1"/>
      <w:marLeft w:val="0"/>
      <w:marRight w:val="0"/>
      <w:marTop w:val="0"/>
      <w:marBottom w:val="0"/>
      <w:divBdr>
        <w:top w:val="none" w:sz="0" w:space="0" w:color="auto"/>
        <w:left w:val="none" w:sz="0" w:space="0" w:color="auto"/>
        <w:bottom w:val="none" w:sz="0" w:space="0" w:color="auto"/>
        <w:right w:val="none" w:sz="0" w:space="0" w:color="auto"/>
      </w:divBdr>
    </w:div>
    <w:div w:id="1797597036">
      <w:bodyDiv w:val="1"/>
      <w:marLeft w:val="0"/>
      <w:marRight w:val="0"/>
      <w:marTop w:val="0"/>
      <w:marBottom w:val="0"/>
      <w:divBdr>
        <w:top w:val="none" w:sz="0" w:space="0" w:color="auto"/>
        <w:left w:val="none" w:sz="0" w:space="0" w:color="auto"/>
        <w:bottom w:val="none" w:sz="0" w:space="0" w:color="auto"/>
        <w:right w:val="none" w:sz="0" w:space="0" w:color="auto"/>
      </w:divBdr>
    </w:div>
    <w:div w:id="1894535879">
      <w:bodyDiv w:val="1"/>
      <w:marLeft w:val="0"/>
      <w:marRight w:val="0"/>
      <w:marTop w:val="0"/>
      <w:marBottom w:val="0"/>
      <w:divBdr>
        <w:top w:val="none" w:sz="0" w:space="0" w:color="auto"/>
        <w:left w:val="none" w:sz="0" w:space="0" w:color="auto"/>
        <w:bottom w:val="none" w:sz="0" w:space="0" w:color="auto"/>
        <w:right w:val="none" w:sz="0" w:space="0" w:color="auto"/>
      </w:divBdr>
    </w:div>
    <w:div w:id="2004702070">
      <w:bodyDiv w:val="1"/>
      <w:marLeft w:val="0"/>
      <w:marRight w:val="0"/>
      <w:marTop w:val="0"/>
      <w:marBottom w:val="0"/>
      <w:divBdr>
        <w:top w:val="none" w:sz="0" w:space="0" w:color="auto"/>
        <w:left w:val="none" w:sz="0" w:space="0" w:color="auto"/>
        <w:bottom w:val="none" w:sz="0" w:space="0" w:color="auto"/>
        <w:right w:val="none" w:sz="0" w:space="0" w:color="auto"/>
      </w:divBdr>
      <w:divsChild>
        <w:div w:id="247035248">
          <w:marLeft w:val="0"/>
          <w:marRight w:val="0"/>
          <w:marTop w:val="0"/>
          <w:marBottom w:val="0"/>
          <w:divBdr>
            <w:top w:val="none" w:sz="0" w:space="0" w:color="auto"/>
            <w:left w:val="none" w:sz="0" w:space="0" w:color="auto"/>
            <w:bottom w:val="none" w:sz="0" w:space="0" w:color="auto"/>
            <w:right w:val="none" w:sz="0" w:space="0" w:color="auto"/>
          </w:divBdr>
          <w:divsChild>
            <w:div w:id="144357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337">
      <w:bodyDiv w:val="1"/>
      <w:marLeft w:val="0"/>
      <w:marRight w:val="0"/>
      <w:marTop w:val="0"/>
      <w:marBottom w:val="0"/>
      <w:divBdr>
        <w:top w:val="none" w:sz="0" w:space="0" w:color="auto"/>
        <w:left w:val="none" w:sz="0" w:space="0" w:color="auto"/>
        <w:bottom w:val="none" w:sz="0" w:space="0" w:color="auto"/>
        <w:right w:val="none" w:sz="0" w:space="0" w:color="auto"/>
      </w:divBdr>
    </w:div>
    <w:div w:id="2035226476">
      <w:bodyDiv w:val="1"/>
      <w:marLeft w:val="0"/>
      <w:marRight w:val="0"/>
      <w:marTop w:val="0"/>
      <w:marBottom w:val="0"/>
      <w:divBdr>
        <w:top w:val="none" w:sz="0" w:space="0" w:color="auto"/>
        <w:left w:val="none" w:sz="0" w:space="0" w:color="auto"/>
        <w:bottom w:val="none" w:sz="0" w:space="0" w:color="auto"/>
        <w:right w:val="none" w:sz="0" w:space="0" w:color="auto"/>
      </w:divBdr>
    </w:div>
    <w:div w:id="2049910049">
      <w:bodyDiv w:val="1"/>
      <w:marLeft w:val="0"/>
      <w:marRight w:val="0"/>
      <w:marTop w:val="0"/>
      <w:marBottom w:val="0"/>
      <w:divBdr>
        <w:top w:val="none" w:sz="0" w:space="0" w:color="auto"/>
        <w:left w:val="none" w:sz="0" w:space="0" w:color="auto"/>
        <w:bottom w:val="none" w:sz="0" w:space="0" w:color="auto"/>
        <w:right w:val="none" w:sz="0" w:space="0" w:color="auto"/>
      </w:divBdr>
    </w:div>
    <w:div w:id="2080210576">
      <w:bodyDiv w:val="1"/>
      <w:marLeft w:val="0"/>
      <w:marRight w:val="0"/>
      <w:marTop w:val="0"/>
      <w:marBottom w:val="0"/>
      <w:divBdr>
        <w:top w:val="none" w:sz="0" w:space="0" w:color="auto"/>
        <w:left w:val="none" w:sz="0" w:space="0" w:color="auto"/>
        <w:bottom w:val="none" w:sz="0" w:space="0" w:color="auto"/>
        <w:right w:val="none" w:sz="0" w:space="0" w:color="auto"/>
      </w:divBdr>
    </w:div>
    <w:div w:id="2094205866">
      <w:bodyDiv w:val="1"/>
      <w:marLeft w:val="0"/>
      <w:marRight w:val="0"/>
      <w:marTop w:val="0"/>
      <w:marBottom w:val="0"/>
      <w:divBdr>
        <w:top w:val="none" w:sz="0" w:space="0" w:color="auto"/>
        <w:left w:val="none" w:sz="0" w:space="0" w:color="auto"/>
        <w:bottom w:val="none" w:sz="0" w:space="0" w:color="auto"/>
        <w:right w:val="none" w:sz="0" w:space="0" w:color="auto"/>
      </w:divBdr>
    </w:div>
    <w:div w:id="2142379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jeffreyfitzpatrick/Big-Data-Analytics-Capstone-Project"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i.org/10.1016/j.enbuild.2009.08.0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dataset/864/room+occupancy+estimation" TargetMode="External"/><Relationship Id="rId24" Type="http://schemas.openxmlformats.org/officeDocument/2006/relationships/image" Target="media/image13.png"/><Relationship Id="rId32" Type="http://schemas.openxmlformats.org/officeDocument/2006/relationships/hyperlink" Target="doi.org/10.3390/s24113276"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archive.ics.uci.edu/" TargetMode="External"/><Relationship Id="rId19" Type="http://schemas.openxmlformats.org/officeDocument/2006/relationships/image" Target="media/image8.png"/><Relationship Id="rId31" Type="http://schemas.openxmlformats.org/officeDocument/2006/relationships/hyperlink" Target="https://doi.org/10.48550/arXiv.2312.14426"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oi.org/10.1109/GLOCOMW.2018.8644432" TargetMode="External"/><Relationship Id="rId35" Type="http://schemas.openxmlformats.org/officeDocument/2006/relationships/theme" Target="theme/theme1.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4855</TotalTime>
  <Pages>27</Pages>
  <Words>5128</Words>
  <Characters>29235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34295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Jeffrey Fitzpatrick</cp:lastModifiedBy>
  <cp:revision>1893</cp:revision>
  <cp:lastPrinted>2024-12-02T15:08:00Z</cp:lastPrinted>
  <dcterms:created xsi:type="dcterms:W3CDTF">2024-10-11T15:54:00Z</dcterms:created>
  <dcterms:modified xsi:type="dcterms:W3CDTF">2024-12-02T15:09:00Z</dcterms:modified>
</cp:coreProperties>
</file>